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362BB5ED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652ACDF2" w14:textId="77777777" w:rsidR="00344D25" w:rsidRDefault="00344D25" w:rsidP="007445CB">
            <w:pPr>
              <w:pStyle w:val="Bezproreda"/>
              <w:snapToGrid w:val="0"/>
              <w:spacing w:line="300" w:lineRule="auto"/>
              <w:jc w:val="center"/>
              <w:rPr>
                <w:b/>
              </w:rPr>
            </w:pPr>
          </w:p>
        </w:tc>
      </w:tr>
    </w:tbl>
    <w:p w14:paraId="45EF05FC" w14:textId="77777777" w:rsidR="007D439B" w:rsidRPr="000833BA" w:rsidRDefault="007D439B" w:rsidP="007445CB">
      <w:pPr>
        <w:spacing w:line="300" w:lineRule="auto"/>
      </w:pPr>
    </w:p>
    <w:p w14:paraId="7DC579EC" w14:textId="77777777" w:rsidR="0081030B" w:rsidRDefault="0081030B" w:rsidP="007445CB">
      <w:pPr>
        <w:spacing w:line="300" w:lineRule="auto"/>
      </w:pPr>
    </w:p>
    <w:p w14:paraId="1BE349B9" w14:textId="760400E6" w:rsidR="00BD41F7" w:rsidRPr="00F30DFE" w:rsidRDefault="002B0370" w:rsidP="007445CB">
      <w:pPr>
        <w:spacing w:line="300" w:lineRule="auto"/>
        <w:jc w:val="right"/>
        <w:rPr>
          <w:b/>
          <w:sz w:val="36"/>
        </w:rPr>
      </w:pPr>
      <w:r>
        <w:rPr>
          <w:b/>
          <w:sz w:val="36"/>
        </w:rPr>
        <w:t xml:space="preserve">UML </w:t>
      </w:r>
      <w:r w:rsidR="00487D55">
        <w:rPr>
          <w:b/>
          <w:sz w:val="36"/>
        </w:rPr>
        <w:t>DOKUMENT ZAHTJEVA/PROJEKTA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008ED180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799002C3" w14:textId="77777777" w:rsidR="000157AD" w:rsidRPr="00B1034A" w:rsidRDefault="000157AD" w:rsidP="007445CB">
            <w:pPr>
              <w:spacing w:line="300" w:lineRule="auto"/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24C6FAC3" w14:textId="77777777" w:rsidR="008C57A9" w:rsidRDefault="002B0370" w:rsidP="007445CB">
            <w:pPr>
              <w:spacing w:line="300" w:lineRule="auto"/>
              <w:jc w:val="right"/>
            </w:pPr>
            <w:r>
              <w:t>OBJEKTNO ORIJENTIRANI RAZVOJ PROGRAMA</w:t>
            </w:r>
          </w:p>
        </w:tc>
      </w:tr>
      <w:tr w:rsidR="000157AD" w14:paraId="52B97A97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0207D9FF" w14:textId="77777777" w:rsidR="000157AD" w:rsidRPr="00B1034A" w:rsidRDefault="000157AD" w:rsidP="007445CB">
            <w:pPr>
              <w:spacing w:line="300" w:lineRule="auto"/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0242AB7D" w14:textId="3E781049" w:rsidR="000157AD" w:rsidRDefault="00F87F71" w:rsidP="007445CB">
            <w:pPr>
              <w:spacing w:line="300" w:lineRule="auto"/>
              <w:jc w:val="right"/>
            </w:pPr>
            <w:bookmarkStart w:id="0" w:name="_Hlk65746086"/>
            <w:r>
              <w:t>D</w:t>
            </w:r>
            <w:r w:rsidR="001F00A5">
              <w:t>D</w:t>
            </w:r>
            <w:r w:rsidR="00816EA8">
              <w:t>.</w:t>
            </w:r>
            <w:r w:rsidR="00017648">
              <w:t>01/</w:t>
            </w:r>
            <w:r w:rsidR="00816EA8">
              <w:t>0</w:t>
            </w:r>
            <w:bookmarkEnd w:id="0"/>
            <w:r w:rsidR="00F83A1D">
              <w:t>2</w:t>
            </w:r>
          </w:p>
        </w:tc>
      </w:tr>
    </w:tbl>
    <w:p w14:paraId="30A0C972" w14:textId="77777777" w:rsidR="00BD41F7" w:rsidRDefault="00BD41F7" w:rsidP="007445CB">
      <w:pPr>
        <w:spacing w:line="300" w:lineRule="auto"/>
        <w:jc w:val="right"/>
      </w:pPr>
    </w:p>
    <w:p w14:paraId="235CEBF0" w14:textId="77777777" w:rsidR="000157AD" w:rsidRPr="000833BA" w:rsidRDefault="000157AD" w:rsidP="007445CB">
      <w:pPr>
        <w:spacing w:line="300" w:lineRule="auto"/>
      </w:pPr>
    </w:p>
    <w:p w14:paraId="57EE88CD" w14:textId="00450343" w:rsidR="00AD338A" w:rsidRDefault="00AD338A" w:rsidP="00AD338A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0FC840D3">
        <w:rPr>
          <w:rFonts w:cs="Calibri"/>
          <w:b/>
          <w:bCs/>
          <w:color w:val="000000" w:themeColor="text1"/>
          <w:sz w:val="72"/>
          <w:szCs w:val="72"/>
        </w:rPr>
        <w:t xml:space="preserve">WEB APLIKACIJA ZA </w:t>
      </w:r>
    </w:p>
    <w:p w14:paraId="75031249" w14:textId="77777777" w:rsidR="00AD338A" w:rsidRDefault="00AD338A" w:rsidP="00AD338A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0FC840D3">
        <w:rPr>
          <w:rFonts w:cs="Calibri"/>
          <w:b/>
          <w:bCs/>
          <w:color w:val="000000" w:themeColor="text1"/>
          <w:sz w:val="72"/>
          <w:szCs w:val="72"/>
        </w:rPr>
        <w:t>P</w:t>
      </w:r>
      <w:r>
        <w:rPr>
          <w:rFonts w:cs="Calibri"/>
          <w:b/>
          <w:bCs/>
          <w:color w:val="000000" w:themeColor="text1"/>
          <w:sz w:val="72"/>
          <w:szCs w:val="72"/>
        </w:rPr>
        <w:t>REGLED RECEPATA</w:t>
      </w:r>
    </w:p>
    <w:p w14:paraId="154D025E" w14:textId="77777777" w:rsidR="00F30DFE" w:rsidRPr="00A00453" w:rsidRDefault="00F30DFE" w:rsidP="007445CB">
      <w:pPr>
        <w:spacing w:line="300" w:lineRule="auto"/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6867CB56" w14:textId="77777777" w:rsidTr="00772981">
        <w:tc>
          <w:tcPr>
            <w:tcW w:w="4111" w:type="dxa"/>
          </w:tcPr>
          <w:p w14:paraId="46607CE1" w14:textId="2C1337DA" w:rsidR="00F14554" w:rsidRPr="000833BA" w:rsidRDefault="00C87884" w:rsidP="007445CB">
            <w:pPr>
              <w:spacing w:line="300" w:lineRule="auto"/>
              <w:jc w:val="right"/>
            </w:pPr>
            <w:r>
              <w:t>Naziv tima</w:t>
            </w:r>
          </w:p>
        </w:tc>
        <w:tc>
          <w:tcPr>
            <w:tcW w:w="5103" w:type="dxa"/>
          </w:tcPr>
          <w:p w14:paraId="7EA3AE6F" w14:textId="2071A885" w:rsidR="00F14554" w:rsidRPr="000833BA" w:rsidRDefault="00462C5B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Tim12</w:t>
            </w:r>
          </w:p>
        </w:tc>
      </w:tr>
      <w:tr w:rsidR="00F14554" w:rsidRPr="000833BA" w14:paraId="76723496" w14:textId="77777777" w:rsidTr="00772981">
        <w:tc>
          <w:tcPr>
            <w:tcW w:w="4111" w:type="dxa"/>
          </w:tcPr>
          <w:p w14:paraId="70F09B8C" w14:textId="0DBBC190" w:rsidR="00F14554" w:rsidRPr="000833BA" w:rsidRDefault="00C87884" w:rsidP="007445CB">
            <w:pPr>
              <w:spacing w:line="300" w:lineRule="auto"/>
              <w:jc w:val="right"/>
            </w:pPr>
            <w:r>
              <w:t>Skraćeni naziv tima</w:t>
            </w:r>
          </w:p>
        </w:tc>
        <w:tc>
          <w:tcPr>
            <w:tcW w:w="5103" w:type="dxa"/>
          </w:tcPr>
          <w:p w14:paraId="598C4CFC" w14:textId="48174638" w:rsidR="00F14554" w:rsidRPr="000833BA" w:rsidRDefault="00C87884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TIM</w:t>
            </w:r>
            <w:r w:rsidR="00462C5B">
              <w:rPr>
                <w:b/>
                <w:sz w:val="28"/>
                <w:lang w:val="hr-HR"/>
              </w:rPr>
              <w:t>12</w:t>
            </w:r>
          </w:p>
        </w:tc>
      </w:tr>
      <w:tr w:rsidR="00816EA8" w:rsidRPr="000833BA" w14:paraId="00C8654D" w14:textId="77777777" w:rsidTr="00772981">
        <w:tc>
          <w:tcPr>
            <w:tcW w:w="4111" w:type="dxa"/>
          </w:tcPr>
          <w:p w14:paraId="165864EB" w14:textId="77777777" w:rsidR="00816EA8" w:rsidRPr="000833BA" w:rsidRDefault="00816EA8" w:rsidP="007445CB">
            <w:pPr>
              <w:spacing w:line="300" w:lineRule="auto"/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582439C0" w14:textId="77777777" w:rsidR="00816EA8" w:rsidRDefault="006C206F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081BC346" w14:textId="77777777" w:rsidTr="00772981">
        <w:tc>
          <w:tcPr>
            <w:tcW w:w="4111" w:type="dxa"/>
          </w:tcPr>
          <w:p w14:paraId="22E2F9B1" w14:textId="781F8F3E" w:rsidR="00F14554" w:rsidRPr="000833BA" w:rsidRDefault="00C87884" w:rsidP="007445CB">
            <w:pPr>
              <w:spacing w:line="300" w:lineRule="auto"/>
              <w:jc w:val="right"/>
            </w:pPr>
            <w:r>
              <w:t>Članovi tima</w:t>
            </w:r>
          </w:p>
        </w:tc>
        <w:tc>
          <w:tcPr>
            <w:tcW w:w="5103" w:type="dxa"/>
          </w:tcPr>
          <w:p w14:paraId="7891B00C" w14:textId="02AD3F4E" w:rsidR="00F14554" w:rsidRPr="000833BA" w:rsidRDefault="00AD338A" w:rsidP="00AD338A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 w:rsidRPr="00AD338A">
              <w:rPr>
                <w:b/>
                <w:sz w:val="28"/>
                <w:lang w:val="hr-HR"/>
              </w:rPr>
              <w:t>Nikola Platnjak</w:t>
            </w:r>
            <w:r>
              <w:rPr>
                <w:b/>
                <w:sz w:val="28"/>
                <w:lang w:val="hr-HR"/>
              </w:rPr>
              <w:t xml:space="preserve">, </w:t>
            </w:r>
            <w:r w:rsidRPr="00AD338A">
              <w:rPr>
                <w:b/>
                <w:sz w:val="28"/>
                <w:lang w:val="hr-HR"/>
              </w:rPr>
              <w:t xml:space="preserve">Dorian </w:t>
            </w:r>
            <w:proofErr w:type="spellStart"/>
            <w:r w:rsidRPr="00AD338A">
              <w:rPr>
                <w:b/>
                <w:sz w:val="28"/>
                <w:lang w:val="hr-HR"/>
              </w:rPr>
              <w:t>Hajnić</w:t>
            </w:r>
            <w:proofErr w:type="spellEnd"/>
            <w:r>
              <w:rPr>
                <w:b/>
                <w:sz w:val="28"/>
                <w:lang w:val="hr-HR"/>
              </w:rPr>
              <w:t xml:space="preserve">, </w:t>
            </w:r>
            <w:r w:rsidRPr="00AD338A">
              <w:rPr>
                <w:b/>
                <w:sz w:val="28"/>
                <w:lang w:val="hr-HR"/>
              </w:rPr>
              <w:t>Kristina Aničić</w:t>
            </w:r>
            <w:r>
              <w:rPr>
                <w:b/>
                <w:sz w:val="28"/>
                <w:lang w:val="hr-HR"/>
              </w:rPr>
              <w:t xml:space="preserve">, </w:t>
            </w:r>
            <w:r w:rsidRPr="00AD338A">
              <w:rPr>
                <w:b/>
                <w:sz w:val="28"/>
                <w:lang w:val="hr-HR"/>
              </w:rPr>
              <w:t xml:space="preserve">Nina </w:t>
            </w:r>
            <w:proofErr w:type="spellStart"/>
            <w:r w:rsidRPr="00AD338A">
              <w:rPr>
                <w:b/>
                <w:sz w:val="28"/>
                <w:lang w:val="hr-HR"/>
              </w:rPr>
              <w:t>Šalković</w:t>
            </w:r>
            <w:proofErr w:type="spellEnd"/>
          </w:p>
        </w:tc>
      </w:tr>
      <w:tr w:rsidR="00F14554" w:rsidRPr="000833BA" w14:paraId="61501365" w14:textId="77777777" w:rsidTr="00772981">
        <w:tc>
          <w:tcPr>
            <w:tcW w:w="4111" w:type="dxa"/>
          </w:tcPr>
          <w:p w14:paraId="2C1EF686" w14:textId="77777777" w:rsidR="00F14554" w:rsidRPr="000833BA" w:rsidRDefault="00F14554" w:rsidP="007445CB">
            <w:pPr>
              <w:spacing w:line="300" w:lineRule="auto"/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3AE43EF5" w14:textId="2059C134" w:rsidR="000827D2" w:rsidRPr="000833BA" w:rsidRDefault="000827D2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fldChar w:fldCharType="begin"/>
            </w:r>
            <w:r>
              <w:rPr>
                <w:b/>
                <w:sz w:val="28"/>
                <w:lang w:val="hr-HR"/>
              </w:rPr>
              <w:instrText xml:space="preserve"> TIME \@ "d. MMMM yyyy." </w:instrText>
            </w:r>
            <w:r>
              <w:rPr>
                <w:b/>
                <w:sz w:val="28"/>
                <w:lang w:val="hr-HR"/>
              </w:rPr>
              <w:fldChar w:fldCharType="separate"/>
            </w:r>
            <w:r w:rsidR="00C36346">
              <w:rPr>
                <w:b/>
                <w:noProof/>
                <w:sz w:val="28"/>
                <w:lang w:val="hr-HR"/>
              </w:rPr>
              <w:t>18. ožujka 2024.</w:t>
            </w:r>
            <w:r>
              <w:rPr>
                <w:b/>
                <w:sz w:val="28"/>
                <w:lang w:val="hr-HR"/>
              </w:rPr>
              <w:fldChar w:fldCharType="end"/>
            </w:r>
          </w:p>
        </w:tc>
      </w:tr>
      <w:tr w:rsidR="00F14554" w:rsidRPr="000833BA" w14:paraId="2AE8047E" w14:textId="77777777" w:rsidTr="00772981">
        <w:tc>
          <w:tcPr>
            <w:tcW w:w="4111" w:type="dxa"/>
          </w:tcPr>
          <w:p w14:paraId="5804F417" w14:textId="77777777" w:rsidR="00F14554" w:rsidRPr="000833BA" w:rsidRDefault="00F14554" w:rsidP="007445CB">
            <w:pPr>
              <w:spacing w:line="300" w:lineRule="auto"/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5114ED7F" w14:textId="5AA45D9B" w:rsidR="00F14554" w:rsidRPr="000833BA" w:rsidRDefault="00F14554" w:rsidP="007445CB">
            <w:pPr>
              <w:pStyle w:val="ATableText"/>
              <w:spacing w:line="300" w:lineRule="auto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</w:t>
            </w:r>
            <w:r w:rsidR="00AD338A">
              <w:rPr>
                <w:b/>
                <w:sz w:val="28"/>
                <w:lang w:val="hr-HR"/>
              </w:rPr>
              <w:t>1</w:t>
            </w:r>
          </w:p>
        </w:tc>
      </w:tr>
    </w:tbl>
    <w:p w14:paraId="22012A12" w14:textId="77777777" w:rsidR="00F14554" w:rsidRDefault="00F14554" w:rsidP="007445CB">
      <w:pPr>
        <w:spacing w:line="300" w:lineRule="auto"/>
        <w:rPr>
          <w:b/>
          <w:sz w:val="24"/>
        </w:rPr>
      </w:pPr>
    </w:p>
    <w:p w14:paraId="21B7B547" w14:textId="77777777" w:rsidR="00F14554" w:rsidRDefault="00F14554" w:rsidP="007445CB">
      <w:pPr>
        <w:spacing w:line="300" w:lineRule="auto"/>
        <w:rPr>
          <w:b/>
          <w:sz w:val="24"/>
        </w:rPr>
      </w:pPr>
    </w:p>
    <w:p w14:paraId="1FB23C3D" w14:textId="77777777" w:rsidR="007118E9" w:rsidRPr="00100F3B" w:rsidRDefault="00F14554" w:rsidP="007445CB">
      <w:pPr>
        <w:spacing w:line="300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3BDA2AA" w14:textId="77777777" w:rsidR="0022368D" w:rsidRPr="000833BA" w:rsidRDefault="00E94E6F" w:rsidP="007445CB">
      <w:pPr>
        <w:pStyle w:val="Naslov1"/>
        <w:spacing w:line="300" w:lineRule="auto"/>
      </w:pPr>
      <w:bookmarkStart w:id="1" w:name="_Toc129342006"/>
      <w:r w:rsidRPr="000833BA">
        <w:lastRenderedPageBreak/>
        <w:t>Nadzor dokumenta</w:t>
      </w:r>
      <w:bookmarkEnd w:id="1"/>
    </w:p>
    <w:p w14:paraId="6D161791" w14:textId="77777777" w:rsidR="0022368D" w:rsidRPr="000833BA" w:rsidRDefault="0022368D" w:rsidP="007445CB">
      <w:pPr>
        <w:spacing w:line="300" w:lineRule="auto"/>
      </w:pPr>
    </w:p>
    <w:p w14:paraId="0392FE48" w14:textId="77777777" w:rsidR="0019431F" w:rsidRPr="000833BA" w:rsidRDefault="0022368D" w:rsidP="007445CB">
      <w:pPr>
        <w:spacing w:line="300" w:lineRule="auto"/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1040"/>
        <w:gridCol w:w="1134"/>
        <w:gridCol w:w="4653"/>
      </w:tblGrid>
      <w:tr w:rsidR="00182C14" w:rsidRPr="000833BA" w14:paraId="3E538A91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3931B326" w14:textId="77777777" w:rsidR="00182C14" w:rsidRPr="000833BA" w:rsidRDefault="00182C14" w:rsidP="007445CB">
            <w:pPr>
              <w:pStyle w:val="Bezproreda"/>
              <w:spacing w:line="300" w:lineRule="auto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42B28BFA" w14:textId="77777777" w:rsidR="00182C14" w:rsidRPr="000833BA" w:rsidRDefault="00182C14" w:rsidP="007445CB">
            <w:pPr>
              <w:pStyle w:val="Bezproreda"/>
              <w:spacing w:line="300" w:lineRule="auto"/>
            </w:pPr>
            <w:r w:rsidRPr="000833BA">
              <w:t>Autor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6B0C11F" w14:textId="77777777" w:rsidR="00182C14" w:rsidRPr="000833BA" w:rsidRDefault="00182C14" w:rsidP="007445CB">
            <w:pPr>
              <w:pStyle w:val="Bezproreda"/>
              <w:spacing w:line="300" w:lineRule="auto"/>
            </w:pPr>
            <w:r>
              <w:t>Tag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55EDB128" w14:textId="77777777" w:rsidR="00182C14" w:rsidRPr="000833BA" w:rsidRDefault="00182C14" w:rsidP="007445CB">
            <w:pPr>
              <w:pStyle w:val="Bezproreda"/>
              <w:spacing w:line="300" w:lineRule="auto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</w:tcPr>
          <w:p w14:paraId="1AB21EC7" w14:textId="5D8EB904" w:rsidR="00182C14" w:rsidRPr="000833BA" w:rsidRDefault="00182C14" w:rsidP="007445CB">
            <w:pPr>
              <w:pStyle w:val="Bezproreda"/>
              <w:spacing w:line="300" w:lineRule="auto"/>
            </w:pPr>
            <w:r w:rsidRPr="000833BA">
              <w:t>Opis</w:t>
            </w:r>
          </w:p>
        </w:tc>
      </w:tr>
      <w:tr w:rsidR="00182C14" w:rsidRPr="000833BA" w14:paraId="1D321DF8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5F7A116" w14:textId="77777777" w:rsidR="00182C14" w:rsidRPr="000833BA" w:rsidRDefault="00182C14" w:rsidP="007445CB">
            <w:pPr>
              <w:pStyle w:val="Bezproreda"/>
              <w:spacing w:line="300" w:lineRule="auto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7EB9C9D" w14:textId="3B865F39" w:rsidR="00182C14" w:rsidRPr="000833BA" w:rsidRDefault="00182C14" w:rsidP="007445CB">
            <w:pPr>
              <w:pStyle w:val="Bezproreda"/>
              <w:spacing w:line="300" w:lineRule="auto"/>
            </w:pPr>
            <w:r>
              <w:t xml:space="preserve">Nina </w:t>
            </w:r>
            <w:proofErr w:type="spellStart"/>
            <w:r>
              <w:t>Šalković</w:t>
            </w:r>
            <w:proofErr w:type="spellEnd"/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E401CA" w14:textId="10A22F58" w:rsidR="00182C14" w:rsidRPr="000833BA" w:rsidRDefault="00182C14" w:rsidP="007445CB">
            <w:pPr>
              <w:pStyle w:val="Bezproreda"/>
              <w:spacing w:line="300" w:lineRule="auto"/>
            </w:pPr>
            <w:r>
              <w:t>TIM</w:t>
            </w:r>
            <w:r w:rsidR="00462C5B">
              <w:t>12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A255231" w14:textId="3C65906A" w:rsidR="00182C14" w:rsidRPr="000833BA" w:rsidRDefault="00182C14" w:rsidP="007445CB">
            <w:pPr>
              <w:pStyle w:val="Bezproreda"/>
              <w:spacing w:line="300" w:lineRule="auto"/>
            </w:pPr>
            <w:r>
              <w:t>7.3.2024.</w:t>
            </w: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4CED0EE" w14:textId="4A3AE533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  <w:tr w:rsidR="00182C14" w:rsidRPr="000833BA" w14:paraId="11F1D195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B46EF7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11B239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EF3344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B8E633C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081E318" w14:textId="1C1F08D9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  <w:tr w:rsidR="00182C14" w:rsidRPr="000833BA" w14:paraId="2DDFC3FB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020E03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E02FA4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5907EA8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357CD8B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753784" w14:textId="266EA49F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  <w:tr w:rsidR="00182C14" w:rsidRPr="000833BA" w14:paraId="02E9D8DB" w14:textId="77777777" w:rsidTr="00182C14">
        <w:trPr>
          <w:trHeight w:val="230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6E45C7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D77DC14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42BD9C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70FB6A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69E103" w14:textId="205F8AE5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  <w:tr w:rsidR="00182C14" w:rsidRPr="000833BA" w14:paraId="77D1E991" w14:textId="77777777" w:rsidTr="00182C14">
        <w:trPr>
          <w:trHeight w:val="241"/>
        </w:trPr>
        <w:tc>
          <w:tcPr>
            <w:tcW w:w="8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30F5D7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154205C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36A3F71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E10999C" w14:textId="77777777" w:rsidR="00182C14" w:rsidRPr="000833BA" w:rsidRDefault="00182C14" w:rsidP="007445CB">
            <w:pPr>
              <w:pStyle w:val="Bezproreda"/>
              <w:spacing w:line="300" w:lineRule="auto"/>
            </w:pPr>
          </w:p>
        </w:tc>
        <w:tc>
          <w:tcPr>
            <w:tcW w:w="46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DE1BB0F" w14:textId="64B4865F" w:rsidR="00182C14" w:rsidRPr="000833BA" w:rsidRDefault="00182C14" w:rsidP="007445CB">
            <w:pPr>
              <w:pStyle w:val="Bezproreda"/>
              <w:spacing w:line="300" w:lineRule="auto"/>
            </w:pPr>
          </w:p>
        </w:tc>
      </w:tr>
    </w:tbl>
    <w:p w14:paraId="4AFA4594" w14:textId="77777777" w:rsidR="00F92310" w:rsidRPr="000833BA" w:rsidRDefault="00F92310" w:rsidP="007445CB">
      <w:pPr>
        <w:spacing w:line="300" w:lineRule="auto"/>
      </w:pPr>
    </w:p>
    <w:p w14:paraId="7E4C19CD" w14:textId="77777777" w:rsidR="00C66E0C" w:rsidRPr="000833BA" w:rsidRDefault="0034722C" w:rsidP="007445CB">
      <w:pPr>
        <w:spacing w:line="300" w:lineRule="auto"/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7C2806" w:rsidRPr="000833BA" w14:paraId="7ED5B8DA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3E34A53B" w14:textId="77777777" w:rsidR="007C2806" w:rsidRPr="000833BA" w:rsidRDefault="007C2806" w:rsidP="007E2FE8">
            <w:pPr>
              <w:pStyle w:val="Bezproreda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4B38BA6" w14:textId="77777777" w:rsidR="007C2806" w:rsidRPr="000833BA" w:rsidRDefault="007C2806" w:rsidP="007E2FE8">
            <w:pPr>
              <w:pStyle w:val="Bezproreda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7011028" w14:textId="77777777" w:rsidR="007C2806" w:rsidRPr="000833BA" w:rsidRDefault="007C2806" w:rsidP="007E2FE8">
            <w:pPr>
              <w:pStyle w:val="Bezproreda"/>
            </w:pPr>
            <w:r w:rsidRPr="000833BA">
              <w:t>Napomena</w:t>
            </w:r>
          </w:p>
        </w:tc>
      </w:tr>
      <w:tr w:rsidR="007C2806" w:rsidRPr="000833BA" w14:paraId="6AACCC87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82179CE" w14:textId="77777777" w:rsidR="007C2806" w:rsidRPr="000833BA" w:rsidRDefault="007C2806" w:rsidP="007E2FE8">
            <w:pPr>
              <w:pStyle w:val="Bezproreda"/>
            </w:pPr>
            <w:r>
              <w:t>Nikola Platnjak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74AC25A" w14:textId="77777777" w:rsidR="007C2806" w:rsidRPr="000833BA" w:rsidRDefault="007C2806" w:rsidP="007E2FE8">
            <w:pPr>
              <w:pStyle w:val="Bezproreda"/>
            </w:pPr>
            <w:r>
              <w:t>Voditelj tima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A0EF3D4" w14:textId="77777777" w:rsidR="007C2806" w:rsidRPr="000833BA" w:rsidRDefault="007C2806" w:rsidP="007E2FE8">
            <w:pPr>
              <w:pStyle w:val="Bezproreda"/>
            </w:pPr>
          </w:p>
        </w:tc>
      </w:tr>
      <w:tr w:rsidR="007C2806" w:rsidRPr="000833BA" w14:paraId="387ACFC6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22F3FF2" w14:textId="77777777" w:rsidR="007C2806" w:rsidRPr="000833BA" w:rsidRDefault="007C2806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 xml:space="preserve">Dorian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Hajnić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9B4E5C7" w14:textId="77777777" w:rsidR="007C2806" w:rsidRPr="000833BA" w:rsidRDefault="007C2806" w:rsidP="007E2FE8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BDFEC58" w14:textId="77777777" w:rsidR="007C2806" w:rsidRPr="000833BA" w:rsidRDefault="007C2806" w:rsidP="007E2FE8">
            <w:pPr>
              <w:pStyle w:val="Bezproreda"/>
            </w:pPr>
          </w:p>
        </w:tc>
      </w:tr>
      <w:tr w:rsidR="007C2806" w:rsidRPr="000833BA" w14:paraId="1D15F9C6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A81B6AB" w14:textId="77777777" w:rsidR="007C2806" w:rsidRPr="000833BA" w:rsidRDefault="007C2806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>Kristina Aničić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49B2DC" w14:textId="77777777" w:rsidR="007C2806" w:rsidRPr="000833BA" w:rsidRDefault="007C2806" w:rsidP="007E2FE8">
            <w:pPr>
              <w:pStyle w:val="Bezproreda"/>
            </w:pPr>
            <w:r>
              <w:t>Programer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F5F7B9C" w14:textId="77777777" w:rsidR="007C2806" w:rsidRPr="000833BA" w:rsidRDefault="007C2806" w:rsidP="007E2FE8">
            <w:pPr>
              <w:pStyle w:val="Bezproreda"/>
            </w:pPr>
          </w:p>
        </w:tc>
      </w:tr>
      <w:tr w:rsidR="007C2806" w:rsidRPr="000833BA" w14:paraId="0867F677" w14:textId="77777777" w:rsidTr="007E2FE8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F1BDC32" w14:textId="77777777" w:rsidR="007C2806" w:rsidRPr="000833BA" w:rsidRDefault="007C2806" w:rsidP="007E2FE8">
            <w:pPr>
              <w:pStyle w:val="Bezproreda"/>
            </w:pPr>
            <w:r>
              <w:rPr>
                <w:rFonts w:ascii="Arial" w:eastAsia="Arial" w:hAnsi="Arial" w:cs="Arial"/>
                <w:color w:val="000000"/>
              </w:rPr>
              <w:t xml:space="preserve">Nina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Šalković</w:t>
            </w:r>
            <w:proofErr w:type="spellEnd"/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ADB5E01" w14:textId="77777777" w:rsidR="007C2806" w:rsidRPr="000833BA" w:rsidRDefault="007C2806" w:rsidP="007E2FE8">
            <w:pPr>
              <w:pStyle w:val="Bezproreda"/>
            </w:pPr>
            <w:r>
              <w:t>Tester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CB21F4E" w14:textId="77777777" w:rsidR="007C2806" w:rsidRPr="000833BA" w:rsidRDefault="007C2806" w:rsidP="007E2FE8">
            <w:pPr>
              <w:pStyle w:val="Bezproreda"/>
            </w:pPr>
          </w:p>
        </w:tc>
      </w:tr>
    </w:tbl>
    <w:p w14:paraId="324E8086" w14:textId="77777777" w:rsidR="00A67E92" w:rsidRPr="000833BA" w:rsidRDefault="00A67E92" w:rsidP="007445CB">
      <w:pPr>
        <w:spacing w:line="300" w:lineRule="auto"/>
      </w:pPr>
    </w:p>
    <w:p w14:paraId="76F80530" w14:textId="77777777" w:rsidR="00560BD8" w:rsidRDefault="00560BD8" w:rsidP="007445CB">
      <w:pPr>
        <w:spacing w:line="300" w:lineRule="auto"/>
      </w:pPr>
      <w:r>
        <w:br w:type="page"/>
      </w:r>
    </w:p>
    <w:p w14:paraId="23EBF288" w14:textId="77777777" w:rsidR="00E965DB" w:rsidRPr="000833BA" w:rsidRDefault="004B0B9B" w:rsidP="007445CB">
      <w:pPr>
        <w:pStyle w:val="Naslov1"/>
        <w:spacing w:line="300" w:lineRule="auto"/>
      </w:pPr>
      <w:bookmarkStart w:id="2" w:name="_Toc129342007"/>
      <w:r w:rsidRPr="000833BA">
        <w:lastRenderedPageBreak/>
        <w:t>Sadržaj</w:t>
      </w:r>
      <w:bookmarkEnd w:id="2"/>
    </w:p>
    <w:p w14:paraId="2DC41B0E" w14:textId="77777777" w:rsidR="00806C88" w:rsidRPr="000833BA" w:rsidRDefault="00806C88" w:rsidP="007445CB">
      <w:pPr>
        <w:spacing w:line="300" w:lineRule="auto"/>
      </w:pPr>
    </w:p>
    <w:p w14:paraId="15C02571" w14:textId="14EFE4E4" w:rsidR="00C87884" w:rsidRDefault="00256B6D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129342006" w:history="1">
        <w:r w:rsidR="00C87884" w:rsidRPr="00CE2CB9">
          <w:rPr>
            <w:rStyle w:val="Hiperveza"/>
            <w:noProof/>
          </w:rPr>
          <w:t>1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Nadzor dokumenta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_Toc129342006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</w:t>
        </w:r>
        <w:r w:rsidR="00C87884">
          <w:rPr>
            <w:noProof/>
            <w:webHidden/>
          </w:rPr>
          <w:fldChar w:fldCharType="end"/>
        </w:r>
      </w:hyperlink>
    </w:p>
    <w:p w14:paraId="0769273D" w14:textId="604E5313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07" w:history="1">
        <w:r w:rsidR="00C87884" w:rsidRPr="00CE2CB9">
          <w:rPr>
            <w:rStyle w:val="Hiperveza"/>
            <w:noProof/>
          </w:rPr>
          <w:t>2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Sadržaj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_Toc129342007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3</w:t>
        </w:r>
        <w:r w:rsidR="00C87884">
          <w:rPr>
            <w:noProof/>
            <w:webHidden/>
          </w:rPr>
          <w:fldChar w:fldCharType="end"/>
        </w:r>
      </w:hyperlink>
    </w:p>
    <w:p w14:paraId="6812F1B3" w14:textId="6DAEF67B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08" w:history="1">
        <w:r w:rsidR="00C87884" w:rsidRPr="00CE2CB9">
          <w:rPr>
            <w:rStyle w:val="Hiperveza"/>
            <w:noProof/>
          </w:rPr>
          <w:t>3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Uvod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_Toc129342008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4</w:t>
        </w:r>
        <w:r w:rsidR="00C87884">
          <w:rPr>
            <w:noProof/>
            <w:webHidden/>
          </w:rPr>
          <w:fldChar w:fldCharType="end"/>
        </w:r>
      </w:hyperlink>
    </w:p>
    <w:p w14:paraId="39CF561D" w14:textId="5C8BE15A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09" w:history="1">
        <w:r w:rsidR="00C87884" w:rsidRPr="00CE2CB9">
          <w:rPr>
            <w:rStyle w:val="Hiperveza"/>
            <w:noProof/>
          </w:rPr>
          <w:t>4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Pojmovnik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_Toc129342009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5</w:t>
        </w:r>
        <w:r w:rsidR="00C87884">
          <w:rPr>
            <w:noProof/>
            <w:webHidden/>
          </w:rPr>
          <w:fldChar w:fldCharType="end"/>
        </w:r>
      </w:hyperlink>
    </w:p>
    <w:p w14:paraId="62277A90" w14:textId="055F17AB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0" w:history="1">
        <w:r w:rsidR="00C87884" w:rsidRPr="00CE2CB9">
          <w:rPr>
            <w:rStyle w:val="Hiperveza"/>
            <w:noProof/>
          </w:rPr>
          <w:t>5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Definicija korisničkih zahtjeva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_Toc129342010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6</w:t>
        </w:r>
        <w:r w:rsidR="00C87884">
          <w:rPr>
            <w:noProof/>
            <w:webHidden/>
          </w:rPr>
          <w:fldChar w:fldCharType="end"/>
        </w:r>
      </w:hyperlink>
    </w:p>
    <w:p w14:paraId="1F95D2F6" w14:textId="459CAD50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1" w:history="1">
        <w:r w:rsidR="00C87884" w:rsidRPr="00CE2CB9">
          <w:rPr>
            <w:rStyle w:val="Hiperveza"/>
            <w:noProof/>
          </w:rPr>
          <w:t>6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Specifikacija zahtjeva sustava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_Toc129342011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8</w:t>
        </w:r>
        <w:r w:rsidR="00C87884">
          <w:rPr>
            <w:noProof/>
            <w:webHidden/>
          </w:rPr>
          <w:fldChar w:fldCharType="end"/>
        </w:r>
      </w:hyperlink>
    </w:p>
    <w:p w14:paraId="51CAE961" w14:textId="44ACE2C4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2" w:history="1">
        <w:r w:rsidR="00C87884" w:rsidRPr="00CE2CB9">
          <w:rPr>
            <w:rStyle w:val="Hiperveza"/>
            <w:noProof/>
          </w:rPr>
          <w:t>7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B90A92">
          <w:rPr>
            <w:rStyle w:val="Hiperveza"/>
            <w:noProof/>
          </w:rPr>
          <w:t>Slučaj</w:t>
        </w:r>
        <w:r w:rsidR="00C87884" w:rsidRPr="00CE2CB9">
          <w:rPr>
            <w:rStyle w:val="Hiperveza"/>
            <w:noProof/>
          </w:rPr>
          <w:t xml:space="preserve"> uporabe UC1 – (upisati naziv)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_Toc129342012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9</w:t>
        </w:r>
        <w:r w:rsidR="00C87884">
          <w:rPr>
            <w:noProof/>
            <w:webHidden/>
          </w:rPr>
          <w:fldChar w:fldCharType="end"/>
        </w:r>
      </w:hyperlink>
    </w:p>
    <w:p w14:paraId="7068090C" w14:textId="67E05C48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3" w:history="1">
        <w:r w:rsidR="00C87884" w:rsidRPr="00CE2CB9">
          <w:rPr>
            <w:rStyle w:val="Hiperveza"/>
            <w:noProof/>
          </w:rPr>
          <w:t>8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B90A92">
          <w:rPr>
            <w:rStyle w:val="Hiperveza"/>
            <w:noProof/>
          </w:rPr>
          <w:t>Slučaj</w:t>
        </w:r>
        <w:r w:rsidR="00C87884" w:rsidRPr="00CE2CB9">
          <w:rPr>
            <w:rStyle w:val="Hiperveza"/>
            <w:noProof/>
          </w:rPr>
          <w:t xml:space="preserve"> uporabe UC2 – (upisati naziv)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_Toc129342013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10</w:t>
        </w:r>
        <w:r w:rsidR="00C87884">
          <w:rPr>
            <w:noProof/>
            <w:webHidden/>
          </w:rPr>
          <w:fldChar w:fldCharType="end"/>
        </w:r>
      </w:hyperlink>
    </w:p>
    <w:p w14:paraId="62301741" w14:textId="4F70B461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4" w:history="1">
        <w:r w:rsidR="00C87884" w:rsidRPr="00CE2CB9">
          <w:rPr>
            <w:rStyle w:val="Hiperveza"/>
            <w:noProof/>
          </w:rPr>
          <w:t>9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B90A92">
          <w:rPr>
            <w:rStyle w:val="Hiperveza"/>
            <w:noProof/>
          </w:rPr>
          <w:t>Slučaj</w:t>
        </w:r>
        <w:r w:rsidR="00C87884" w:rsidRPr="00CE2CB9">
          <w:rPr>
            <w:rStyle w:val="Hiperveza"/>
            <w:noProof/>
          </w:rPr>
          <w:t xml:space="preserve"> uporabe UC3 – (upisati naziv)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_Toc129342014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11</w:t>
        </w:r>
        <w:r w:rsidR="00C87884">
          <w:rPr>
            <w:noProof/>
            <w:webHidden/>
          </w:rPr>
          <w:fldChar w:fldCharType="end"/>
        </w:r>
      </w:hyperlink>
    </w:p>
    <w:p w14:paraId="69F9093A" w14:textId="68D9109C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5" w:history="1">
        <w:r w:rsidR="00C87884" w:rsidRPr="00CE2CB9">
          <w:rPr>
            <w:rStyle w:val="Hiperveza"/>
            <w:noProof/>
          </w:rPr>
          <w:t>10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B90A92">
          <w:rPr>
            <w:rStyle w:val="Hiperveza"/>
            <w:noProof/>
          </w:rPr>
          <w:t>Slučaj</w:t>
        </w:r>
        <w:r w:rsidR="00C87884" w:rsidRPr="00CE2CB9">
          <w:rPr>
            <w:rStyle w:val="Hiperveza"/>
            <w:noProof/>
          </w:rPr>
          <w:t xml:space="preserve"> uporabe UC4 – (upisati naziv)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_Toc129342015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12</w:t>
        </w:r>
        <w:r w:rsidR="00C87884">
          <w:rPr>
            <w:noProof/>
            <w:webHidden/>
          </w:rPr>
          <w:fldChar w:fldCharType="end"/>
        </w:r>
      </w:hyperlink>
    </w:p>
    <w:p w14:paraId="11E3F680" w14:textId="33E369DB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6" w:history="1">
        <w:r w:rsidR="00C87884" w:rsidRPr="00CE2CB9">
          <w:rPr>
            <w:rStyle w:val="Hiperveza"/>
            <w:noProof/>
          </w:rPr>
          <w:t>11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Dodatni opis sustava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_Toc129342016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13</w:t>
        </w:r>
        <w:r w:rsidR="00C87884">
          <w:rPr>
            <w:noProof/>
            <w:webHidden/>
          </w:rPr>
          <w:fldChar w:fldCharType="end"/>
        </w:r>
      </w:hyperlink>
    </w:p>
    <w:p w14:paraId="71744CB6" w14:textId="3934FDD8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7" w:history="1">
        <w:r w:rsidR="00C87884" w:rsidRPr="00CE2CB9">
          <w:rPr>
            <w:rStyle w:val="Hiperveza"/>
            <w:noProof/>
          </w:rPr>
          <w:t>12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Arhitektura sustava programske potpore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_Toc129342017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14</w:t>
        </w:r>
        <w:r w:rsidR="00C87884">
          <w:rPr>
            <w:noProof/>
            <w:webHidden/>
          </w:rPr>
          <w:fldChar w:fldCharType="end"/>
        </w:r>
      </w:hyperlink>
    </w:p>
    <w:p w14:paraId="15AFD582" w14:textId="6FD1C6DB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8" w:history="1">
        <w:r w:rsidR="00C87884" w:rsidRPr="00CE2CB9">
          <w:rPr>
            <w:rStyle w:val="Hiperveza"/>
            <w:noProof/>
          </w:rPr>
          <w:t>13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Opis modela i baze podataka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_Toc129342018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15</w:t>
        </w:r>
        <w:r w:rsidR="00C87884">
          <w:rPr>
            <w:noProof/>
            <w:webHidden/>
          </w:rPr>
          <w:fldChar w:fldCharType="end"/>
        </w:r>
      </w:hyperlink>
    </w:p>
    <w:p w14:paraId="159EAB94" w14:textId="242595F6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19" w:history="1">
        <w:r w:rsidR="00C87884" w:rsidRPr="00CE2CB9">
          <w:rPr>
            <w:rStyle w:val="Hiperveza"/>
            <w:noProof/>
          </w:rPr>
          <w:t>14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Definicija razreda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_Toc129342019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16</w:t>
        </w:r>
        <w:r w:rsidR="00C87884">
          <w:rPr>
            <w:noProof/>
            <w:webHidden/>
          </w:rPr>
          <w:fldChar w:fldCharType="end"/>
        </w:r>
      </w:hyperlink>
    </w:p>
    <w:p w14:paraId="03290DF5" w14:textId="04E3F41E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0" w:history="1">
        <w:r w:rsidR="00C87884" w:rsidRPr="00CE2CB9">
          <w:rPr>
            <w:rStyle w:val="Hiperveza"/>
            <w:noProof/>
          </w:rPr>
          <w:t>15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UML dijagrami razreda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_Toc129342020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17</w:t>
        </w:r>
        <w:r w:rsidR="00C87884">
          <w:rPr>
            <w:noProof/>
            <w:webHidden/>
          </w:rPr>
          <w:fldChar w:fldCharType="end"/>
        </w:r>
      </w:hyperlink>
    </w:p>
    <w:p w14:paraId="59092487" w14:textId="29713326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1" w:history="1">
        <w:r w:rsidR="00C87884" w:rsidRPr="00CE2CB9">
          <w:rPr>
            <w:rStyle w:val="Hiperveza"/>
            <w:noProof/>
          </w:rPr>
          <w:t>16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Definicija atributa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_Toc129342021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18</w:t>
        </w:r>
        <w:r w:rsidR="00C87884">
          <w:rPr>
            <w:noProof/>
            <w:webHidden/>
          </w:rPr>
          <w:fldChar w:fldCharType="end"/>
        </w:r>
      </w:hyperlink>
    </w:p>
    <w:p w14:paraId="4ECB358C" w14:textId="578B057F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2" w:history="1">
        <w:r w:rsidR="00C87884" w:rsidRPr="00CE2CB9">
          <w:rPr>
            <w:rStyle w:val="Hiperveza"/>
            <w:noProof/>
          </w:rPr>
          <w:t>17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Definicija metoda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_Toc129342022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19</w:t>
        </w:r>
        <w:r w:rsidR="00C87884">
          <w:rPr>
            <w:noProof/>
            <w:webHidden/>
          </w:rPr>
          <w:fldChar w:fldCharType="end"/>
        </w:r>
      </w:hyperlink>
    </w:p>
    <w:p w14:paraId="64D218EB" w14:textId="2511F299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3" w:history="1">
        <w:r w:rsidR="00C87884" w:rsidRPr="00CE2CB9">
          <w:rPr>
            <w:rStyle w:val="Hiperveza"/>
            <w:noProof/>
          </w:rPr>
          <w:t>18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Razrada sustava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_Toc129342023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20</w:t>
        </w:r>
        <w:r w:rsidR="00C87884">
          <w:rPr>
            <w:noProof/>
            <w:webHidden/>
          </w:rPr>
          <w:fldChar w:fldCharType="end"/>
        </w:r>
      </w:hyperlink>
    </w:p>
    <w:p w14:paraId="6B12E023" w14:textId="5E078AED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4" w:history="1">
        <w:r w:rsidR="00C87884" w:rsidRPr="00CE2CB9">
          <w:rPr>
            <w:rStyle w:val="Hiperveza"/>
            <w:noProof/>
          </w:rPr>
          <w:t>19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(upisuje se naziv dijagrama)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_Toc129342024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21</w:t>
        </w:r>
        <w:r w:rsidR="00C87884">
          <w:rPr>
            <w:noProof/>
            <w:webHidden/>
          </w:rPr>
          <w:fldChar w:fldCharType="end"/>
        </w:r>
      </w:hyperlink>
    </w:p>
    <w:p w14:paraId="4E2D86B7" w14:textId="219882BD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5" w:history="1">
        <w:r w:rsidR="00C87884" w:rsidRPr="00CE2CB9">
          <w:rPr>
            <w:rStyle w:val="Hiperveza"/>
            <w:noProof/>
          </w:rPr>
          <w:t>20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(upisuje se naziv dijagrama)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_Toc129342025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22</w:t>
        </w:r>
        <w:r w:rsidR="00C87884">
          <w:rPr>
            <w:noProof/>
            <w:webHidden/>
          </w:rPr>
          <w:fldChar w:fldCharType="end"/>
        </w:r>
      </w:hyperlink>
    </w:p>
    <w:p w14:paraId="4395F8D1" w14:textId="5C694CBE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6" w:history="1">
        <w:r w:rsidR="00C87884" w:rsidRPr="00CE2CB9">
          <w:rPr>
            <w:rStyle w:val="Hiperveza"/>
            <w:noProof/>
          </w:rPr>
          <w:t>21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(upisuje se naziv dijagrama)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_Toc129342026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23</w:t>
        </w:r>
        <w:r w:rsidR="00C87884">
          <w:rPr>
            <w:noProof/>
            <w:webHidden/>
          </w:rPr>
          <w:fldChar w:fldCharType="end"/>
        </w:r>
      </w:hyperlink>
    </w:p>
    <w:p w14:paraId="6B7737B3" w14:textId="5470961A" w:rsidR="00C87884" w:rsidRDefault="00000000" w:rsidP="007445CB">
      <w:pPr>
        <w:pStyle w:val="Sadraj1"/>
        <w:spacing w:line="300" w:lineRule="auto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hr-HR"/>
        </w:rPr>
      </w:pPr>
      <w:hyperlink w:anchor="_Toc129342027" w:history="1">
        <w:r w:rsidR="00C87884" w:rsidRPr="00CE2CB9">
          <w:rPr>
            <w:rStyle w:val="Hiperveza"/>
            <w:noProof/>
          </w:rPr>
          <w:t>22</w:t>
        </w:r>
        <w:r w:rsidR="00C8788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hr-HR"/>
          </w:rPr>
          <w:tab/>
        </w:r>
        <w:r w:rsidR="00C87884" w:rsidRPr="00CE2CB9">
          <w:rPr>
            <w:rStyle w:val="Hiperveza"/>
            <w:noProof/>
          </w:rPr>
          <w:t>Zaključak</w:t>
        </w:r>
        <w:r w:rsidR="00C87884">
          <w:rPr>
            <w:noProof/>
            <w:webHidden/>
          </w:rPr>
          <w:tab/>
        </w:r>
        <w:r w:rsidR="00C87884">
          <w:rPr>
            <w:noProof/>
            <w:webHidden/>
          </w:rPr>
          <w:fldChar w:fldCharType="begin"/>
        </w:r>
        <w:r w:rsidR="00C87884">
          <w:rPr>
            <w:noProof/>
            <w:webHidden/>
          </w:rPr>
          <w:instrText xml:space="preserve"> PAGEREF _Toc129342027 \h </w:instrText>
        </w:r>
        <w:r w:rsidR="00C87884">
          <w:rPr>
            <w:noProof/>
            <w:webHidden/>
          </w:rPr>
        </w:r>
        <w:r w:rsidR="00C87884">
          <w:rPr>
            <w:noProof/>
            <w:webHidden/>
          </w:rPr>
          <w:fldChar w:fldCharType="separate"/>
        </w:r>
        <w:r w:rsidR="00C87884">
          <w:rPr>
            <w:noProof/>
            <w:webHidden/>
          </w:rPr>
          <w:t>24</w:t>
        </w:r>
        <w:r w:rsidR="00C87884">
          <w:rPr>
            <w:noProof/>
            <w:webHidden/>
          </w:rPr>
          <w:fldChar w:fldCharType="end"/>
        </w:r>
      </w:hyperlink>
    </w:p>
    <w:p w14:paraId="5272B561" w14:textId="57A0BCB2" w:rsidR="00560BD8" w:rsidRDefault="00256B6D" w:rsidP="007445CB">
      <w:pPr>
        <w:spacing w:line="300" w:lineRule="auto"/>
      </w:pPr>
      <w:r w:rsidRPr="000833BA">
        <w:fldChar w:fldCharType="end"/>
      </w:r>
    </w:p>
    <w:p w14:paraId="15A53550" w14:textId="77777777" w:rsidR="00E436EC" w:rsidRDefault="00E436EC" w:rsidP="007445CB">
      <w:pPr>
        <w:tabs>
          <w:tab w:val="left" w:pos="2581"/>
        </w:tabs>
        <w:spacing w:line="300" w:lineRule="auto"/>
      </w:pPr>
    </w:p>
    <w:p w14:paraId="7DFB0730" w14:textId="77777777" w:rsidR="00ED3137" w:rsidRDefault="00ED3137" w:rsidP="007445CB">
      <w:pPr>
        <w:tabs>
          <w:tab w:val="left" w:pos="2581"/>
        </w:tabs>
        <w:spacing w:line="300" w:lineRule="auto"/>
      </w:pPr>
    </w:p>
    <w:p w14:paraId="224FC76E" w14:textId="5DFBFDCE" w:rsidR="00ED3137" w:rsidRDefault="00560BD8" w:rsidP="007445CB">
      <w:pPr>
        <w:spacing w:line="300" w:lineRule="auto"/>
      </w:pPr>
      <w:r w:rsidRPr="00E436EC">
        <w:br w:type="page"/>
      </w:r>
    </w:p>
    <w:p w14:paraId="122B96CB" w14:textId="77777777" w:rsidR="00686FBD" w:rsidRPr="000833BA" w:rsidRDefault="00686FBD" w:rsidP="007445CB">
      <w:pPr>
        <w:pStyle w:val="Naslov1"/>
        <w:spacing w:line="300" w:lineRule="auto"/>
      </w:pPr>
      <w:bookmarkStart w:id="3" w:name="_Toc65748021"/>
      <w:bookmarkStart w:id="4" w:name="_Toc129342008"/>
      <w:r>
        <w:lastRenderedPageBreak/>
        <w:t>Uvod</w:t>
      </w:r>
      <w:bookmarkEnd w:id="3"/>
      <w:bookmarkEnd w:id="4"/>
    </w:p>
    <w:p w14:paraId="2D44AFA8" w14:textId="77777777" w:rsidR="00686FBD" w:rsidRDefault="00686FBD" w:rsidP="007445CB">
      <w:pPr>
        <w:spacing w:after="160" w:line="300" w:lineRule="auto"/>
        <w:jc w:val="both"/>
      </w:pPr>
    </w:p>
    <w:p w14:paraId="53A6C3DF" w14:textId="67338CD5" w:rsidR="00CB1AF9" w:rsidRDefault="00182C14" w:rsidP="007445CB">
      <w:pPr>
        <w:spacing w:after="0" w:line="3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sz w:val="24"/>
        </w:rPr>
        <w:t>Kroz projekt se i</w:t>
      </w:r>
      <w:r w:rsidRPr="00182C14">
        <w:rPr>
          <w:rFonts w:ascii="Arial" w:hAnsi="Arial" w:cs="Arial"/>
          <w:sz w:val="24"/>
        </w:rPr>
        <w:t>zr</w:t>
      </w:r>
      <w:r>
        <w:rPr>
          <w:rFonts w:ascii="Arial" w:hAnsi="Arial" w:cs="Arial"/>
          <w:sz w:val="24"/>
        </w:rPr>
        <w:t xml:space="preserve">ađuje softverski produkt koji omogućuje </w:t>
      </w:r>
      <w:r w:rsidRPr="00182C14">
        <w:rPr>
          <w:rFonts w:ascii="Arial" w:hAnsi="Arial" w:cs="Arial"/>
          <w:sz w:val="24"/>
        </w:rPr>
        <w:t>pristup</w:t>
      </w:r>
      <w:r w:rsidR="00CB1AF9">
        <w:rPr>
          <w:rFonts w:ascii="Arial" w:hAnsi="Arial" w:cs="Arial"/>
          <w:sz w:val="24"/>
        </w:rPr>
        <w:t xml:space="preserve"> </w:t>
      </w:r>
      <w:r w:rsidRPr="00182C14">
        <w:rPr>
          <w:rFonts w:ascii="Arial" w:hAnsi="Arial" w:cs="Arial"/>
          <w:sz w:val="24"/>
        </w:rPr>
        <w:t>receptima za kuhanje p</w:t>
      </w:r>
      <w:r w:rsidR="00CB1AF9">
        <w:rPr>
          <w:rFonts w:ascii="Arial" w:hAnsi="Arial" w:cs="Arial"/>
          <w:sz w:val="24"/>
        </w:rPr>
        <w:t>omoću</w:t>
      </w:r>
      <w:r w:rsidRPr="00182C14">
        <w:rPr>
          <w:rFonts w:ascii="Arial" w:hAnsi="Arial" w:cs="Arial"/>
          <w:sz w:val="24"/>
        </w:rPr>
        <w:t xml:space="preserve"> web preglednika. Glavni cilj sustava </w:t>
      </w:r>
      <w:r w:rsidR="00CB1AF9">
        <w:rPr>
          <w:rFonts w:ascii="Arial" w:hAnsi="Arial" w:cs="Arial"/>
          <w:sz w:val="24"/>
        </w:rPr>
        <w:t xml:space="preserve">je </w:t>
      </w:r>
      <w:r w:rsidR="00CB1AF9">
        <w:rPr>
          <w:rFonts w:ascii="Arial" w:eastAsiaTheme="minorEastAsia" w:hAnsi="Arial" w:cs="Arial"/>
          <w:sz w:val="24"/>
          <w:szCs w:val="24"/>
        </w:rPr>
        <w:t>omogućiti osnovne funkcije pregleda recepata, preuzimanje recepata, pretraživanje po kategorijama od strane korisnika te dodavanje recepata od strane administratora.</w:t>
      </w:r>
    </w:p>
    <w:p w14:paraId="09CF1976" w14:textId="77777777" w:rsidR="00CB1AF9" w:rsidRDefault="00CB1AF9" w:rsidP="007445CB">
      <w:pPr>
        <w:spacing w:after="0" w:line="300" w:lineRule="auto"/>
        <w:rPr>
          <w:rFonts w:ascii="Arial" w:eastAsiaTheme="minorEastAsia" w:hAnsi="Arial" w:cs="Arial"/>
          <w:sz w:val="24"/>
          <w:szCs w:val="24"/>
        </w:rPr>
      </w:pPr>
    </w:p>
    <w:p w14:paraId="138737AB" w14:textId="1BABED25" w:rsidR="00E61C17" w:rsidRDefault="00CB1AF9" w:rsidP="007445CB">
      <w:pPr>
        <w:spacing w:after="0" w:line="300" w:lineRule="auto"/>
        <w:rPr>
          <w:rFonts w:ascii="Arial" w:hAnsi="Arial" w:cs="Arial"/>
          <w:sz w:val="24"/>
        </w:rPr>
      </w:pPr>
      <w:r w:rsidRPr="00CB1AF9">
        <w:rPr>
          <w:rFonts w:ascii="Arial" w:hAnsi="Arial" w:cs="Arial"/>
          <w:sz w:val="24"/>
        </w:rPr>
        <w:t xml:space="preserve">Korisnik će se ulogirati i moći kreirati svoj profil uz pomoću kojeg će moći pregledavati </w:t>
      </w:r>
      <w:r w:rsidR="008C736C">
        <w:rPr>
          <w:rFonts w:ascii="Arial" w:hAnsi="Arial" w:cs="Arial"/>
          <w:sz w:val="24"/>
        </w:rPr>
        <w:t xml:space="preserve">te označavati </w:t>
      </w:r>
      <w:r w:rsidRPr="00CB1AF9">
        <w:rPr>
          <w:rFonts w:ascii="Arial" w:hAnsi="Arial" w:cs="Arial"/>
          <w:sz w:val="24"/>
        </w:rPr>
        <w:t>recepte na aplikaciji.</w:t>
      </w:r>
      <w:r w:rsidR="00E61C17">
        <w:rPr>
          <w:rFonts w:ascii="Arial" w:hAnsi="Arial" w:cs="Arial"/>
          <w:sz w:val="24"/>
        </w:rPr>
        <w:t xml:space="preserve"> </w:t>
      </w:r>
      <w:r w:rsidR="00E61C17" w:rsidRPr="00E61C17">
        <w:rPr>
          <w:rFonts w:ascii="Arial" w:hAnsi="Arial" w:cs="Arial"/>
          <w:sz w:val="24"/>
        </w:rPr>
        <w:t xml:space="preserve">Osim same pretrage korisnik će vidjeti recepte </w:t>
      </w:r>
      <w:r w:rsidR="008C736C">
        <w:rPr>
          <w:rFonts w:ascii="Arial" w:hAnsi="Arial" w:cs="Arial"/>
          <w:sz w:val="24"/>
        </w:rPr>
        <w:t xml:space="preserve">na svom profilu </w:t>
      </w:r>
      <w:r w:rsidR="00E61C17" w:rsidRPr="00E61C17">
        <w:rPr>
          <w:rFonts w:ascii="Arial" w:hAnsi="Arial" w:cs="Arial"/>
          <w:sz w:val="24"/>
        </w:rPr>
        <w:t>koje je prije označio kao favorit.</w:t>
      </w:r>
      <w:r w:rsidRPr="00CB1AF9">
        <w:rPr>
          <w:rFonts w:ascii="Arial" w:hAnsi="Arial" w:cs="Arial"/>
          <w:sz w:val="24"/>
        </w:rPr>
        <w:t xml:space="preserve"> </w:t>
      </w:r>
      <w:r w:rsidR="00E61C17">
        <w:rPr>
          <w:rFonts w:ascii="Arial" w:eastAsiaTheme="minorEastAsia" w:hAnsi="Arial" w:cs="Arial"/>
          <w:sz w:val="24"/>
          <w:szCs w:val="24"/>
        </w:rPr>
        <w:t>Uz to aplikacija će na temelju statistike na početnoj stranici prikazati najpopularnije recepte.</w:t>
      </w:r>
    </w:p>
    <w:p w14:paraId="0962DB70" w14:textId="039F5B89" w:rsidR="00CB1AF9" w:rsidRDefault="00CB1AF9" w:rsidP="007445CB">
      <w:pPr>
        <w:spacing w:after="0" w:line="300" w:lineRule="auto"/>
        <w:rPr>
          <w:rFonts w:ascii="Arial" w:hAnsi="Arial" w:cs="Arial"/>
          <w:sz w:val="24"/>
        </w:rPr>
      </w:pPr>
      <w:r w:rsidRPr="00CB1AF9">
        <w:rPr>
          <w:rFonts w:ascii="Arial" w:hAnsi="Arial" w:cs="Arial"/>
          <w:sz w:val="24"/>
        </w:rPr>
        <w:t>Administrator same web aplikacije dodaje recepte koji su vidljivi svim korisnicima.</w:t>
      </w:r>
      <w:r>
        <w:rPr>
          <w:rFonts w:ascii="Arial" w:hAnsi="Arial" w:cs="Arial"/>
          <w:sz w:val="24"/>
        </w:rPr>
        <w:t xml:space="preserve"> </w:t>
      </w:r>
    </w:p>
    <w:p w14:paraId="1486BB8B" w14:textId="77777777" w:rsidR="00CB1AF9" w:rsidRDefault="00CB1AF9" w:rsidP="007445CB">
      <w:pPr>
        <w:spacing w:after="0" w:line="300" w:lineRule="auto"/>
        <w:rPr>
          <w:rFonts w:ascii="Arial" w:hAnsi="Arial" w:cs="Arial"/>
          <w:sz w:val="24"/>
        </w:rPr>
      </w:pPr>
    </w:p>
    <w:p w14:paraId="502A83F5" w14:textId="77777777" w:rsidR="00E61C17" w:rsidRDefault="00CB1AF9" w:rsidP="007445CB">
      <w:pPr>
        <w:spacing w:after="0" w:line="300" w:lineRule="auto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sz w:val="24"/>
          <w:szCs w:val="24"/>
        </w:rPr>
        <w:t>A</w:t>
      </w:r>
      <w:r w:rsidRPr="1AA7038D">
        <w:rPr>
          <w:rFonts w:ascii="Arial" w:eastAsiaTheme="minorEastAsia" w:hAnsi="Arial" w:cs="Arial"/>
          <w:sz w:val="24"/>
          <w:szCs w:val="24"/>
        </w:rPr>
        <w:t xml:space="preserve">plikacija (informatički sustav) će sadržati neke bitne funkcionalnosti potrebne za realizaciju </w:t>
      </w:r>
      <w:r>
        <w:rPr>
          <w:rFonts w:ascii="Arial" w:eastAsiaTheme="minorEastAsia" w:hAnsi="Arial" w:cs="Arial"/>
          <w:sz w:val="24"/>
          <w:szCs w:val="24"/>
        </w:rPr>
        <w:t>online knjige recepata.</w:t>
      </w:r>
    </w:p>
    <w:p w14:paraId="66E37A7A" w14:textId="77777777" w:rsidR="00D01615" w:rsidRDefault="00D01615" w:rsidP="007445CB">
      <w:pPr>
        <w:spacing w:after="0" w:line="300" w:lineRule="auto"/>
        <w:rPr>
          <w:rFonts w:ascii="Arial" w:eastAsiaTheme="minorEastAsia" w:hAnsi="Arial" w:cs="Arial"/>
          <w:sz w:val="24"/>
          <w:szCs w:val="24"/>
        </w:rPr>
      </w:pPr>
    </w:p>
    <w:p w14:paraId="44327FB7" w14:textId="5C294F8C" w:rsidR="00E61C17" w:rsidRDefault="00E61C17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Sistem registracije omogućava izradu novog korisničkog računa, dok login sistem omogućava pristup tom računu. Korisnici imaju pristup sustavu pretrage recepta po ključnim riječima. Administrator sustava može dodavati, brisati i ažurirati popis recepata (vršiti CRUD operacije). Svaki </w:t>
      </w:r>
      <w:r w:rsidR="00D01615">
        <w:rPr>
          <w:rFonts w:ascii="Arial" w:hAnsi="Arial" w:cs="Arial"/>
          <w:sz w:val="24"/>
        </w:rPr>
        <w:t>korisnik</w:t>
      </w:r>
      <w:r>
        <w:rPr>
          <w:rFonts w:ascii="Arial" w:hAnsi="Arial" w:cs="Arial"/>
          <w:sz w:val="24"/>
        </w:rPr>
        <w:t xml:space="preserve"> ima mogućnos</w:t>
      </w:r>
      <w:r w:rsidR="00D01615">
        <w:rPr>
          <w:rFonts w:ascii="Arial" w:hAnsi="Arial" w:cs="Arial"/>
          <w:sz w:val="24"/>
        </w:rPr>
        <w:t xml:space="preserve">t dodavati recepte u favorite te pregledavati tu listu, dok se na početnoj stranici prikazuju najpopularniji recepti koji se rangiraju po broju favorita. Aplikacija daje i mogućnost preuzimanja recepata na vlastiti uređaj te pretvorbu mjernih jedinica u receptima na željeni sustav (kg u lb i obrnuto). Svakim odabirom recepta se otvara njegov detaljan prikaz. Na posljetku, aplikacija </w:t>
      </w:r>
      <w:proofErr w:type="spellStart"/>
      <w:r w:rsidR="00D01615">
        <w:rPr>
          <w:rFonts w:ascii="Arial" w:hAnsi="Arial" w:cs="Arial"/>
          <w:sz w:val="24"/>
        </w:rPr>
        <w:t>responzivno</w:t>
      </w:r>
      <w:proofErr w:type="spellEnd"/>
      <w:r w:rsidR="00D01615">
        <w:rPr>
          <w:rFonts w:ascii="Arial" w:hAnsi="Arial" w:cs="Arial"/>
          <w:sz w:val="24"/>
        </w:rPr>
        <w:t xml:space="preserve"> prikazuje sadržaj ovisno o veličini ekrana.</w:t>
      </w:r>
    </w:p>
    <w:p w14:paraId="6AF7D4BB" w14:textId="37DDA43F" w:rsidR="00686FBD" w:rsidRDefault="00686FBD" w:rsidP="002C64B7">
      <w:pPr>
        <w:spacing w:after="0" w:line="300" w:lineRule="auto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br w:type="page"/>
      </w:r>
    </w:p>
    <w:p w14:paraId="40A8E798" w14:textId="77777777" w:rsidR="00686FBD" w:rsidRPr="000833BA" w:rsidRDefault="00686FBD" w:rsidP="007445CB">
      <w:pPr>
        <w:pStyle w:val="Naslov1"/>
        <w:spacing w:line="300" w:lineRule="auto"/>
      </w:pPr>
      <w:bookmarkStart w:id="5" w:name="_Toc65748022"/>
      <w:bookmarkStart w:id="6" w:name="_Toc129342009"/>
      <w:r>
        <w:lastRenderedPageBreak/>
        <w:t>Pojmovnik</w:t>
      </w:r>
      <w:bookmarkEnd w:id="5"/>
      <w:bookmarkEnd w:id="6"/>
    </w:p>
    <w:p w14:paraId="2AC98E28" w14:textId="77777777" w:rsidR="00686FBD" w:rsidRDefault="00686FBD" w:rsidP="007445CB">
      <w:pPr>
        <w:spacing w:after="160" w:line="300" w:lineRule="auto"/>
        <w:jc w:val="both"/>
      </w:pPr>
    </w:p>
    <w:p w14:paraId="38F22658" w14:textId="1F674235" w:rsidR="00F271D1" w:rsidRDefault="00F271D1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Internetski/ Web preglednik - </w:t>
      </w:r>
      <w:r w:rsidRPr="00F271D1">
        <w:rPr>
          <w:rFonts w:ascii="Arial" w:hAnsi="Arial" w:cs="Arial"/>
          <w:sz w:val="24"/>
        </w:rPr>
        <w:t>je program koji korisniku omogućuje pregled web-stranica i multimedijalnih sadržaja vezanih uz njih.</w:t>
      </w:r>
    </w:p>
    <w:p w14:paraId="234BE36D" w14:textId="434F34FE" w:rsidR="00F271D1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Aplikacija - </w:t>
      </w:r>
      <w:r w:rsidRPr="00D57D4D">
        <w:rPr>
          <w:rFonts w:ascii="Arial" w:hAnsi="Arial" w:cs="Arial"/>
          <w:sz w:val="24"/>
        </w:rPr>
        <w:t>računalni je program dizajniran za pomoć korisnicima da bi izvršavali jedan ili više određenih zadataka</w:t>
      </w:r>
      <w:r>
        <w:rPr>
          <w:rFonts w:ascii="Arial" w:hAnsi="Arial" w:cs="Arial"/>
          <w:sz w:val="24"/>
        </w:rPr>
        <w:t>.</w:t>
      </w:r>
    </w:p>
    <w:p w14:paraId="4878E818" w14:textId="50B0D169" w:rsidR="00D57D4D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Korisnički račun - </w:t>
      </w:r>
      <w:r w:rsidRPr="00D57D4D">
        <w:rPr>
          <w:rFonts w:ascii="Arial" w:hAnsi="Arial" w:cs="Arial"/>
          <w:sz w:val="24"/>
        </w:rPr>
        <w:t>osobni račun korisnika koji mu omogućuje da se koristi određenom uslugom</w:t>
      </w:r>
      <w:r>
        <w:rPr>
          <w:rFonts w:ascii="Arial" w:hAnsi="Arial" w:cs="Arial"/>
          <w:sz w:val="24"/>
        </w:rPr>
        <w:t>.</w:t>
      </w:r>
    </w:p>
    <w:p w14:paraId="180AC36D" w14:textId="735FF537" w:rsidR="00D57D4D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CRUD operacije - s</w:t>
      </w:r>
      <w:r w:rsidRPr="00D57D4D">
        <w:rPr>
          <w:rFonts w:ascii="Arial" w:hAnsi="Arial" w:cs="Arial"/>
          <w:sz w:val="24"/>
        </w:rPr>
        <w:t>tvaranje, čitanje, ažuriranje i brisanje</w:t>
      </w:r>
      <w:r>
        <w:rPr>
          <w:rFonts w:ascii="Arial" w:hAnsi="Arial" w:cs="Arial"/>
          <w:sz w:val="24"/>
        </w:rPr>
        <w:t>;</w:t>
      </w:r>
      <w:r w:rsidRPr="00D57D4D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četiri su </w:t>
      </w:r>
      <w:r w:rsidRPr="00D57D4D">
        <w:rPr>
          <w:rFonts w:ascii="Arial" w:hAnsi="Arial" w:cs="Arial"/>
          <w:sz w:val="24"/>
        </w:rPr>
        <w:t xml:space="preserve">osnovne operacije </w:t>
      </w:r>
      <w:r>
        <w:rPr>
          <w:rFonts w:ascii="Arial" w:hAnsi="Arial" w:cs="Arial"/>
          <w:sz w:val="24"/>
        </w:rPr>
        <w:t>za manipulaciju/upravljanje podatcima.</w:t>
      </w:r>
    </w:p>
    <w:p w14:paraId="058EFDD6" w14:textId="0B1C031F" w:rsidR="00D57D4D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Početna stranica - uvodna stranica</w:t>
      </w:r>
      <w:r w:rsidRPr="00D57D4D">
        <w:rPr>
          <w:rFonts w:ascii="Arial" w:hAnsi="Arial" w:cs="Arial"/>
          <w:sz w:val="24"/>
        </w:rPr>
        <w:t xml:space="preserve"> web </w:t>
      </w:r>
      <w:r>
        <w:rPr>
          <w:rFonts w:ascii="Arial" w:hAnsi="Arial" w:cs="Arial"/>
          <w:sz w:val="24"/>
        </w:rPr>
        <w:t>mjesta</w:t>
      </w:r>
      <w:r w:rsidRPr="00D57D4D">
        <w:rPr>
          <w:rFonts w:ascii="Arial" w:hAnsi="Arial" w:cs="Arial"/>
          <w:sz w:val="24"/>
        </w:rPr>
        <w:t>, obično služ</w:t>
      </w:r>
      <w:r>
        <w:rPr>
          <w:rFonts w:ascii="Arial" w:hAnsi="Arial" w:cs="Arial"/>
          <w:sz w:val="24"/>
        </w:rPr>
        <w:t>i</w:t>
      </w:r>
      <w:r w:rsidRPr="00D57D4D">
        <w:rPr>
          <w:rFonts w:ascii="Arial" w:hAnsi="Arial" w:cs="Arial"/>
          <w:sz w:val="24"/>
        </w:rPr>
        <w:t xml:space="preserve"> kao sadržajna stranica</w:t>
      </w:r>
      <w:r>
        <w:rPr>
          <w:rFonts w:ascii="Arial" w:hAnsi="Arial" w:cs="Arial"/>
          <w:sz w:val="24"/>
        </w:rPr>
        <w:t xml:space="preserve"> za važne </w:t>
      </w:r>
      <w:r w:rsidR="000F0F1F">
        <w:rPr>
          <w:rFonts w:ascii="Arial" w:hAnsi="Arial" w:cs="Arial"/>
          <w:sz w:val="24"/>
        </w:rPr>
        <w:t>informacije ili istaknute proizvode.</w:t>
      </w:r>
    </w:p>
    <w:p w14:paraId="78E414F7" w14:textId="5B6E70D0" w:rsidR="00D57D4D" w:rsidRPr="00F271D1" w:rsidRDefault="00D57D4D" w:rsidP="00F271D1">
      <w:pPr>
        <w:pStyle w:val="Odlomakpopisa"/>
        <w:numPr>
          <w:ilvl w:val="0"/>
          <w:numId w:val="13"/>
        </w:numPr>
        <w:spacing w:after="160" w:line="30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Responzivnost</w:t>
      </w:r>
      <w:proofErr w:type="spellEnd"/>
      <w:r>
        <w:rPr>
          <w:rFonts w:ascii="Arial" w:hAnsi="Arial" w:cs="Arial"/>
          <w:sz w:val="24"/>
        </w:rPr>
        <w:t xml:space="preserve"> - </w:t>
      </w:r>
      <w:r w:rsidR="000F0F1F" w:rsidRPr="000F0F1F">
        <w:rPr>
          <w:rFonts w:ascii="Arial" w:hAnsi="Arial" w:cs="Arial"/>
          <w:sz w:val="24"/>
        </w:rPr>
        <w:t>sposobnost web stranice ili aplikacije da se prilagodi različitim uređajima i veličinama zaslona.</w:t>
      </w:r>
    </w:p>
    <w:p w14:paraId="145F2C98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223E7593" w14:textId="77777777" w:rsidR="00686FBD" w:rsidRPr="000833BA" w:rsidRDefault="00686FBD" w:rsidP="007445CB">
      <w:pPr>
        <w:pStyle w:val="Naslov1"/>
        <w:spacing w:line="300" w:lineRule="auto"/>
      </w:pPr>
      <w:bookmarkStart w:id="7" w:name="_Toc65748023"/>
      <w:bookmarkStart w:id="8" w:name="_Toc129342010"/>
      <w:r>
        <w:lastRenderedPageBreak/>
        <w:t>Definicija korisničkih zahtjeva</w:t>
      </w:r>
      <w:bookmarkEnd w:id="7"/>
      <w:bookmarkEnd w:id="8"/>
    </w:p>
    <w:p w14:paraId="51313E46" w14:textId="77777777" w:rsidR="00686FBD" w:rsidRDefault="00686FBD" w:rsidP="007445CB">
      <w:pPr>
        <w:spacing w:after="160" w:line="300" w:lineRule="auto"/>
        <w:jc w:val="both"/>
      </w:pPr>
    </w:p>
    <w:p w14:paraId="32E8357C" w14:textId="77777777" w:rsidR="00686FBD" w:rsidRDefault="00686FBD" w:rsidP="007445CB">
      <w:pPr>
        <w:spacing w:line="300" w:lineRule="auto"/>
      </w:pPr>
      <w:r>
        <w:t>Popis funkcionalnosti prema korisničkim zahtjevima:</w:t>
      </w:r>
    </w:p>
    <w:tbl>
      <w:tblPr>
        <w:tblStyle w:val="Reetkatablice"/>
        <w:tblW w:w="9776" w:type="dxa"/>
        <w:tblLook w:val="04A0" w:firstRow="1" w:lastRow="0" w:firstColumn="1" w:lastColumn="0" w:noHBand="0" w:noVBand="1"/>
      </w:tblPr>
      <w:tblGrid>
        <w:gridCol w:w="654"/>
        <w:gridCol w:w="2781"/>
        <w:gridCol w:w="5361"/>
        <w:gridCol w:w="980"/>
      </w:tblGrid>
      <w:tr w:rsidR="00DB7C31" w:rsidRPr="001F00A5" w14:paraId="40CE114B" w14:textId="53DAC250" w:rsidTr="00C12212">
        <w:tc>
          <w:tcPr>
            <w:tcW w:w="654" w:type="dxa"/>
          </w:tcPr>
          <w:p w14:paraId="7819FE73" w14:textId="77777777" w:rsidR="00DB7C31" w:rsidRPr="001F00A5" w:rsidRDefault="00DB7C31" w:rsidP="000C17DD">
            <w:pPr>
              <w:spacing w:after="160" w:line="259" w:lineRule="auto"/>
              <w:jc w:val="center"/>
              <w:rPr>
                <w:b/>
              </w:rPr>
            </w:pPr>
            <w:r w:rsidRPr="001F00A5">
              <w:rPr>
                <w:b/>
              </w:rPr>
              <w:t>R.br.</w:t>
            </w:r>
          </w:p>
        </w:tc>
        <w:tc>
          <w:tcPr>
            <w:tcW w:w="2781" w:type="dxa"/>
          </w:tcPr>
          <w:p w14:paraId="184375EB" w14:textId="77777777" w:rsidR="00DB7C31" w:rsidRPr="001F00A5" w:rsidRDefault="00DB7C31" w:rsidP="000C17DD">
            <w:pPr>
              <w:spacing w:after="160" w:line="259" w:lineRule="auto"/>
              <w:jc w:val="center"/>
              <w:rPr>
                <w:b/>
              </w:rPr>
            </w:pPr>
            <w:r w:rsidRPr="001F00A5">
              <w:rPr>
                <w:b/>
              </w:rPr>
              <w:t>ZAHTJEV</w:t>
            </w:r>
          </w:p>
        </w:tc>
        <w:tc>
          <w:tcPr>
            <w:tcW w:w="5361" w:type="dxa"/>
          </w:tcPr>
          <w:p w14:paraId="6F0F80D3" w14:textId="77777777" w:rsidR="00DB7C31" w:rsidRPr="001F00A5" w:rsidRDefault="00DB7C31" w:rsidP="000C17DD">
            <w:pPr>
              <w:spacing w:after="160" w:line="259" w:lineRule="auto"/>
              <w:jc w:val="center"/>
              <w:rPr>
                <w:b/>
              </w:rPr>
            </w:pPr>
            <w:r w:rsidRPr="001F00A5">
              <w:rPr>
                <w:b/>
              </w:rPr>
              <w:t>KRATKI OPIS ZAHTJEVA</w:t>
            </w:r>
          </w:p>
        </w:tc>
        <w:tc>
          <w:tcPr>
            <w:tcW w:w="980" w:type="dxa"/>
          </w:tcPr>
          <w:p w14:paraId="0A5D4AB0" w14:textId="5806F58D" w:rsidR="00DB7C31" w:rsidRPr="001F00A5" w:rsidRDefault="00DB7C31" w:rsidP="00DB7C31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</w:rPr>
              <w:t>UC br.</w:t>
            </w:r>
          </w:p>
        </w:tc>
      </w:tr>
      <w:tr w:rsidR="00DB7C31" w14:paraId="1EC5F71C" w14:textId="61DB4748" w:rsidTr="00C12212">
        <w:tc>
          <w:tcPr>
            <w:tcW w:w="654" w:type="dxa"/>
          </w:tcPr>
          <w:p w14:paraId="3C7A40CA" w14:textId="77777777" w:rsidR="00DB7C31" w:rsidRDefault="00DB7C31" w:rsidP="000C17DD">
            <w:pPr>
              <w:spacing w:line="259" w:lineRule="auto"/>
              <w:jc w:val="both"/>
            </w:pPr>
            <w:r>
              <w:t>1.</w:t>
            </w:r>
          </w:p>
        </w:tc>
        <w:tc>
          <w:tcPr>
            <w:tcW w:w="2781" w:type="dxa"/>
          </w:tcPr>
          <w:p w14:paraId="3914575B" w14:textId="77777777" w:rsidR="00DB7C31" w:rsidRDefault="00DB7C31" w:rsidP="000C17DD">
            <w:pPr>
              <w:spacing w:line="259" w:lineRule="auto"/>
              <w:jc w:val="both"/>
            </w:pPr>
            <w:r>
              <w:t>Registracija korisnika</w:t>
            </w:r>
          </w:p>
        </w:tc>
        <w:tc>
          <w:tcPr>
            <w:tcW w:w="5361" w:type="dxa"/>
          </w:tcPr>
          <w:p w14:paraId="5C680CF5" w14:textId="77777777" w:rsidR="00DB7C31" w:rsidRDefault="00DB7C31" w:rsidP="000C17DD">
            <w:pPr>
              <w:spacing w:line="259" w:lineRule="auto"/>
              <w:jc w:val="both"/>
            </w:pPr>
            <w:r>
              <w:t>Mogućnost korisnika da se registrira pomoću emaila i lozinke</w:t>
            </w:r>
          </w:p>
        </w:tc>
        <w:tc>
          <w:tcPr>
            <w:tcW w:w="980" w:type="dxa"/>
          </w:tcPr>
          <w:p w14:paraId="344A78BD" w14:textId="0A38B425" w:rsidR="00DB7C31" w:rsidRDefault="00DB7C31" w:rsidP="00DB7C31">
            <w:pPr>
              <w:spacing w:line="259" w:lineRule="auto"/>
              <w:jc w:val="center"/>
            </w:pPr>
            <w:r>
              <w:t>UC1</w:t>
            </w:r>
          </w:p>
        </w:tc>
      </w:tr>
      <w:tr w:rsidR="00DB7C31" w14:paraId="3548D498" w14:textId="1F4658F1" w:rsidTr="00C12212">
        <w:tc>
          <w:tcPr>
            <w:tcW w:w="654" w:type="dxa"/>
          </w:tcPr>
          <w:p w14:paraId="2BA5BA6D" w14:textId="77777777" w:rsidR="00DB7C31" w:rsidRDefault="00DB7C31" w:rsidP="000C17DD">
            <w:pPr>
              <w:spacing w:line="259" w:lineRule="auto"/>
              <w:jc w:val="both"/>
            </w:pPr>
            <w:r>
              <w:t>2.</w:t>
            </w:r>
          </w:p>
        </w:tc>
        <w:tc>
          <w:tcPr>
            <w:tcW w:w="2781" w:type="dxa"/>
          </w:tcPr>
          <w:p w14:paraId="0FEDA57E" w14:textId="77777777" w:rsidR="00DB7C31" w:rsidRDefault="00DB7C31" w:rsidP="000C17DD">
            <w:pPr>
              <w:spacing w:line="259" w:lineRule="auto"/>
              <w:jc w:val="both"/>
            </w:pPr>
            <w:r>
              <w:t>Prijava korisnika</w:t>
            </w:r>
          </w:p>
        </w:tc>
        <w:tc>
          <w:tcPr>
            <w:tcW w:w="5361" w:type="dxa"/>
          </w:tcPr>
          <w:p w14:paraId="2AF28799" w14:textId="77777777" w:rsidR="00DB7C31" w:rsidRDefault="00DB7C31" w:rsidP="000C17DD">
            <w:pPr>
              <w:spacing w:line="259" w:lineRule="auto"/>
              <w:jc w:val="both"/>
            </w:pPr>
            <w:r>
              <w:t>Mogućnost korisnika prijave na web stranicu nakon uspješne registracije pomoću emaila i lozinke</w:t>
            </w:r>
          </w:p>
        </w:tc>
        <w:tc>
          <w:tcPr>
            <w:tcW w:w="980" w:type="dxa"/>
          </w:tcPr>
          <w:p w14:paraId="68CEE3D9" w14:textId="26756039" w:rsidR="00DB7C31" w:rsidRDefault="00DB7C31" w:rsidP="00DB7C31">
            <w:pPr>
              <w:spacing w:line="259" w:lineRule="auto"/>
              <w:jc w:val="center"/>
            </w:pPr>
            <w:r>
              <w:t>UC2</w:t>
            </w:r>
          </w:p>
        </w:tc>
      </w:tr>
      <w:tr w:rsidR="00DB7C31" w14:paraId="5129F292" w14:textId="10C1C955" w:rsidTr="00C12212">
        <w:tc>
          <w:tcPr>
            <w:tcW w:w="654" w:type="dxa"/>
          </w:tcPr>
          <w:p w14:paraId="4610A728" w14:textId="77777777" w:rsidR="00DB7C31" w:rsidRDefault="00DB7C31" w:rsidP="000C17DD">
            <w:pPr>
              <w:spacing w:line="259" w:lineRule="auto"/>
              <w:jc w:val="both"/>
            </w:pPr>
            <w:r>
              <w:t xml:space="preserve">3. </w:t>
            </w:r>
          </w:p>
        </w:tc>
        <w:tc>
          <w:tcPr>
            <w:tcW w:w="2781" w:type="dxa"/>
          </w:tcPr>
          <w:p w14:paraId="07E97E81" w14:textId="77777777" w:rsidR="00DB7C31" w:rsidRDefault="00DB7C31" w:rsidP="000C17DD">
            <w:pPr>
              <w:spacing w:line="259" w:lineRule="auto"/>
              <w:jc w:val="both"/>
            </w:pPr>
            <w:r>
              <w:t>Sistem pretrage recepata</w:t>
            </w:r>
          </w:p>
        </w:tc>
        <w:tc>
          <w:tcPr>
            <w:tcW w:w="5361" w:type="dxa"/>
          </w:tcPr>
          <w:p w14:paraId="23A6CD97" w14:textId="77777777" w:rsidR="00DB7C31" w:rsidRDefault="00DB7C31" w:rsidP="000C17DD">
            <w:pPr>
              <w:spacing w:line="259" w:lineRule="auto"/>
              <w:jc w:val="both"/>
            </w:pPr>
            <w:r w:rsidRPr="00B45788">
              <w:t>Korisnici će imati mogućnost pretraživanja željenog recepta unosom ključne riječi u polje za pretragu.</w:t>
            </w:r>
          </w:p>
        </w:tc>
        <w:tc>
          <w:tcPr>
            <w:tcW w:w="980" w:type="dxa"/>
          </w:tcPr>
          <w:p w14:paraId="75556C83" w14:textId="58401EE3" w:rsidR="00DB7C31" w:rsidRPr="00B45788" w:rsidRDefault="00DB7C31" w:rsidP="00DB7C31">
            <w:pPr>
              <w:spacing w:line="259" w:lineRule="auto"/>
              <w:jc w:val="center"/>
            </w:pPr>
            <w:r>
              <w:t>UC3</w:t>
            </w:r>
          </w:p>
        </w:tc>
      </w:tr>
      <w:tr w:rsidR="00DB7C31" w14:paraId="6074427B" w14:textId="5D5BA673" w:rsidTr="00C12212">
        <w:tc>
          <w:tcPr>
            <w:tcW w:w="654" w:type="dxa"/>
          </w:tcPr>
          <w:p w14:paraId="514BA746" w14:textId="77777777" w:rsidR="00DB7C31" w:rsidRDefault="00DB7C31" w:rsidP="000C17DD">
            <w:pPr>
              <w:spacing w:line="259" w:lineRule="auto"/>
              <w:jc w:val="both"/>
            </w:pPr>
            <w:r>
              <w:t>4.</w:t>
            </w:r>
          </w:p>
        </w:tc>
        <w:tc>
          <w:tcPr>
            <w:tcW w:w="2781" w:type="dxa"/>
          </w:tcPr>
          <w:p w14:paraId="5E5D1945" w14:textId="77777777" w:rsidR="00DB7C31" w:rsidRDefault="00DB7C31" w:rsidP="000C17DD">
            <w:pPr>
              <w:spacing w:line="259" w:lineRule="auto"/>
              <w:jc w:val="both"/>
            </w:pPr>
            <w:proofErr w:type="spellStart"/>
            <w:r w:rsidRPr="00982553">
              <w:t>Admin</w:t>
            </w:r>
            <w:proofErr w:type="spellEnd"/>
            <w:r w:rsidRPr="00982553">
              <w:t xml:space="preserve"> sustav za upravljanje receptima</w:t>
            </w:r>
          </w:p>
        </w:tc>
        <w:tc>
          <w:tcPr>
            <w:tcW w:w="5361" w:type="dxa"/>
          </w:tcPr>
          <w:p w14:paraId="349F5B09" w14:textId="77777777" w:rsidR="00DB7C31" w:rsidRDefault="00DB7C31" w:rsidP="000C17DD">
            <w:pPr>
              <w:spacing w:line="259" w:lineRule="auto"/>
              <w:jc w:val="both"/>
            </w:pPr>
            <w:r w:rsidRPr="00B45788">
              <w:t>Administrator sustava će imati sposobnost dodavanja, brisanja i ažuriranja postojećeg popisa recepata.</w:t>
            </w:r>
          </w:p>
        </w:tc>
        <w:tc>
          <w:tcPr>
            <w:tcW w:w="980" w:type="dxa"/>
          </w:tcPr>
          <w:p w14:paraId="200D7574" w14:textId="1B0FE38A" w:rsidR="00DB7C31" w:rsidRPr="00B45788" w:rsidRDefault="00DB7C31" w:rsidP="00DB7C31">
            <w:pPr>
              <w:spacing w:line="259" w:lineRule="auto"/>
              <w:jc w:val="center"/>
            </w:pPr>
            <w:r>
              <w:t>UC4</w:t>
            </w:r>
          </w:p>
        </w:tc>
      </w:tr>
      <w:tr w:rsidR="00DB7C31" w14:paraId="387BC07A" w14:textId="00702DF3" w:rsidTr="00C12212">
        <w:tc>
          <w:tcPr>
            <w:tcW w:w="654" w:type="dxa"/>
          </w:tcPr>
          <w:p w14:paraId="67275D32" w14:textId="77777777" w:rsidR="00DB7C31" w:rsidRDefault="00DB7C31" w:rsidP="000C17DD">
            <w:pPr>
              <w:spacing w:line="259" w:lineRule="auto"/>
              <w:jc w:val="both"/>
            </w:pPr>
            <w:r>
              <w:t>5.</w:t>
            </w:r>
          </w:p>
        </w:tc>
        <w:tc>
          <w:tcPr>
            <w:tcW w:w="2781" w:type="dxa"/>
          </w:tcPr>
          <w:p w14:paraId="6C2F324F" w14:textId="77777777" w:rsidR="00DB7C31" w:rsidRDefault="00DB7C31" w:rsidP="000C17DD">
            <w:pPr>
              <w:spacing w:line="259" w:lineRule="auto"/>
              <w:jc w:val="both"/>
            </w:pPr>
            <w:proofErr w:type="spellStart"/>
            <w:r>
              <w:t>Responzivnost</w:t>
            </w:r>
            <w:proofErr w:type="spellEnd"/>
            <w:r>
              <w:t xml:space="preserve"> aplikacije</w:t>
            </w:r>
          </w:p>
        </w:tc>
        <w:tc>
          <w:tcPr>
            <w:tcW w:w="5361" w:type="dxa"/>
          </w:tcPr>
          <w:p w14:paraId="69A9F729" w14:textId="77777777" w:rsidR="00DB7C31" w:rsidRDefault="00DB7C31" w:rsidP="000C17DD">
            <w:pPr>
              <w:spacing w:line="259" w:lineRule="auto"/>
              <w:jc w:val="both"/>
            </w:pPr>
            <w:r w:rsidRPr="00B00F46">
              <w:t>Aplikacija će biti prilagodljiva veličini ekrana i automatski prilagođavati način prikaza informacija.</w:t>
            </w:r>
          </w:p>
        </w:tc>
        <w:tc>
          <w:tcPr>
            <w:tcW w:w="980" w:type="dxa"/>
          </w:tcPr>
          <w:p w14:paraId="6A9F6E82" w14:textId="7976936E" w:rsidR="00DB7C31" w:rsidRPr="00B00F46" w:rsidRDefault="00DB7C31" w:rsidP="00DB7C31">
            <w:pPr>
              <w:spacing w:line="259" w:lineRule="auto"/>
              <w:jc w:val="center"/>
            </w:pPr>
            <w:r>
              <w:t>UC5</w:t>
            </w:r>
          </w:p>
        </w:tc>
      </w:tr>
      <w:tr w:rsidR="00DB7C31" w14:paraId="0F202C44" w14:textId="0411AB49" w:rsidTr="00C12212">
        <w:tc>
          <w:tcPr>
            <w:tcW w:w="654" w:type="dxa"/>
          </w:tcPr>
          <w:p w14:paraId="7E93E753" w14:textId="77777777" w:rsidR="00DB7C31" w:rsidRDefault="00DB7C31" w:rsidP="000C17DD">
            <w:pPr>
              <w:spacing w:line="259" w:lineRule="auto"/>
              <w:jc w:val="both"/>
            </w:pPr>
            <w:r>
              <w:t>6.</w:t>
            </w:r>
          </w:p>
        </w:tc>
        <w:tc>
          <w:tcPr>
            <w:tcW w:w="2781" w:type="dxa"/>
          </w:tcPr>
          <w:p w14:paraId="0B1E67A5" w14:textId="77777777" w:rsidR="00DB7C31" w:rsidRDefault="00DB7C31" w:rsidP="000C17DD">
            <w:pPr>
              <w:spacing w:line="259" w:lineRule="auto"/>
              <w:jc w:val="both"/>
            </w:pPr>
            <w:r>
              <w:t>Dodavanje favorita</w:t>
            </w:r>
          </w:p>
        </w:tc>
        <w:tc>
          <w:tcPr>
            <w:tcW w:w="5361" w:type="dxa"/>
          </w:tcPr>
          <w:p w14:paraId="287AEE99" w14:textId="77777777" w:rsidR="00DB7C31" w:rsidRDefault="00DB7C31" w:rsidP="000C17DD">
            <w:pPr>
              <w:spacing w:line="259" w:lineRule="auto"/>
              <w:jc w:val="both"/>
            </w:pPr>
            <w:r>
              <w:t xml:space="preserve">Prijavljeni korisnici će moći </w:t>
            </w:r>
            <w:r w:rsidRPr="00B00F46">
              <w:t>spremati svoje omiljene recepte u osobnu listu favorita</w:t>
            </w:r>
          </w:p>
        </w:tc>
        <w:tc>
          <w:tcPr>
            <w:tcW w:w="980" w:type="dxa"/>
          </w:tcPr>
          <w:p w14:paraId="34E4B369" w14:textId="039B5E1C" w:rsidR="00DB7C31" w:rsidRDefault="00DB7C31" w:rsidP="00DB7C31">
            <w:pPr>
              <w:spacing w:line="259" w:lineRule="auto"/>
              <w:jc w:val="center"/>
            </w:pPr>
            <w:r>
              <w:t>UC6</w:t>
            </w:r>
          </w:p>
        </w:tc>
      </w:tr>
      <w:tr w:rsidR="00DB7C31" w14:paraId="07FC4060" w14:textId="15281868" w:rsidTr="00C12212">
        <w:tc>
          <w:tcPr>
            <w:tcW w:w="654" w:type="dxa"/>
          </w:tcPr>
          <w:p w14:paraId="604EE785" w14:textId="77777777" w:rsidR="00DB7C31" w:rsidRDefault="00DB7C31" w:rsidP="000C17DD">
            <w:pPr>
              <w:spacing w:line="259" w:lineRule="auto"/>
              <w:jc w:val="both"/>
            </w:pPr>
            <w:r>
              <w:t>7.</w:t>
            </w:r>
          </w:p>
        </w:tc>
        <w:tc>
          <w:tcPr>
            <w:tcW w:w="2781" w:type="dxa"/>
          </w:tcPr>
          <w:p w14:paraId="4E14C9B5" w14:textId="77777777" w:rsidR="00DB7C31" w:rsidRDefault="00DB7C31" w:rsidP="000C17DD">
            <w:pPr>
              <w:spacing w:line="259" w:lineRule="auto"/>
              <w:jc w:val="both"/>
            </w:pPr>
            <w:r>
              <w:t>Prikaz najpopularnijih recepata</w:t>
            </w:r>
          </w:p>
        </w:tc>
        <w:tc>
          <w:tcPr>
            <w:tcW w:w="5361" w:type="dxa"/>
          </w:tcPr>
          <w:p w14:paraId="0E8B1048" w14:textId="77777777" w:rsidR="00DB7C31" w:rsidRDefault="00DB7C31" w:rsidP="000C17DD">
            <w:pPr>
              <w:spacing w:line="259" w:lineRule="auto"/>
              <w:jc w:val="both"/>
            </w:pPr>
            <w:r w:rsidRPr="00B00F46">
              <w:t>Prilikom ulaska u aplikaciju korisniku će biti prikazan određen broj najpopularnijih recepata.</w:t>
            </w:r>
          </w:p>
        </w:tc>
        <w:tc>
          <w:tcPr>
            <w:tcW w:w="980" w:type="dxa"/>
          </w:tcPr>
          <w:p w14:paraId="3E3D1D21" w14:textId="6C20BB7F" w:rsidR="00DB7C31" w:rsidRPr="00B00F46" w:rsidRDefault="00DB7C31" w:rsidP="00DB7C31">
            <w:pPr>
              <w:spacing w:line="259" w:lineRule="auto"/>
              <w:jc w:val="center"/>
            </w:pPr>
            <w:r>
              <w:t>UC7</w:t>
            </w:r>
          </w:p>
        </w:tc>
      </w:tr>
      <w:tr w:rsidR="00DB7C31" w14:paraId="4896F5A5" w14:textId="22A45D52" w:rsidTr="00C12212">
        <w:tc>
          <w:tcPr>
            <w:tcW w:w="654" w:type="dxa"/>
          </w:tcPr>
          <w:p w14:paraId="733E4869" w14:textId="77777777" w:rsidR="00DB7C31" w:rsidRDefault="00DB7C31" w:rsidP="000C17DD">
            <w:pPr>
              <w:spacing w:line="259" w:lineRule="auto"/>
              <w:jc w:val="both"/>
            </w:pPr>
            <w:r>
              <w:t>8.</w:t>
            </w:r>
          </w:p>
        </w:tc>
        <w:tc>
          <w:tcPr>
            <w:tcW w:w="2781" w:type="dxa"/>
          </w:tcPr>
          <w:p w14:paraId="376CE46C" w14:textId="77777777" w:rsidR="00DB7C31" w:rsidRDefault="00DB7C31" w:rsidP="000C17DD">
            <w:pPr>
              <w:spacing w:line="259" w:lineRule="auto"/>
              <w:jc w:val="both"/>
            </w:pPr>
            <w:r>
              <w:t>Preuzimanje pdf recepta</w:t>
            </w:r>
          </w:p>
        </w:tc>
        <w:tc>
          <w:tcPr>
            <w:tcW w:w="5361" w:type="dxa"/>
          </w:tcPr>
          <w:p w14:paraId="6783DBDF" w14:textId="77777777" w:rsidR="00DB7C31" w:rsidRDefault="00DB7C31" w:rsidP="000C17DD">
            <w:pPr>
              <w:spacing w:line="259" w:lineRule="auto"/>
              <w:jc w:val="both"/>
            </w:pPr>
            <w:r w:rsidRPr="00B00F46">
              <w:t>Korisnik će imati mogućnost preuzimanja recepta na vlastiti uređaj.</w:t>
            </w:r>
          </w:p>
        </w:tc>
        <w:tc>
          <w:tcPr>
            <w:tcW w:w="980" w:type="dxa"/>
          </w:tcPr>
          <w:p w14:paraId="169CD8DA" w14:textId="64ED8225" w:rsidR="00DB7C31" w:rsidRPr="00B00F46" w:rsidRDefault="00DB7C31" w:rsidP="00DB7C31">
            <w:pPr>
              <w:spacing w:line="259" w:lineRule="auto"/>
              <w:jc w:val="center"/>
            </w:pPr>
            <w:r>
              <w:t>¸UC8</w:t>
            </w:r>
          </w:p>
        </w:tc>
      </w:tr>
      <w:tr w:rsidR="00DB7C31" w14:paraId="184F6518" w14:textId="0E1BED38" w:rsidTr="00C12212">
        <w:tc>
          <w:tcPr>
            <w:tcW w:w="654" w:type="dxa"/>
          </w:tcPr>
          <w:p w14:paraId="625A898A" w14:textId="77777777" w:rsidR="00DB7C31" w:rsidRDefault="00DB7C31" w:rsidP="000C17DD">
            <w:pPr>
              <w:spacing w:line="259" w:lineRule="auto"/>
              <w:jc w:val="both"/>
            </w:pPr>
            <w:r>
              <w:t>9.</w:t>
            </w:r>
          </w:p>
        </w:tc>
        <w:tc>
          <w:tcPr>
            <w:tcW w:w="2781" w:type="dxa"/>
          </w:tcPr>
          <w:p w14:paraId="465B61BA" w14:textId="77777777" w:rsidR="00DB7C31" w:rsidRDefault="00DB7C31" w:rsidP="000C17DD">
            <w:pPr>
              <w:spacing w:line="259" w:lineRule="auto"/>
              <w:jc w:val="both"/>
            </w:pPr>
            <w:r>
              <w:t>Pretvorba mjernih jedinica iz europskog u američki</w:t>
            </w:r>
          </w:p>
        </w:tc>
        <w:tc>
          <w:tcPr>
            <w:tcW w:w="5361" w:type="dxa"/>
          </w:tcPr>
          <w:p w14:paraId="3AC0FA4E" w14:textId="77777777" w:rsidR="00DB7C31" w:rsidRDefault="00DB7C31" w:rsidP="000C17DD">
            <w:pPr>
              <w:spacing w:line="259" w:lineRule="auto"/>
              <w:jc w:val="both"/>
            </w:pPr>
            <w:r w:rsidRPr="00B00F46">
              <w:t>Korisnik će imati izbor promjene mjernih jedinica</w:t>
            </w:r>
            <w:r>
              <w:t xml:space="preserve"> </w:t>
            </w:r>
            <w:r w:rsidRPr="00B00F46">
              <w:t>(kg se pretvori u lb).</w:t>
            </w:r>
          </w:p>
        </w:tc>
        <w:tc>
          <w:tcPr>
            <w:tcW w:w="980" w:type="dxa"/>
          </w:tcPr>
          <w:p w14:paraId="60682BB9" w14:textId="7C259DFC" w:rsidR="00DB7C31" w:rsidRPr="00B00F46" w:rsidRDefault="00DB7C31" w:rsidP="00DB7C31">
            <w:pPr>
              <w:spacing w:line="259" w:lineRule="auto"/>
              <w:jc w:val="center"/>
            </w:pPr>
            <w:r>
              <w:t>UC9</w:t>
            </w:r>
          </w:p>
        </w:tc>
      </w:tr>
      <w:tr w:rsidR="00DB7C31" w14:paraId="5018C76C" w14:textId="532AF1EA" w:rsidTr="00C12212">
        <w:tc>
          <w:tcPr>
            <w:tcW w:w="654" w:type="dxa"/>
          </w:tcPr>
          <w:p w14:paraId="38E60CA1" w14:textId="77777777" w:rsidR="00DB7C31" w:rsidRDefault="00DB7C31" w:rsidP="000C17DD">
            <w:pPr>
              <w:spacing w:line="259" w:lineRule="auto"/>
              <w:jc w:val="both"/>
            </w:pPr>
            <w:r>
              <w:t>10.</w:t>
            </w:r>
          </w:p>
        </w:tc>
        <w:tc>
          <w:tcPr>
            <w:tcW w:w="2781" w:type="dxa"/>
          </w:tcPr>
          <w:p w14:paraId="6C7F5E31" w14:textId="77777777" w:rsidR="00DB7C31" w:rsidRDefault="00DB7C31" w:rsidP="000C17DD">
            <w:pPr>
              <w:spacing w:line="259" w:lineRule="auto"/>
              <w:jc w:val="both"/>
            </w:pPr>
            <w:r>
              <w:t>Detaljan prikaz pojedinog recepta</w:t>
            </w:r>
          </w:p>
        </w:tc>
        <w:tc>
          <w:tcPr>
            <w:tcW w:w="5361" w:type="dxa"/>
          </w:tcPr>
          <w:p w14:paraId="6D4D789B" w14:textId="77777777" w:rsidR="00DB7C31" w:rsidRDefault="00DB7C31" w:rsidP="000C17DD">
            <w:pPr>
              <w:spacing w:line="259" w:lineRule="auto"/>
              <w:jc w:val="both"/>
            </w:pPr>
            <w:r w:rsidRPr="00B00F46">
              <w:t>Prilikom odabira jednog recepta korisnik će biti doveden na detaljniji prikaz istog.</w:t>
            </w:r>
          </w:p>
        </w:tc>
        <w:tc>
          <w:tcPr>
            <w:tcW w:w="980" w:type="dxa"/>
          </w:tcPr>
          <w:p w14:paraId="318F730D" w14:textId="476F4C0F" w:rsidR="00DB7C31" w:rsidRPr="00B00F46" w:rsidRDefault="00DB7C31" w:rsidP="00DB7C31">
            <w:pPr>
              <w:spacing w:line="259" w:lineRule="auto"/>
              <w:jc w:val="center"/>
            </w:pPr>
            <w:r>
              <w:t>UC10</w:t>
            </w:r>
          </w:p>
        </w:tc>
      </w:tr>
      <w:tr w:rsidR="00C12212" w14:paraId="6F03D31B" w14:textId="77777777" w:rsidTr="00C12212">
        <w:tc>
          <w:tcPr>
            <w:tcW w:w="654" w:type="dxa"/>
          </w:tcPr>
          <w:p w14:paraId="30DDE836" w14:textId="7EDC1195" w:rsidR="00C12212" w:rsidRDefault="00C12212" w:rsidP="000C17DD">
            <w:pPr>
              <w:spacing w:line="259" w:lineRule="auto"/>
              <w:jc w:val="both"/>
            </w:pPr>
            <w:r>
              <w:t>1</w:t>
            </w:r>
            <w:r w:rsidR="002A0511">
              <w:t>1</w:t>
            </w:r>
            <w:r>
              <w:t>.</w:t>
            </w:r>
          </w:p>
        </w:tc>
        <w:tc>
          <w:tcPr>
            <w:tcW w:w="2781" w:type="dxa"/>
          </w:tcPr>
          <w:p w14:paraId="4C223F73" w14:textId="4BF713FF" w:rsidR="00C12212" w:rsidRDefault="00C12212" w:rsidP="000C17DD">
            <w:pPr>
              <w:spacing w:line="259" w:lineRule="auto"/>
              <w:jc w:val="both"/>
            </w:pPr>
            <w:r>
              <w:t>Osvježavanje baze podataka</w:t>
            </w:r>
          </w:p>
        </w:tc>
        <w:tc>
          <w:tcPr>
            <w:tcW w:w="5361" w:type="dxa"/>
          </w:tcPr>
          <w:p w14:paraId="58E904D4" w14:textId="07F19AD0" w:rsidR="00C12212" w:rsidRPr="00B00F46" w:rsidRDefault="00C12212" w:rsidP="000C17DD">
            <w:pPr>
              <w:spacing w:line="259" w:lineRule="auto"/>
              <w:jc w:val="both"/>
            </w:pPr>
            <w:r>
              <w:t>Administrator ima mogućnost upravljanja bazom podataka</w:t>
            </w:r>
          </w:p>
        </w:tc>
        <w:tc>
          <w:tcPr>
            <w:tcW w:w="980" w:type="dxa"/>
          </w:tcPr>
          <w:p w14:paraId="7E6B21FD" w14:textId="766D1AD4" w:rsidR="00C12212" w:rsidRDefault="00C12212" w:rsidP="00DB7C31">
            <w:pPr>
              <w:spacing w:line="259" w:lineRule="auto"/>
              <w:jc w:val="center"/>
            </w:pPr>
            <w:r>
              <w:t>UC1</w:t>
            </w:r>
            <w:r w:rsidR="002A0511">
              <w:t>1</w:t>
            </w:r>
          </w:p>
        </w:tc>
      </w:tr>
    </w:tbl>
    <w:p w14:paraId="1B3C9BF5" w14:textId="77777777" w:rsidR="00DB7C31" w:rsidRDefault="00DB7C31" w:rsidP="007445CB">
      <w:pPr>
        <w:spacing w:line="300" w:lineRule="auto"/>
        <w:rPr>
          <w:rFonts w:ascii="Arial" w:hAnsi="Arial" w:cs="Arial"/>
          <w:sz w:val="24"/>
        </w:rPr>
      </w:pPr>
    </w:p>
    <w:p w14:paraId="07AE10C9" w14:textId="77777777" w:rsidR="00C12212" w:rsidRDefault="00C12212" w:rsidP="007445CB">
      <w:pPr>
        <w:spacing w:line="300" w:lineRule="auto"/>
        <w:rPr>
          <w:rFonts w:ascii="Arial" w:hAnsi="Arial" w:cs="Arial"/>
          <w:sz w:val="24"/>
        </w:rPr>
      </w:pPr>
    </w:p>
    <w:p w14:paraId="70B1F0A3" w14:textId="77777777" w:rsidR="00DB7C31" w:rsidRDefault="00DB7C31" w:rsidP="007445CB">
      <w:pPr>
        <w:spacing w:line="300" w:lineRule="auto"/>
        <w:rPr>
          <w:rFonts w:ascii="Arial" w:hAnsi="Arial" w:cs="Arial"/>
          <w:sz w:val="24"/>
        </w:rPr>
      </w:pPr>
    </w:p>
    <w:p w14:paraId="5BB4C566" w14:textId="77777777" w:rsidR="00DB7C31" w:rsidRDefault="00DB7C31" w:rsidP="007445CB">
      <w:pPr>
        <w:spacing w:line="300" w:lineRule="auto"/>
        <w:rPr>
          <w:rFonts w:ascii="Arial" w:hAnsi="Arial" w:cs="Arial"/>
          <w:sz w:val="24"/>
        </w:rPr>
      </w:pPr>
    </w:p>
    <w:p w14:paraId="1344B1B2" w14:textId="78D9EF0D" w:rsidR="00686FBD" w:rsidRDefault="00686FBD" w:rsidP="007445CB">
      <w:pPr>
        <w:spacing w:line="300" w:lineRule="auto"/>
      </w:pPr>
      <w:r>
        <w:t xml:space="preserve">Popis svih korisničkih </w:t>
      </w:r>
      <w:r w:rsidR="009B2546">
        <w:t>u</w:t>
      </w:r>
      <w:r w:rsidR="00E62DB0">
        <w:t>loge</w:t>
      </w:r>
      <w:r>
        <w:t xml:space="preserve"> (</w:t>
      </w:r>
      <w:proofErr w:type="spellStart"/>
      <w:r>
        <w:t>aktora</w:t>
      </w:r>
      <w:proofErr w:type="spellEnd"/>
      <w:r>
        <w:t>)</w:t>
      </w:r>
    </w:p>
    <w:tbl>
      <w:tblPr>
        <w:tblW w:w="0" w:type="auto"/>
        <w:tblInd w:w="-43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10"/>
        <w:gridCol w:w="2977"/>
        <w:gridCol w:w="4965"/>
        <w:gridCol w:w="838"/>
      </w:tblGrid>
      <w:tr w:rsidR="00DB7C31" w14:paraId="34C773F7" w14:textId="77777777" w:rsidTr="00445F48">
        <w:trPr>
          <w:tblHeader/>
        </w:trPr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61A3E3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lastRenderedPageBreak/>
              <w:t>R. br.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D90FB9" w14:textId="17537710" w:rsidR="00686FBD" w:rsidRDefault="00E62DB0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Uloge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3CFCAE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Opis uloge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67C33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UC br.</w:t>
            </w:r>
          </w:p>
        </w:tc>
      </w:tr>
      <w:tr w:rsidR="00DB7C31" w14:paraId="1E27F101" w14:textId="77777777" w:rsidTr="00445F48"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B8907D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1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8BE95E" w14:textId="7454C49B" w:rsidR="00686FBD" w:rsidRDefault="00DB7C31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 xml:space="preserve">Gost/ </w:t>
            </w:r>
            <w:proofErr w:type="spellStart"/>
            <w:r>
              <w:rPr>
                <w:b/>
                <w:bCs/>
                <w:lang w:val="hr-HR"/>
              </w:rPr>
              <w:t>Neregiatrirani</w:t>
            </w:r>
            <w:proofErr w:type="spellEnd"/>
            <w:r>
              <w:rPr>
                <w:b/>
                <w:bCs/>
                <w:lang w:val="hr-HR"/>
              </w:rPr>
              <w:t xml:space="preserve"> korisnik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84B2CF" w14:textId="4FD9F51B" w:rsidR="00686FBD" w:rsidRDefault="00DB7C3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Gost se može samo registrirati na web stranicu kako bi mogao pristupiti receptima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CC8C1D" w14:textId="133CE6DE" w:rsidR="00686FBD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Uc1</w:t>
            </w:r>
          </w:p>
        </w:tc>
      </w:tr>
      <w:tr w:rsidR="00DB7C31" w14:paraId="69EFBA71" w14:textId="77777777" w:rsidTr="00445F48"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557D3D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2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B2911C" w14:textId="1D3165A0" w:rsidR="00686FBD" w:rsidRDefault="00C12212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Registrirani korisnik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75B412" w14:textId="77FC6FD8" w:rsidR="00686FBD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Korisnik ima mogućnost prijave na stranicu te pregled svih recepata kao i pregled najpopularnijih recepata. Isto tako ima mogućnost pretrage po ključnim riječima. Uz to korisnik može dodavati željene recepte u favorite te tako imati uvid u svoje najdraže recepta brže i jednostavnije. Pritiskom na recept ima uvid u detaljan opis recepta kao i mogućnost preuzimanja na osobni uređaj.</w:t>
            </w:r>
            <w:r w:rsidR="00445F48">
              <w:rPr>
                <w:lang w:val="hr-HR"/>
              </w:rPr>
              <w:t xml:space="preserve"> Na kraju korisnik ima mogućnost pretvorbe mjernih jedinica ako nije upoznat s jednim sustavom.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AB1D22" w14:textId="77777777" w:rsidR="00686FBD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Uc2</w:t>
            </w:r>
          </w:p>
          <w:p w14:paraId="0D52F4CA" w14:textId="77777777" w:rsidR="00C12212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Uc3</w:t>
            </w:r>
          </w:p>
          <w:p w14:paraId="5C308DF2" w14:textId="77777777" w:rsidR="00C12212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Uc5</w:t>
            </w:r>
          </w:p>
          <w:p w14:paraId="272603D4" w14:textId="77777777" w:rsidR="00C12212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Uc6</w:t>
            </w:r>
          </w:p>
          <w:p w14:paraId="36EB816C" w14:textId="77777777" w:rsidR="00C12212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Uc7</w:t>
            </w:r>
          </w:p>
          <w:p w14:paraId="618BBCE7" w14:textId="77777777" w:rsidR="00C12212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Uc8</w:t>
            </w:r>
          </w:p>
          <w:p w14:paraId="4C050AC5" w14:textId="77777777" w:rsidR="00C12212" w:rsidRDefault="00C12212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Uc9</w:t>
            </w:r>
          </w:p>
          <w:p w14:paraId="3289C24C" w14:textId="66288192" w:rsidR="00445F48" w:rsidRDefault="00C12212" w:rsidP="002A0511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Uc10</w:t>
            </w:r>
          </w:p>
        </w:tc>
      </w:tr>
      <w:tr w:rsidR="00DB7C31" w14:paraId="2E25B2BB" w14:textId="77777777" w:rsidTr="00445F48">
        <w:tc>
          <w:tcPr>
            <w:tcW w:w="7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D08347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3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4908CB" w14:textId="34EDCF72" w:rsidR="00686FBD" w:rsidRDefault="00445F48" w:rsidP="007445CB">
            <w:pPr>
              <w:pStyle w:val="Tijeloteksta"/>
              <w:spacing w:before="0" w:after="0" w:line="300" w:lineRule="auto"/>
              <w:ind w:left="0"/>
              <w:rPr>
                <w:b/>
                <w:bCs/>
                <w:lang w:val="hr-HR"/>
              </w:rPr>
            </w:pPr>
            <w:r>
              <w:rPr>
                <w:b/>
                <w:bCs/>
                <w:lang w:val="hr-HR"/>
              </w:rPr>
              <w:t>Administrator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AE330F5" w14:textId="4922377B" w:rsidR="00686FBD" w:rsidRDefault="00445F48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Administrator ima ulogu održavanja informacijskog sustava kao i ulogu održavanja recepata(dodavanje, brisanje i ažuriranje). Uz to administrator upravlja sustavom baze podataka.</w:t>
            </w:r>
          </w:p>
        </w:tc>
        <w:tc>
          <w:tcPr>
            <w:tcW w:w="8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5F7493" w14:textId="77777777" w:rsidR="00686FBD" w:rsidRDefault="00445F48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UC4</w:t>
            </w:r>
          </w:p>
          <w:p w14:paraId="08D9FF59" w14:textId="41DD6996" w:rsidR="00445F48" w:rsidRDefault="00445F48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UC1</w:t>
            </w:r>
            <w:r w:rsidR="002A0511">
              <w:rPr>
                <w:lang w:val="hr-HR"/>
              </w:rPr>
              <w:t>1</w:t>
            </w:r>
          </w:p>
        </w:tc>
      </w:tr>
    </w:tbl>
    <w:p w14:paraId="3556D713" w14:textId="77777777" w:rsidR="00686FBD" w:rsidRDefault="00686FBD" w:rsidP="007445CB">
      <w:pPr>
        <w:spacing w:line="300" w:lineRule="auto"/>
      </w:pPr>
    </w:p>
    <w:p w14:paraId="5F85C3D9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br w:type="page"/>
      </w:r>
    </w:p>
    <w:p w14:paraId="29B754C5" w14:textId="77777777" w:rsidR="00686FBD" w:rsidRPr="000833BA" w:rsidRDefault="00686FBD" w:rsidP="007445CB">
      <w:pPr>
        <w:pStyle w:val="Naslov1"/>
        <w:spacing w:line="300" w:lineRule="auto"/>
      </w:pPr>
      <w:bookmarkStart w:id="9" w:name="_Toc65748025"/>
      <w:bookmarkStart w:id="10" w:name="_Toc129342011"/>
      <w:r>
        <w:lastRenderedPageBreak/>
        <w:t>Specifikacija zahtjeva sustava</w:t>
      </w:r>
      <w:bookmarkEnd w:id="9"/>
      <w:bookmarkEnd w:id="10"/>
    </w:p>
    <w:p w14:paraId="793BC37C" w14:textId="77777777" w:rsidR="00686FBD" w:rsidRDefault="00686FBD" w:rsidP="007445CB">
      <w:pPr>
        <w:spacing w:after="160" w:line="300" w:lineRule="auto"/>
        <w:jc w:val="both"/>
      </w:pPr>
    </w:p>
    <w:p w14:paraId="04C7558D" w14:textId="32E360DB" w:rsidR="00686FBD" w:rsidRDefault="00686FBD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Ovdje se f</w:t>
      </w:r>
      <w:r w:rsidRPr="00C71454">
        <w:rPr>
          <w:rFonts w:ascii="Arial" w:hAnsi="Arial" w:cs="Arial"/>
          <w:sz w:val="24"/>
          <w:highlight w:val="cyan"/>
        </w:rPr>
        <w:t xml:space="preserve">unkcionalnosti </w:t>
      </w:r>
      <w:r>
        <w:rPr>
          <w:rFonts w:ascii="Arial" w:hAnsi="Arial" w:cs="Arial"/>
          <w:sz w:val="24"/>
          <w:highlight w:val="cyan"/>
        </w:rPr>
        <w:t xml:space="preserve">koje su navedene </w:t>
      </w:r>
      <w:r w:rsidRPr="00C71454">
        <w:rPr>
          <w:rFonts w:ascii="Arial" w:hAnsi="Arial" w:cs="Arial"/>
          <w:sz w:val="24"/>
          <w:highlight w:val="cyan"/>
        </w:rPr>
        <w:t xml:space="preserve">kao </w:t>
      </w:r>
      <w:r w:rsidR="00D04520">
        <w:rPr>
          <w:rFonts w:ascii="Arial" w:hAnsi="Arial" w:cs="Arial"/>
          <w:sz w:val="24"/>
          <w:highlight w:val="cyan"/>
        </w:rPr>
        <w:t>slučajevi</w:t>
      </w:r>
      <w:r w:rsidRPr="00C71454">
        <w:rPr>
          <w:rFonts w:ascii="Arial" w:hAnsi="Arial" w:cs="Arial"/>
          <w:sz w:val="24"/>
          <w:highlight w:val="cyan"/>
        </w:rPr>
        <w:t xml:space="preserve"> uporabe (engl. </w:t>
      </w:r>
      <w:r w:rsidRPr="00C71454">
        <w:rPr>
          <w:rFonts w:ascii="Arial" w:hAnsi="Arial" w:cs="Arial"/>
          <w:i/>
          <w:sz w:val="24"/>
          <w:highlight w:val="cyan"/>
        </w:rPr>
        <w:t xml:space="preserve">use </w:t>
      </w:r>
      <w:proofErr w:type="spellStart"/>
      <w:r w:rsidRPr="00C71454">
        <w:rPr>
          <w:rFonts w:ascii="Arial" w:hAnsi="Arial" w:cs="Arial"/>
          <w:i/>
          <w:sz w:val="24"/>
          <w:highlight w:val="cyan"/>
        </w:rPr>
        <w:t>case</w:t>
      </w:r>
      <w:proofErr w:type="spellEnd"/>
      <w:r w:rsidRPr="00C71454">
        <w:rPr>
          <w:rFonts w:ascii="Arial" w:hAnsi="Arial" w:cs="Arial"/>
          <w:sz w:val="24"/>
          <w:highlight w:val="cyan"/>
        </w:rPr>
        <w:t>)</w:t>
      </w:r>
      <w:r>
        <w:rPr>
          <w:rFonts w:ascii="Arial" w:hAnsi="Arial" w:cs="Arial"/>
          <w:sz w:val="24"/>
          <w:highlight w:val="cyan"/>
        </w:rPr>
        <w:t xml:space="preserve"> u poglavlju </w:t>
      </w:r>
      <w:r w:rsidRPr="00164FBA">
        <w:rPr>
          <w:rFonts w:ascii="Arial" w:hAnsi="Arial" w:cs="Arial"/>
          <w:i/>
          <w:sz w:val="24"/>
          <w:highlight w:val="cyan"/>
        </w:rPr>
        <w:t>Definicija korisničkih zahtjeva</w:t>
      </w:r>
      <w:r>
        <w:rPr>
          <w:rFonts w:ascii="Arial" w:hAnsi="Arial" w:cs="Arial"/>
          <w:sz w:val="24"/>
          <w:highlight w:val="cyan"/>
        </w:rPr>
        <w:t xml:space="preserve"> detaljno razrađuju na način da se pojedini </w:t>
      </w:r>
      <w:r w:rsidR="00B90A92">
        <w:rPr>
          <w:rFonts w:ascii="Arial" w:hAnsi="Arial" w:cs="Arial"/>
          <w:sz w:val="24"/>
          <w:highlight w:val="cyan"/>
        </w:rPr>
        <w:t>slučajeve</w:t>
      </w:r>
      <w:r>
        <w:rPr>
          <w:rFonts w:ascii="Arial" w:hAnsi="Arial" w:cs="Arial"/>
          <w:sz w:val="24"/>
          <w:highlight w:val="cyan"/>
        </w:rPr>
        <w:t xml:space="preserve"> uporabe ili skupine </w:t>
      </w:r>
      <w:r w:rsidR="00C87884">
        <w:rPr>
          <w:rFonts w:ascii="Arial" w:hAnsi="Arial" w:cs="Arial"/>
          <w:sz w:val="24"/>
          <w:highlight w:val="cyan"/>
        </w:rPr>
        <w:t>slučajeva</w:t>
      </w:r>
      <w:r>
        <w:rPr>
          <w:rFonts w:ascii="Arial" w:hAnsi="Arial" w:cs="Arial"/>
          <w:sz w:val="24"/>
          <w:highlight w:val="cyan"/>
        </w:rPr>
        <w:t xml:space="preserve"> uporabe prikazuju dijagramima slijeda ili aktivnosti</w:t>
      </w:r>
      <w:r w:rsidRPr="00C71454">
        <w:rPr>
          <w:rFonts w:ascii="Arial" w:hAnsi="Arial" w:cs="Arial"/>
          <w:sz w:val="24"/>
          <w:highlight w:val="cyan"/>
        </w:rPr>
        <w:t xml:space="preserve">. </w:t>
      </w:r>
    </w:p>
    <w:p w14:paraId="6E29AC1B" w14:textId="6E120704" w:rsidR="00686FBD" w:rsidRDefault="00686FBD" w:rsidP="007445CB">
      <w:pPr>
        <w:spacing w:line="300" w:lineRule="auto"/>
        <w:jc w:val="both"/>
        <w:rPr>
          <w:rFonts w:ascii="Arial" w:hAnsi="Arial" w:cs="Arial"/>
          <w:sz w:val="24"/>
        </w:rPr>
      </w:pPr>
      <w:r w:rsidRPr="00164FBA">
        <w:rPr>
          <w:rFonts w:ascii="Arial" w:hAnsi="Arial" w:cs="Arial"/>
          <w:sz w:val="24"/>
          <w:highlight w:val="cyan"/>
        </w:rPr>
        <w:t xml:space="preserve">U tablici se navodi lista svih </w:t>
      </w:r>
      <w:r w:rsidR="00C87884">
        <w:rPr>
          <w:rFonts w:ascii="Arial" w:hAnsi="Arial" w:cs="Arial"/>
          <w:sz w:val="24"/>
          <w:highlight w:val="cyan"/>
        </w:rPr>
        <w:t>slučajeva</w:t>
      </w:r>
      <w:r w:rsidRPr="00164FBA">
        <w:rPr>
          <w:rFonts w:ascii="Arial" w:hAnsi="Arial" w:cs="Arial"/>
          <w:sz w:val="24"/>
          <w:highlight w:val="cyan"/>
        </w:rPr>
        <w:t xml:space="preserve"> uporabe </w:t>
      </w:r>
      <w:r>
        <w:rPr>
          <w:rFonts w:ascii="Arial" w:hAnsi="Arial" w:cs="Arial"/>
          <w:sz w:val="24"/>
          <w:highlight w:val="cyan"/>
        </w:rPr>
        <w:t xml:space="preserve">kako će ih se pojedinačno ili skupno razraditi </w:t>
      </w:r>
      <w:r w:rsidRPr="00164FBA">
        <w:rPr>
          <w:rFonts w:ascii="Arial" w:hAnsi="Arial" w:cs="Arial"/>
          <w:sz w:val="24"/>
          <w:highlight w:val="cyan"/>
        </w:rPr>
        <w:t xml:space="preserve">s kratkim opisom. </w:t>
      </w:r>
      <w:r>
        <w:rPr>
          <w:rFonts w:ascii="Arial" w:hAnsi="Arial" w:cs="Arial"/>
          <w:sz w:val="24"/>
          <w:highlight w:val="cyan"/>
        </w:rPr>
        <w:t xml:space="preserve">Moguće je da su neki </w:t>
      </w:r>
      <w:r w:rsidR="00D04520">
        <w:rPr>
          <w:rFonts w:ascii="Arial" w:hAnsi="Arial" w:cs="Arial"/>
          <w:sz w:val="24"/>
          <w:highlight w:val="cyan"/>
        </w:rPr>
        <w:t>slučajevi</w:t>
      </w:r>
      <w:r>
        <w:rPr>
          <w:rFonts w:ascii="Arial" w:hAnsi="Arial" w:cs="Arial"/>
          <w:sz w:val="24"/>
          <w:highlight w:val="cyan"/>
        </w:rPr>
        <w:t xml:space="preserve"> uporabe usko povezani pa će ih se zajedno razraditi kao skupinu srodnih </w:t>
      </w:r>
      <w:r w:rsidR="00C87884">
        <w:rPr>
          <w:rFonts w:ascii="Arial" w:hAnsi="Arial" w:cs="Arial"/>
          <w:sz w:val="24"/>
          <w:highlight w:val="cyan"/>
        </w:rPr>
        <w:t>slučajeva</w:t>
      </w:r>
      <w:r>
        <w:rPr>
          <w:rFonts w:ascii="Arial" w:hAnsi="Arial" w:cs="Arial"/>
          <w:sz w:val="24"/>
          <w:highlight w:val="cyan"/>
        </w:rPr>
        <w:t xml:space="preserve"> uporabe. </w:t>
      </w:r>
      <w:r w:rsidRPr="00164FBA">
        <w:rPr>
          <w:rFonts w:ascii="Arial" w:hAnsi="Arial" w:cs="Arial"/>
          <w:sz w:val="24"/>
          <w:highlight w:val="cyan"/>
        </w:rPr>
        <w:t>Neki od njih mogu biti alternativni, a neki se mogu predvidjeti kao dodatne mogućnosti.</w:t>
      </w:r>
    </w:p>
    <w:p w14:paraId="4FBC7641" w14:textId="77777777" w:rsidR="00686FBD" w:rsidRPr="00581F16" w:rsidRDefault="00686FBD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781" w:type="dxa"/>
        <w:tblInd w:w="-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993"/>
        <w:gridCol w:w="2326"/>
        <w:gridCol w:w="6462"/>
      </w:tblGrid>
      <w:tr w:rsidR="00686FBD" w14:paraId="4189CC1A" w14:textId="77777777" w:rsidTr="00445F48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116B91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Oznaka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35845E3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Naziv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7DCF63" w14:textId="77777777" w:rsidR="00686FBD" w:rsidRDefault="00686FBD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Opis</w:t>
            </w:r>
          </w:p>
        </w:tc>
      </w:tr>
      <w:tr w:rsidR="00686FBD" w14:paraId="54887212" w14:textId="77777777" w:rsidTr="00445F48">
        <w:trPr>
          <w:trHeight w:val="248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5E67D1B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UC1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FE461BF" w14:textId="706F2E0D" w:rsidR="00686FBD" w:rsidRDefault="00445F48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Registracija korisnika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86AC30" w14:textId="2B5AC914" w:rsidR="00686FBD" w:rsidRDefault="00445F48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Gost se može registrirati i time steći pravo na korištenje web aplikacije</w:t>
            </w:r>
          </w:p>
        </w:tc>
      </w:tr>
      <w:tr w:rsidR="00686FBD" w14:paraId="72CA3B3C" w14:textId="77777777" w:rsidTr="00445F48">
        <w:trPr>
          <w:trHeight w:val="248"/>
        </w:trPr>
        <w:tc>
          <w:tcPr>
            <w:tcW w:w="99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8D0511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UC2</w:t>
            </w:r>
          </w:p>
        </w:tc>
        <w:tc>
          <w:tcPr>
            <w:tcW w:w="2326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A081F8F" w14:textId="06C456A5" w:rsidR="00686FBD" w:rsidRDefault="00445F48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Prijava u sustav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AFAE9A" w14:textId="337FA182" w:rsidR="00686FBD" w:rsidRDefault="00445F48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Jednom registrirani korisnik </w:t>
            </w:r>
            <w:r w:rsidR="002A0511">
              <w:rPr>
                <w:lang w:val="hr-HR"/>
              </w:rPr>
              <w:t>se može prijaviti u aplikaciju i koristiti se njenim sadržajem</w:t>
            </w:r>
          </w:p>
        </w:tc>
      </w:tr>
      <w:tr w:rsidR="00686FBD" w14:paraId="6A4F212E" w14:textId="77777777" w:rsidTr="00445F48"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34F5F36" w14:textId="77777777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UC3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04828B" w14:textId="017270A6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Pretraga recepata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10E5DC" w14:textId="7B22C880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Registrirani korisnik može pretraživati ponuđene recepte prema ključnim riječima</w:t>
            </w:r>
          </w:p>
        </w:tc>
      </w:tr>
      <w:tr w:rsidR="00686FBD" w14:paraId="3D33E4EA" w14:textId="77777777" w:rsidTr="00445F48">
        <w:trPr>
          <w:trHeight w:val="29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8B8D014" w14:textId="7725416A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</w:t>
            </w:r>
            <w:r w:rsidR="003C31E6">
              <w:rPr>
                <w:lang w:val="hr-HR"/>
              </w:rPr>
              <w:t>4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5137E75" w14:textId="1EBDDB3C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proofErr w:type="spellStart"/>
            <w:r>
              <w:rPr>
                <w:lang w:val="hr-HR"/>
              </w:rPr>
              <w:t>Admin</w:t>
            </w:r>
            <w:proofErr w:type="spellEnd"/>
            <w:r>
              <w:rPr>
                <w:lang w:val="hr-HR"/>
              </w:rPr>
              <w:t xml:space="preserve"> sustav upravljanje receptima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E73DA0" w14:textId="49BCB3D5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Administrator upravlja receptima (dodavanje, brisanje i ažuriranje)</w:t>
            </w:r>
          </w:p>
        </w:tc>
      </w:tr>
      <w:tr w:rsidR="00686FBD" w14:paraId="05D6888E" w14:textId="77777777" w:rsidTr="00445F48">
        <w:trPr>
          <w:trHeight w:val="299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2EAA4B5" w14:textId="4AA2F889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</w:t>
            </w:r>
            <w:r w:rsidR="003C31E6">
              <w:rPr>
                <w:lang w:val="hr-HR"/>
              </w:rPr>
              <w:t>5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EBD7ADC" w14:textId="706AD000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Dodavanje favorita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1F3239" w14:textId="62F63095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 xml:space="preserve">Registrirani korisnik može bilo koji recept dodati u favorite i time na svom profilu ima postavljen isti taj recept </w:t>
            </w:r>
          </w:p>
        </w:tc>
      </w:tr>
      <w:tr w:rsidR="00686FBD" w14:paraId="5D15B579" w14:textId="77777777" w:rsidTr="00445F48">
        <w:trPr>
          <w:trHeight w:val="76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2416CE1" w14:textId="5F15D790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</w:t>
            </w:r>
            <w:r w:rsidR="003C31E6">
              <w:rPr>
                <w:lang w:val="hr-HR"/>
              </w:rPr>
              <w:t>6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2FABD8A" w14:textId="600E5726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Prikaz najpopularnijih recepata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46541E" w14:textId="62C46061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Na početnoj stranici korisnici imaju uvid u najpopularnije recepte web stranice</w:t>
            </w:r>
          </w:p>
        </w:tc>
      </w:tr>
      <w:tr w:rsidR="00686FBD" w14:paraId="07E4BAA6" w14:textId="77777777" w:rsidTr="00445F48">
        <w:trPr>
          <w:trHeight w:val="124"/>
        </w:trPr>
        <w:tc>
          <w:tcPr>
            <w:tcW w:w="99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4DFD41A" w14:textId="48DCB462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</w:t>
            </w:r>
            <w:r w:rsidR="003C31E6">
              <w:rPr>
                <w:lang w:val="hr-HR"/>
              </w:rPr>
              <w:t>7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9D8A790" w14:textId="27362943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Preuzimanje pdf recepata</w:t>
            </w:r>
          </w:p>
        </w:tc>
        <w:tc>
          <w:tcPr>
            <w:tcW w:w="646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7A1090B" w14:textId="1562BA39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Registrirani korisnim može preuzeti odabrani recept na svoj osobni uređaj</w:t>
            </w:r>
          </w:p>
        </w:tc>
      </w:tr>
      <w:tr w:rsidR="00686FBD" w14:paraId="2D9B9119" w14:textId="77777777" w:rsidTr="00445F48">
        <w:trPr>
          <w:trHeight w:val="124"/>
        </w:trPr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CD92900" w14:textId="7F1FFD02" w:rsidR="00686FBD" w:rsidRDefault="00686FBD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</w:t>
            </w:r>
            <w:r w:rsidR="003C31E6">
              <w:rPr>
                <w:lang w:val="hr-HR"/>
              </w:rPr>
              <w:t>8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06D5C4" w14:textId="421B3A47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Pretvorba mjernih jedinica</w:t>
            </w:r>
          </w:p>
        </w:tc>
        <w:tc>
          <w:tcPr>
            <w:tcW w:w="646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B43A847" w14:textId="5F12A637" w:rsidR="00686FBD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Korisnik može promijeniti mjerene jedinice iz europsko u američki sustav.</w:t>
            </w:r>
          </w:p>
        </w:tc>
      </w:tr>
      <w:tr w:rsidR="00445F48" w14:paraId="6F82E364" w14:textId="77777777" w:rsidTr="00445F48">
        <w:trPr>
          <w:trHeight w:val="124"/>
        </w:trPr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915EF6C" w14:textId="79D5FAD8" w:rsidR="00445F48" w:rsidRDefault="00445F48" w:rsidP="00445F48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</w:t>
            </w:r>
            <w:r w:rsidR="003C31E6">
              <w:rPr>
                <w:lang w:val="hr-HR"/>
              </w:rPr>
              <w:t>9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8EEC1B" w14:textId="57182227" w:rsidR="00445F48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Detaljan prikaz recepta</w:t>
            </w:r>
          </w:p>
        </w:tc>
        <w:tc>
          <w:tcPr>
            <w:tcW w:w="646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B04BAE6" w14:textId="71465EF2" w:rsidR="00445F48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Korisnik odabirom na recept ima uvid u detaljne upute o receptu(detaljan način pripreme recepta)</w:t>
            </w:r>
          </w:p>
        </w:tc>
      </w:tr>
      <w:tr w:rsidR="00445F48" w14:paraId="475A6AF0" w14:textId="77777777" w:rsidTr="00445F48">
        <w:trPr>
          <w:trHeight w:val="124"/>
        </w:trPr>
        <w:tc>
          <w:tcPr>
            <w:tcW w:w="993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B5A6B5E" w14:textId="5F7F445A" w:rsidR="00445F48" w:rsidRDefault="00445F48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UC1</w:t>
            </w:r>
            <w:r w:rsidR="003C31E6">
              <w:rPr>
                <w:lang w:val="hr-HR"/>
              </w:rPr>
              <w:t>0</w:t>
            </w:r>
          </w:p>
        </w:tc>
        <w:tc>
          <w:tcPr>
            <w:tcW w:w="2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D5A854" w14:textId="5F31896A" w:rsidR="00445F48" w:rsidRDefault="002A0511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  <w:r>
              <w:rPr>
                <w:lang w:val="hr-HR"/>
              </w:rPr>
              <w:t>Osvježavanje baze podataka</w:t>
            </w:r>
          </w:p>
        </w:tc>
        <w:tc>
          <w:tcPr>
            <w:tcW w:w="6462" w:type="dxa"/>
            <w:tcBorders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DA75450" w14:textId="09E37F2F" w:rsidR="00445F48" w:rsidRDefault="002A0511" w:rsidP="000376E8">
            <w:pPr>
              <w:pStyle w:val="Tijeloteksta"/>
              <w:spacing w:after="0" w:line="300" w:lineRule="auto"/>
              <w:ind w:left="0"/>
              <w:rPr>
                <w:lang w:val="hr-HR"/>
              </w:rPr>
            </w:pPr>
            <w:r w:rsidRPr="002A0511">
              <w:rPr>
                <w:lang w:val="hr-HR"/>
              </w:rPr>
              <w:t xml:space="preserve">Administrator treba redovito ažurirati podatke o </w:t>
            </w:r>
            <w:r w:rsidR="000376E8">
              <w:rPr>
                <w:lang w:val="hr-HR"/>
              </w:rPr>
              <w:t>korisnicima.</w:t>
            </w:r>
          </w:p>
        </w:tc>
      </w:tr>
    </w:tbl>
    <w:p w14:paraId="441A35BD" w14:textId="77777777" w:rsidR="00686FBD" w:rsidRDefault="00686FBD" w:rsidP="007445CB">
      <w:pPr>
        <w:spacing w:line="300" w:lineRule="auto"/>
      </w:pPr>
    </w:p>
    <w:p w14:paraId="3C8C5C57" w14:textId="339883F2" w:rsidR="00686FBD" w:rsidRPr="00C71454" w:rsidRDefault="00686FBD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U nastavku se po poglavljima z</w:t>
      </w:r>
      <w:r w:rsidRPr="00C71454">
        <w:rPr>
          <w:rFonts w:ascii="Arial" w:hAnsi="Arial" w:cs="Arial"/>
          <w:sz w:val="24"/>
          <w:highlight w:val="cyan"/>
        </w:rPr>
        <w:t xml:space="preserve">a svaki </w:t>
      </w:r>
      <w:r w:rsidR="00B90A92">
        <w:rPr>
          <w:rFonts w:ascii="Arial" w:hAnsi="Arial" w:cs="Arial"/>
          <w:sz w:val="24"/>
          <w:highlight w:val="cyan"/>
        </w:rPr>
        <w:t>slučaj</w:t>
      </w:r>
      <w:r w:rsidRPr="00C71454">
        <w:rPr>
          <w:rFonts w:ascii="Arial" w:hAnsi="Arial" w:cs="Arial"/>
          <w:sz w:val="24"/>
          <w:highlight w:val="cyan"/>
        </w:rPr>
        <w:t xml:space="preserve"> uporabe daje prioritet s kojima se određuje koja funkcionalnost mora biti obavezno realizirana, a koja bi bila poželjna ali aplikacija može funkcionirati i bez nje u određenoj fazi implementacije. Prioriteti se označavaju sa: MUST (mora), SHOULD (trebalo bi), COULD (moglo bi).</w:t>
      </w:r>
    </w:p>
    <w:p w14:paraId="6FBF56C9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lastRenderedPageBreak/>
        <w:br w:type="page"/>
      </w:r>
    </w:p>
    <w:p w14:paraId="1A714D6A" w14:textId="1E37EBDA" w:rsidR="00686FBD" w:rsidRDefault="00B90A92" w:rsidP="007445CB">
      <w:pPr>
        <w:pStyle w:val="Naslov1"/>
        <w:spacing w:line="300" w:lineRule="auto"/>
      </w:pPr>
      <w:bookmarkStart w:id="11" w:name="_Toc65748026"/>
      <w:bookmarkStart w:id="12" w:name="_Toc129342012"/>
      <w:r>
        <w:lastRenderedPageBreak/>
        <w:t>Slučaj</w:t>
      </w:r>
      <w:r w:rsidR="00686FBD">
        <w:t xml:space="preserve"> uporabe UC1 – (</w:t>
      </w:r>
      <w:r w:rsidR="00183338" w:rsidRPr="00183338">
        <w:t>Registracija korisnika</w:t>
      </w:r>
      <w:r w:rsidR="00686FBD">
        <w:t>)</w:t>
      </w:r>
      <w:bookmarkEnd w:id="11"/>
      <w:bookmarkEnd w:id="12"/>
    </w:p>
    <w:p w14:paraId="07B3A0AC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686FBD" w:rsidRPr="008F49D1" w14:paraId="7871D65F" w14:textId="77777777" w:rsidTr="006A74D4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1278CB3" w14:textId="13301265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Naziv </w:t>
            </w:r>
            <w:r w:rsidR="00D04520">
              <w:rPr>
                <w:rFonts w:ascii="Book Antiqua" w:hAnsi="Book Antiqua" w:cs="Arial"/>
                <w:b/>
                <w:sz w:val="20"/>
                <w:szCs w:val="20"/>
              </w:rPr>
              <w:t>slučaja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54D7AEE" w14:textId="48B41095" w:rsidR="00686FBD" w:rsidRPr="00280D60" w:rsidRDefault="00183338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Registracija korisnika</w:t>
            </w:r>
          </w:p>
        </w:tc>
      </w:tr>
      <w:tr w:rsidR="00686FBD" w:rsidRPr="008F49D1" w14:paraId="6098C32D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239F98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526124C" w14:textId="1CBB4E2A" w:rsidR="00686FBD" w:rsidRPr="00280D60" w:rsidRDefault="00183338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Registriranje korisnika </w:t>
            </w:r>
          </w:p>
        </w:tc>
      </w:tr>
      <w:tr w:rsidR="00686FBD" w:rsidRPr="008F49D1" w14:paraId="20C61D4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F847FD2" w14:textId="68E9474F" w:rsidR="00686FBD" w:rsidRPr="00280D60" w:rsidRDefault="00E62DB0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Uloge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(</w:t>
            </w:r>
            <w:r w:rsidR="00686FBD" w:rsidRPr="00280D60">
              <w:rPr>
                <w:rFonts w:ascii="Book Antiqua" w:hAnsi="Book Antiqua" w:cs="Arial"/>
                <w:b/>
                <w:i/>
                <w:sz w:val="20"/>
                <w:szCs w:val="20"/>
              </w:rPr>
              <w:t>role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9287965" w14:textId="121DCFD8" w:rsidR="00686FBD" w:rsidRPr="00280D60" w:rsidRDefault="00183338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Gost</w:t>
            </w:r>
          </w:p>
        </w:tc>
      </w:tr>
      <w:tr w:rsidR="00686FBD" w:rsidRPr="008F49D1" w14:paraId="063293B7" w14:textId="77777777" w:rsidTr="006A74D4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B5E74A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1AD08AD" w14:textId="39DD8655" w:rsidR="00686FBD" w:rsidRPr="00280D60" w:rsidRDefault="00183338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Registriranje korisnika u aplikaciji da bi korisnik mogao koristiti sadržaj web aplikacije</w:t>
            </w:r>
          </w:p>
        </w:tc>
      </w:tr>
      <w:tr w:rsidR="00686FBD" w:rsidRPr="008F49D1" w14:paraId="25635C0B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D59962A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0E2BC6C" w14:textId="206E2FFF" w:rsidR="00686FBD" w:rsidRPr="00183338" w:rsidRDefault="00183338" w:rsidP="00183338">
            <w:pPr>
              <w:pStyle w:val="Odlomakpopisa"/>
              <w:numPr>
                <w:ilvl w:val="0"/>
                <w:numId w:val="14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Gost upisuje svoje podatke </w:t>
            </w:r>
          </w:p>
        </w:tc>
      </w:tr>
      <w:tr w:rsidR="00686FBD" w:rsidRPr="008F49D1" w14:paraId="60F6DFF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FCEDF8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E62D79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9ED9FE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9FB6557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C6BAD8C" w14:textId="0B1DFF5A" w:rsidR="00686FBD" w:rsidRPr="00280D60" w:rsidRDefault="00C36346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Upit na bazu podataka za provjeru postojećih korisnika</w:t>
            </w:r>
          </w:p>
        </w:tc>
      </w:tr>
      <w:tr w:rsidR="00686FBD" w:rsidRPr="008F49D1" w14:paraId="6734D2D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C1C957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F9FF988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1DD20C67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08A36E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8DA4165" w14:textId="77777777" w:rsidR="00686FBD" w:rsidRDefault="00183338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Forma unutar web stranice mora biti funkcionalna </w:t>
            </w:r>
          </w:p>
          <w:p w14:paraId="01686AB3" w14:textId="7E664DEC" w:rsidR="00C36346" w:rsidRPr="00280D60" w:rsidRDefault="00C36346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Baza podataka mora biti dostupna za postavljanje upita</w:t>
            </w:r>
          </w:p>
        </w:tc>
      </w:tr>
      <w:tr w:rsidR="00686FBD" w:rsidRPr="008F49D1" w14:paraId="3D78B4D0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E3287D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139104FA" w14:textId="0582670C" w:rsidR="00686FBD" w:rsidRPr="00280D60" w:rsidRDefault="00C36346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Gost se može registrirati u </w:t>
            </w:r>
            <w:proofErr w:type="spellStart"/>
            <w:r>
              <w:rPr>
                <w:rFonts w:ascii="Book Antiqua" w:hAnsi="Book Antiqua" w:cs="Arial"/>
                <w:sz w:val="20"/>
                <w:szCs w:val="20"/>
              </w:rPr>
              <w:t>apliakciju</w:t>
            </w:r>
            <w:proofErr w:type="spellEnd"/>
          </w:p>
        </w:tc>
      </w:tr>
      <w:tr w:rsidR="00686FBD" w:rsidRPr="008F49D1" w14:paraId="6CED47F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ABD646B" w14:textId="2DAE1A56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Počinje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EC23EBB" w14:textId="4C6CB3F2" w:rsidR="00686FBD" w:rsidRPr="00280D60" w:rsidRDefault="00183338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Gost otvori web aplikaciju</w:t>
            </w:r>
          </w:p>
        </w:tc>
      </w:tr>
      <w:tr w:rsidR="00686FBD" w:rsidRPr="008F49D1" w14:paraId="77E037C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5EE2212" w14:textId="7EBC9032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Završava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B9E02D9" w14:textId="15B4C771" w:rsidR="00183338" w:rsidRPr="00280D60" w:rsidRDefault="00183338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Gost potvrdi svoje unesene podatke</w:t>
            </w:r>
          </w:p>
        </w:tc>
      </w:tr>
      <w:tr w:rsidR="00686FBD" w:rsidRPr="008F49D1" w14:paraId="5BDDCED5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FC83AA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9290060" w14:textId="77777777" w:rsidR="00183338" w:rsidRPr="003431E2" w:rsidRDefault="00183338" w:rsidP="003431E2">
            <w:pPr>
              <w:pStyle w:val="Odlomakpopisa"/>
              <w:numPr>
                <w:ilvl w:val="0"/>
                <w:numId w:val="14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431E2">
              <w:rPr>
                <w:rFonts w:ascii="Book Antiqua" w:hAnsi="Book Antiqua" w:cs="Arial"/>
                <w:sz w:val="20"/>
                <w:szCs w:val="20"/>
              </w:rPr>
              <w:t>Gost je krivo unio podatke te mora unositi podatke ponovo</w:t>
            </w:r>
          </w:p>
          <w:p w14:paraId="6F7E505C" w14:textId="419D1E02" w:rsidR="00C36346" w:rsidRPr="003431E2" w:rsidRDefault="00C36346" w:rsidP="003431E2">
            <w:pPr>
              <w:pStyle w:val="Odlomakpopisa"/>
              <w:numPr>
                <w:ilvl w:val="0"/>
                <w:numId w:val="14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431E2">
              <w:rPr>
                <w:rFonts w:ascii="Book Antiqua" w:hAnsi="Book Antiqua" w:cs="Arial"/>
                <w:sz w:val="20"/>
                <w:szCs w:val="20"/>
              </w:rPr>
              <w:t>Upit na bazu podataka nije moguć zbog nedostupnosti baze podataka</w:t>
            </w:r>
          </w:p>
        </w:tc>
      </w:tr>
      <w:tr w:rsidR="00686FBD" w:rsidRPr="008F49D1" w14:paraId="65C0C86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754B37E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776DB1D" w14:textId="32FF0B7E" w:rsidR="00686FBD" w:rsidRPr="00280D60" w:rsidRDefault="00C36346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UC2</w:t>
            </w:r>
          </w:p>
        </w:tc>
      </w:tr>
      <w:tr w:rsidR="00686FBD" w:rsidRPr="008F49D1" w14:paraId="0229758A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FD58564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D6B22F9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61429022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0B8EE2C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039E0C17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sz w:val="20"/>
                <w:szCs w:val="20"/>
              </w:rPr>
              <w:t>MUST</w:t>
            </w:r>
          </w:p>
        </w:tc>
      </w:tr>
    </w:tbl>
    <w:p w14:paraId="51A0455D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p w14:paraId="0C91F201" w14:textId="651415C0" w:rsidR="00686FBD" w:rsidRPr="00280D60" w:rsidRDefault="00686FBD" w:rsidP="007445CB">
      <w:pPr>
        <w:spacing w:line="300" w:lineRule="auto"/>
        <w:rPr>
          <w:rFonts w:ascii="Arial" w:hAnsi="Arial" w:cs="Arial"/>
          <w:sz w:val="24"/>
        </w:rPr>
      </w:pPr>
      <w:r w:rsidRPr="00280D60">
        <w:rPr>
          <w:rFonts w:ascii="Arial" w:hAnsi="Arial" w:cs="Arial"/>
          <w:sz w:val="24"/>
        </w:rPr>
        <w:t xml:space="preserve">Detaljniji prikaz </w:t>
      </w:r>
      <w:r w:rsidR="00D04520">
        <w:rPr>
          <w:rFonts w:ascii="Arial" w:hAnsi="Arial" w:cs="Arial"/>
          <w:sz w:val="24"/>
        </w:rPr>
        <w:t>slučaja</w:t>
      </w:r>
      <w:r w:rsidRPr="00280D60">
        <w:rPr>
          <w:rFonts w:ascii="Arial" w:hAnsi="Arial" w:cs="Arial"/>
          <w:sz w:val="24"/>
        </w:rPr>
        <w:t xml:space="preserve"> uporabe </w:t>
      </w:r>
      <w:r>
        <w:rPr>
          <w:rFonts w:ascii="Arial" w:hAnsi="Arial" w:cs="Arial"/>
          <w:sz w:val="24"/>
        </w:rPr>
        <w:t xml:space="preserve">ili skupine </w:t>
      </w:r>
      <w:r w:rsidR="00C87884">
        <w:rPr>
          <w:rFonts w:ascii="Arial" w:hAnsi="Arial" w:cs="Arial"/>
          <w:sz w:val="24"/>
        </w:rPr>
        <w:t>slučajeva</w:t>
      </w:r>
      <w:r>
        <w:rPr>
          <w:rFonts w:ascii="Arial" w:hAnsi="Arial" w:cs="Arial"/>
          <w:sz w:val="24"/>
        </w:rPr>
        <w:t xml:space="preserve"> uporabe </w:t>
      </w:r>
      <w:r w:rsidRPr="00280D60">
        <w:rPr>
          <w:rFonts w:ascii="Arial" w:hAnsi="Arial" w:cs="Arial"/>
          <w:sz w:val="24"/>
        </w:rPr>
        <w:t xml:space="preserve">dijagramom </w:t>
      </w:r>
      <w:r>
        <w:rPr>
          <w:rFonts w:ascii="Arial" w:hAnsi="Arial" w:cs="Arial"/>
          <w:sz w:val="24"/>
        </w:rPr>
        <w:t xml:space="preserve">aktivnosti ili </w:t>
      </w:r>
      <w:r w:rsidRPr="00280D60">
        <w:rPr>
          <w:rFonts w:ascii="Arial" w:hAnsi="Arial" w:cs="Arial"/>
          <w:sz w:val="24"/>
        </w:rPr>
        <w:t>slijeda (sekvenci):</w:t>
      </w:r>
    </w:p>
    <w:p w14:paraId="55FDD572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…</w:t>
      </w:r>
    </w:p>
    <w:p w14:paraId="3EB53FFD" w14:textId="77777777" w:rsidR="00686FBD" w:rsidRDefault="00686FBD" w:rsidP="007445CB">
      <w:pPr>
        <w:spacing w:after="0" w:line="300" w:lineRule="auto"/>
      </w:pPr>
      <w:r>
        <w:br w:type="page"/>
      </w:r>
    </w:p>
    <w:p w14:paraId="4A64A673" w14:textId="183C6EDE" w:rsidR="00686FBD" w:rsidRDefault="00B90A92" w:rsidP="007445CB">
      <w:pPr>
        <w:pStyle w:val="Naslov1"/>
        <w:spacing w:line="300" w:lineRule="auto"/>
      </w:pPr>
      <w:bookmarkStart w:id="13" w:name="_Toc65748027"/>
      <w:bookmarkStart w:id="14" w:name="_Toc129342013"/>
      <w:r>
        <w:lastRenderedPageBreak/>
        <w:t>Slučaj</w:t>
      </w:r>
      <w:r w:rsidR="00686FBD">
        <w:t xml:space="preserve"> uporabe UC2 – (</w:t>
      </w:r>
      <w:r w:rsidR="00C36346">
        <w:t>Prijava u sustav</w:t>
      </w:r>
      <w:r w:rsidR="00686FBD">
        <w:t>)</w:t>
      </w:r>
      <w:bookmarkEnd w:id="13"/>
      <w:bookmarkEnd w:id="14"/>
    </w:p>
    <w:p w14:paraId="125265F1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686FBD" w:rsidRPr="008F49D1" w14:paraId="791453F8" w14:textId="77777777" w:rsidTr="006A74D4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E1D920F" w14:textId="02B44BF0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Naziv </w:t>
            </w:r>
            <w:r w:rsidR="00D04520">
              <w:rPr>
                <w:rFonts w:ascii="Book Antiqua" w:hAnsi="Book Antiqua" w:cs="Arial"/>
                <w:b/>
                <w:sz w:val="20"/>
                <w:szCs w:val="20"/>
              </w:rPr>
              <w:t>slučaja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F793C8A" w14:textId="2C389B96" w:rsidR="00686FBD" w:rsidRPr="00280D60" w:rsidRDefault="00C36346" w:rsidP="00C36346">
            <w:pPr>
              <w:tabs>
                <w:tab w:val="left" w:pos="1304"/>
              </w:tabs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Prijava u sustav</w:t>
            </w:r>
          </w:p>
        </w:tc>
      </w:tr>
      <w:tr w:rsidR="00686FBD" w:rsidRPr="008F49D1" w14:paraId="776E2734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BE64922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C905086" w14:textId="0F665BC6" w:rsidR="00686FBD" w:rsidRPr="00280D60" w:rsidRDefault="00C36346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Novi i postojeći korisnici se prijavljuju u aplikaciju </w:t>
            </w:r>
          </w:p>
        </w:tc>
      </w:tr>
      <w:tr w:rsidR="00686FBD" w:rsidRPr="008F49D1" w14:paraId="7937EDF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7E2DFEA" w14:textId="2F1DAB2F" w:rsidR="00686FBD" w:rsidRPr="00280D60" w:rsidRDefault="00E62DB0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Uloge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(</w:t>
            </w:r>
            <w:r w:rsidR="00686FBD" w:rsidRPr="00280D60">
              <w:rPr>
                <w:rFonts w:ascii="Book Antiqua" w:hAnsi="Book Antiqua" w:cs="Arial"/>
                <w:b/>
                <w:i/>
                <w:sz w:val="20"/>
                <w:szCs w:val="20"/>
              </w:rPr>
              <w:t>role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5B4EEBF" w14:textId="45B071BB" w:rsidR="00686FBD" w:rsidRPr="00280D60" w:rsidRDefault="00C36346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Korisnik</w:t>
            </w:r>
          </w:p>
        </w:tc>
      </w:tr>
      <w:tr w:rsidR="00686FBD" w:rsidRPr="008F49D1" w14:paraId="13E9C43C" w14:textId="77777777" w:rsidTr="006A74D4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1B077F0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9F62B59" w14:textId="3B259C11" w:rsidR="00686FBD" w:rsidRPr="00280D60" w:rsidRDefault="00C36346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Novi i postojeći korisnici se prijavljuju u aplikaciju te nakon prijave pristupaju njenom sadržaju</w:t>
            </w:r>
          </w:p>
        </w:tc>
      </w:tr>
      <w:tr w:rsidR="00686FBD" w:rsidRPr="008F49D1" w14:paraId="5356E9DB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A19EF8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0074E63" w14:textId="72EA489B" w:rsidR="00686FBD" w:rsidRPr="003431E2" w:rsidRDefault="00C36346" w:rsidP="003431E2">
            <w:pPr>
              <w:pStyle w:val="Odlomakpopisa"/>
              <w:numPr>
                <w:ilvl w:val="0"/>
                <w:numId w:val="14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431E2">
              <w:rPr>
                <w:rFonts w:ascii="Book Antiqua" w:hAnsi="Book Antiqua" w:cs="Arial"/>
                <w:sz w:val="20"/>
                <w:szCs w:val="20"/>
              </w:rPr>
              <w:t>Registrirani korisnik nosi podatke i prijavljuje se u sustav</w:t>
            </w:r>
          </w:p>
        </w:tc>
      </w:tr>
      <w:tr w:rsidR="00686FBD" w:rsidRPr="008F49D1" w14:paraId="16026CFF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85651B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28AE86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5AD3FFD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61C213D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034209D" w14:textId="7E922145" w:rsidR="00C36346" w:rsidRPr="00280D60" w:rsidRDefault="00C36346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Upit na bazu podataka za provjeru točnosti unesenih podataka</w:t>
            </w:r>
          </w:p>
        </w:tc>
      </w:tr>
      <w:tr w:rsidR="00686FBD" w:rsidRPr="008F49D1" w14:paraId="4773DD23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20A24DC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A34D248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47A9BF6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2F75E68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313CE6A" w14:textId="77777777" w:rsidR="00C36346" w:rsidRDefault="00C36346" w:rsidP="00C3634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Forma unutar web stranice mora biti funkcionalna </w:t>
            </w:r>
          </w:p>
          <w:p w14:paraId="26ED9BB1" w14:textId="19E2986B" w:rsidR="00686FBD" w:rsidRPr="00280D60" w:rsidRDefault="00C36346" w:rsidP="00C3634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Baza podataka mora biti dostupna za postavljanje upita</w:t>
            </w:r>
          </w:p>
        </w:tc>
      </w:tr>
      <w:tr w:rsidR="00686FBD" w:rsidRPr="008F49D1" w14:paraId="03C2937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EBDEADB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06E7C022" w14:textId="6F4F6728" w:rsidR="00686FBD" w:rsidRPr="00280D60" w:rsidRDefault="00C36346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Korisnik se ne može ulogirati u </w:t>
            </w:r>
            <w:proofErr w:type="spellStart"/>
            <w:r>
              <w:rPr>
                <w:rFonts w:ascii="Book Antiqua" w:hAnsi="Book Antiqua" w:cs="Arial"/>
                <w:sz w:val="20"/>
                <w:szCs w:val="20"/>
              </w:rPr>
              <w:t>apliakciju</w:t>
            </w:r>
            <w:proofErr w:type="spellEnd"/>
          </w:p>
        </w:tc>
      </w:tr>
      <w:tr w:rsidR="00686FBD" w:rsidRPr="008F49D1" w14:paraId="665B8B6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AA0487F" w14:textId="0FDDE704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Počinje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20A0B2C" w14:textId="21196E5E" w:rsidR="00686FBD" w:rsidRPr="00280D60" w:rsidRDefault="00020222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Korisnik otvori web stranicu za login</w:t>
            </w:r>
          </w:p>
        </w:tc>
      </w:tr>
      <w:tr w:rsidR="00686FBD" w:rsidRPr="008F49D1" w14:paraId="3AD77FB4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1009269" w14:textId="251C3835" w:rsidR="00686FBD" w:rsidRPr="00280D60" w:rsidRDefault="00B23313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Završava kada</w:t>
            </w:r>
            <w:r w:rsidR="00686FBD"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DFDC0BA" w14:textId="3024D0C8" w:rsidR="00686FBD" w:rsidRPr="00280D60" w:rsidRDefault="00020222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Korisnik potvrdi točno unesene podatke</w:t>
            </w:r>
          </w:p>
        </w:tc>
      </w:tr>
      <w:tr w:rsidR="00686FBD" w:rsidRPr="008F49D1" w14:paraId="54185DB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84AF80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1EECFE5" w14:textId="2E63CA11" w:rsidR="00020222" w:rsidRPr="003431E2" w:rsidRDefault="00020222" w:rsidP="003431E2">
            <w:pPr>
              <w:pStyle w:val="Odlomakpopisa"/>
              <w:numPr>
                <w:ilvl w:val="0"/>
                <w:numId w:val="14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431E2">
              <w:rPr>
                <w:rFonts w:ascii="Book Antiqua" w:hAnsi="Book Antiqua" w:cs="Arial"/>
                <w:sz w:val="20"/>
                <w:szCs w:val="20"/>
              </w:rPr>
              <w:t>Korisnik</w:t>
            </w:r>
            <w:r w:rsidRPr="003431E2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 w:rsidRPr="003431E2">
              <w:rPr>
                <w:rFonts w:ascii="Book Antiqua" w:hAnsi="Book Antiqua" w:cs="Arial"/>
                <w:sz w:val="20"/>
                <w:szCs w:val="20"/>
              </w:rPr>
              <w:t>je krivo unio podatke te mora unositi podatke ponovo</w:t>
            </w:r>
          </w:p>
          <w:p w14:paraId="6F1A0400" w14:textId="51AA7781" w:rsidR="00686FBD" w:rsidRPr="003431E2" w:rsidRDefault="00020222" w:rsidP="003431E2">
            <w:pPr>
              <w:pStyle w:val="Odlomakpopisa"/>
              <w:numPr>
                <w:ilvl w:val="0"/>
                <w:numId w:val="14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431E2">
              <w:rPr>
                <w:rFonts w:ascii="Book Antiqua" w:hAnsi="Book Antiqua" w:cs="Arial"/>
                <w:sz w:val="20"/>
                <w:szCs w:val="20"/>
              </w:rPr>
              <w:t>Upit na bazu podataka nije moguć zbog nedostupnosti baze podataka</w:t>
            </w:r>
          </w:p>
        </w:tc>
      </w:tr>
      <w:tr w:rsidR="00686FBD" w:rsidRPr="008F49D1" w14:paraId="5D248DAD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5D0676F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71CF65F" w14:textId="53304784" w:rsidR="00686FBD" w:rsidRPr="00280D60" w:rsidRDefault="00020222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UC</w:t>
            </w:r>
            <w:r w:rsidR="003C31E6">
              <w:rPr>
                <w:rFonts w:ascii="Book Antiqua" w:hAnsi="Book Antiqua" w:cs="Arial"/>
                <w:sz w:val="20"/>
                <w:szCs w:val="20"/>
              </w:rPr>
              <w:t>1</w:t>
            </w:r>
          </w:p>
        </w:tc>
      </w:tr>
      <w:tr w:rsidR="00686FBD" w:rsidRPr="008F49D1" w14:paraId="1BB9B5E5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E5C06A7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B782896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686FBD" w:rsidRPr="008F49D1" w14:paraId="0F13393F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3E83DCE5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63BE1AB3" w14:textId="77777777" w:rsidR="00686FBD" w:rsidRPr="00280D60" w:rsidRDefault="00686FBD" w:rsidP="007445CB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sz w:val="20"/>
                <w:szCs w:val="20"/>
              </w:rPr>
              <w:t>MUST</w:t>
            </w:r>
          </w:p>
        </w:tc>
      </w:tr>
    </w:tbl>
    <w:p w14:paraId="6F87CECC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p w14:paraId="481548B1" w14:textId="622C70E4" w:rsidR="00686FBD" w:rsidRPr="00280D60" w:rsidRDefault="00686FBD" w:rsidP="007445CB">
      <w:pPr>
        <w:spacing w:line="300" w:lineRule="auto"/>
        <w:rPr>
          <w:rFonts w:ascii="Arial" w:hAnsi="Arial" w:cs="Arial"/>
          <w:sz w:val="24"/>
        </w:rPr>
      </w:pPr>
      <w:r w:rsidRPr="00280D60">
        <w:rPr>
          <w:rFonts w:ascii="Arial" w:hAnsi="Arial" w:cs="Arial"/>
          <w:sz w:val="24"/>
        </w:rPr>
        <w:t xml:space="preserve">Detaljniji prikaz </w:t>
      </w:r>
      <w:r w:rsidR="00D04520">
        <w:rPr>
          <w:rFonts w:ascii="Arial" w:hAnsi="Arial" w:cs="Arial"/>
          <w:sz w:val="24"/>
        </w:rPr>
        <w:t>slučaja</w:t>
      </w:r>
      <w:r w:rsidRPr="00280D60">
        <w:rPr>
          <w:rFonts w:ascii="Arial" w:hAnsi="Arial" w:cs="Arial"/>
          <w:sz w:val="24"/>
        </w:rPr>
        <w:t xml:space="preserve"> uporabe </w:t>
      </w:r>
      <w:r>
        <w:rPr>
          <w:rFonts w:ascii="Arial" w:hAnsi="Arial" w:cs="Arial"/>
          <w:sz w:val="24"/>
        </w:rPr>
        <w:t xml:space="preserve">ili skupine </w:t>
      </w:r>
      <w:r w:rsidR="00C87884">
        <w:rPr>
          <w:rFonts w:ascii="Arial" w:hAnsi="Arial" w:cs="Arial"/>
          <w:sz w:val="24"/>
        </w:rPr>
        <w:t>slučajeva</w:t>
      </w:r>
      <w:r>
        <w:rPr>
          <w:rFonts w:ascii="Arial" w:hAnsi="Arial" w:cs="Arial"/>
          <w:sz w:val="24"/>
        </w:rPr>
        <w:t xml:space="preserve"> uporabe </w:t>
      </w:r>
      <w:r w:rsidRPr="00280D60">
        <w:rPr>
          <w:rFonts w:ascii="Arial" w:hAnsi="Arial" w:cs="Arial"/>
          <w:sz w:val="24"/>
        </w:rPr>
        <w:t xml:space="preserve">dijagramom </w:t>
      </w:r>
      <w:r>
        <w:rPr>
          <w:rFonts w:ascii="Arial" w:hAnsi="Arial" w:cs="Arial"/>
          <w:sz w:val="24"/>
        </w:rPr>
        <w:t xml:space="preserve">aktivnosti ili </w:t>
      </w:r>
      <w:r w:rsidRPr="00280D60">
        <w:rPr>
          <w:rFonts w:ascii="Arial" w:hAnsi="Arial" w:cs="Arial"/>
          <w:sz w:val="24"/>
        </w:rPr>
        <w:t>slijeda (sekvenci):</w:t>
      </w:r>
    </w:p>
    <w:p w14:paraId="73928D62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…</w:t>
      </w:r>
    </w:p>
    <w:p w14:paraId="5846D5B2" w14:textId="77777777" w:rsidR="00686FBD" w:rsidRDefault="00686FBD" w:rsidP="007445CB">
      <w:pPr>
        <w:spacing w:after="0" w:line="300" w:lineRule="auto"/>
      </w:pPr>
      <w:r>
        <w:br w:type="page"/>
      </w:r>
    </w:p>
    <w:p w14:paraId="3080F97D" w14:textId="19634CED" w:rsidR="00686FBD" w:rsidRDefault="00B90A92" w:rsidP="007445CB">
      <w:pPr>
        <w:pStyle w:val="Naslov1"/>
        <w:spacing w:line="300" w:lineRule="auto"/>
      </w:pPr>
      <w:bookmarkStart w:id="15" w:name="_Toc65748028"/>
      <w:bookmarkStart w:id="16" w:name="_Toc129342014"/>
      <w:r>
        <w:lastRenderedPageBreak/>
        <w:t>Slučaj</w:t>
      </w:r>
      <w:r w:rsidR="00686FBD">
        <w:t xml:space="preserve"> uporabe UC3 – (</w:t>
      </w:r>
      <w:r w:rsidR="00020222">
        <w:t>Pretraga recepata</w:t>
      </w:r>
      <w:r w:rsidR="00686FBD">
        <w:t>)</w:t>
      </w:r>
      <w:bookmarkEnd w:id="15"/>
      <w:bookmarkEnd w:id="16"/>
    </w:p>
    <w:p w14:paraId="5EEFF27F" w14:textId="77777777" w:rsidR="00686FBD" w:rsidRPr="00301003" w:rsidRDefault="00686FBD" w:rsidP="007445CB">
      <w:pPr>
        <w:spacing w:line="300" w:lineRule="auto"/>
        <w:rPr>
          <w:rFonts w:ascii="Arial" w:hAnsi="Arial" w:cs="Arial"/>
          <w:b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686FBD" w:rsidRPr="00E256BA" w14:paraId="16201E93" w14:textId="77777777" w:rsidTr="006A74D4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636D3EB" w14:textId="6C917152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Naziv </w:t>
            </w:r>
            <w:r w:rsidR="00D04520">
              <w:rPr>
                <w:sz w:val="20"/>
                <w:lang w:val="hr-HR"/>
              </w:rPr>
              <w:t>slučaja</w:t>
            </w:r>
            <w:r>
              <w:rPr>
                <w:sz w:val="20"/>
                <w:lang w:val="hr-HR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06CB9C8" w14:textId="50CAC615" w:rsidR="00686FBD" w:rsidRPr="00E256BA" w:rsidRDefault="00020222" w:rsidP="007445CB">
            <w:pPr>
              <w:pStyle w:val="TableCell"/>
              <w:spacing w:before="120" w:after="60" w:line="300" w:lineRule="auto"/>
              <w:rPr>
                <w:rFonts w:ascii="Book Antiqua" w:hAnsi="Book Antiqua"/>
                <w:sz w:val="20"/>
                <w:lang w:val="hr-HR"/>
              </w:rPr>
            </w:pPr>
            <w:r>
              <w:rPr>
                <w:rFonts w:ascii="Book Antiqua" w:hAnsi="Book Antiqua"/>
                <w:sz w:val="20"/>
                <w:lang w:val="hr-HR"/>
              </w:rPr>
              <w:t>Pretraga recepata</w:t>
            </w:r>
          </w:p>
        </w:tc>
      </w:tr>
      <w:tr w:rsidR="00686FBD" w:rsidRPr="001C55D3" w14:paraId="526C816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941BD0D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9FE78C9" w14:textId="7B5106AC" w:rsidR="00686FBD" w:rsidRPr="001C55D3" w:rsidRDefault="00020222" w:rsidP="007445CB">
            <w:pPr>
              <w:pStyle w:val="TableCell"/>
              <w:spacing w:line="300" w:lineRule="auto"/>
              <w:rPr>
                <w:rFonts w:ascii="Book Antiqua" w:hAnsi="Book Antiqua"/>
                <w:sz w:val="20"/>
                <w:lang w:val="hr-HR"/>
              </w:rPr>
            </w:pPr>
            <w:r w:rsidRPr="00020222">
              <w:rPr>
                <w:rFonts w:ascii="Book Antiqua" w:hAnsi="Book Antiqua"/>
                <w:sz w:val="20"/>
                <w:lang w:val="hr-HR"/>
              </w:rPr>
              <w:t xml:space="preserve">Nalaženje odgovarajućeg proizvoda prema potrebama kupca. </w:t>
            </w:r>
          </w:p>
        </w:tc>
      </w:tr>
      <w:tr w:rsidR="00686FBD" w14:paraId="51636620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7ADF43D" w14:textId="5FAF3AF9" w:rsidR="00686FBD" w:rsidRDefault="00E62DB0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Uloge</w:t>
            </w:r>
            <w:r w:rsidR="00686FBD">
              <w:rPr>
                <w:sz w:val="20"/>
                <w:lang w:val="hr-HR"/>
              </w:rPr>
              <w:t xml:space="preserve"> (role):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77F8021" w14:textId="6D279B62" w:rsidR="00686FBD" w:rsidRDefault="00020222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120" w:after="60" w:line="300" w:lineRule="auto"/>
              <w:rPr>
                <w:rFonts w:ascii="Book Antiqua" w:hAnsi="Book Antiqua"/>
                <w:sz w:val="20"/>
                <w:lang w:val="hr-HR"/>
              </w:rPr>
            </w:pPr>
            <w:r>
              <w:rPr>
                <w:rFonts w:ascii="Book Antiqua" w:hAnsi="Book Antiqua"/>
                <w:sz w:val="20"/>
                <w:lang w:val="hr-HR"/>
              </w:rPr>
              <w:t>Registrirani korisnik</w:t>
            </w:r>
          </w:p>
        </w:tc>
      </w:tr>
      <w:tr w:rsidR="00686FBD" w14:paraId="75B94DE9" w14:textId="77777777" w:rsidTr="006A74D4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D51C84B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57DC9F2" w14:textId="3BA0591F" w:rsidR="00686FBD" w:rsidRDefault="00020222" w:rsidP="007445CB">
            <w:pPr>
              <w:pStyle w:val="Podnoje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Pretraživanje recepata po ključnim riječima od strane korisnika</w:t>
            </w:r>
          </w:p>
        </w:tc>
      </w:tr>
      <w:tr w:rsidR="00686FBD" w14:paraId="51026FE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0EECD5E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F66BAA2" w14:textId="77777777" w:rsidR="00686FBD" w:rsidRDefault="00020222" w:rsidP="00020222">
            <w:pPr>
              <w:pStyle w:val="TableCell"/>
              <w:widowControl/>
              <w:numPr>
                <w:ilvl w:val="0"/>
                <w:numId w:val="14"/>
              </w:numPr>
              <w:tabs>
                <w:tab w:val="clear" w:pos="680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  <w:r>
              <w:rPr>
                <w:rFonts w:ascii="Book Antiqua" w:hAnsi="Book Antiqua"/>
                <w:sz w:val="20"/>
                <w:lang w:val="hr-HR"/>
              </w:rPr>
              <w:t>Korisnik unosi kriterije pretrage: sadržaj iz izbornika ili upisuje ključne riječi</w:t>
            </w:r>
          </w:p>
          <w:p w14:paraId="6A633A99" w14:textId="77777777" w:rsidR="00020222" w:rsidRDefault="00020222" w:rsidP="00020222">
            <w:pPr>
              <w:pStyle w:val="TableCell"/>
              <w:widowControl/>
              <w:numPr>
                <w:ilvl w:val="0"/>
                <w:numId w:val="14"/>
              </w:numPr>
              <w:tabs>
                <w:tab w:val="clear" w:pos="680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  <w:r>
              <w:rPr>
                <w:rFonts w:ascii="Book Antiqua" w:hAnsi="Book Antiqua"/>
                <w:sz w:val="20"/>
                <w:lang w:val="hr-HR"/>
              </w:rPr>
              <w:t>Korisnik potvrđuje kriterije pretrage</w:t>
            </w:r>
          </w:p>
          <w:p w14:paraId="7BA82505" w14:textId="77777777" w:rsidR="00020222" w:rsidRDefault="00020222" w:rsidP="00020222">
            <w:pPr>
              <w:pStyle w:val="TableCell"/>
              <w:widowControl/>
              <w:numPr>
                <w:ilvl w:val="0"/>
                <w:numId w:val="14"/>
              </w:numPr>
              <w:tabs>
                <w:tab w:val="clear" w:pos="680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  <w:r>
              <w:rPr>
                <w:rFonts w:ascii="Book Antiqua" w:hAnsi="Book Antiqua"/>
                <w:sz w:val="20"/>
                <w:lang w:val="hr-HR"/>
              </w:rPr>
              <w:t>U korisničkom sučelju se prikazuju rezultati pretrage</w:t>
            </w:r>
          </w:p>
          <w:p w14:paraId="44497460" w14:textId="1F80C4BC" w:rsidR="00020222" w:rsidRDefault="00020222" w:rsidP="00020222">
            <w:pPr>
              <w:pStyle w:val="TableCell"/>
              <w:widowControl/>
              <w:numPr>
                <w:ilvl w:val="0"/>
                <w:numId w:val="14"/>
              </w:numPr>
              <w:tabs>
                <w:tab w:val="clear" w:pos="680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  <w:r>
              <w:rPr>
                <w:rFonts w:ascii="Book Antiqua" w:hAnsi="Book Antiqua"/>
                <w:sz w:val="20"/>
                <w:lang w:val="hr-HR"/>
              </w:rPr>
              <w:t>Ako traženim kriterijima pretrage nije nađen niti jedan proizvod ispisuje se odgovarajuća poruka u korisničkom sučelju</w:t>
            </w:r>
          </w:p>
        </w:tc>
      </w:tr>
      <w:tr w:rsidR="00686FBD" w14:paraId="2F20B056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58CA3E6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F788F5C" w14:textId="5F40D4EC" w:rsidR="00686FBD" w:rsidRDefault="00020222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  <w:r>
              <w:rPr>
                <w:rFonts w:ascii="Book Antiqua" w:hAnsi="Book Antiqua"/>
                <w:sz w:val="20"/>
                <w:lang w:val="hr-HR"/>
              </w:rPr>
              <w:t>Ključne riječi ili kategorije recepata za pretragu</w:t>
            </w:r>
          </w:p>
        </w:tc>
      </w:tr>
      <w:tr w:rsidR="00686FBD" w14:paraId="302A897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419AD02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80EF06E" w14:textId="735E0260" w:rsidR="00686FBD" w:rsidRDefault="00020222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  <w:r>
              <w:rPr>
                <w:rFonts w:ascii="Book Antiqua" w:hAnsi="Book Antiqua"/>
                <w:sz w:val="20"/>
                <w:lang w:val="hr-HR"/>
              </w:rPr>
              <w:t>Upit na bazu podataka sa zatraženim kriterijima pretrage</w:t>
            </w:r>
          </w:p>
        </w:tc>
      </w:tr>
      <w:tr w:rsidR="00686FBD" w14:paraId="051C5AB2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AE8B4CE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C6D3878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50097B21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BCFFEF6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9BCE565" w14:textId="77777777" w:rsidR="00686FBD" w:rsidRDefault="00020222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120" w:after="60" w:line="300" w:lineRule="auto"/>
              <w:rPr>
                <w:rFonts w:ascii="Book Antiqua" w:hAnsi="Book Antiqua"/>
                <w:sz w:val="20"/>
                <w:lang w:val="hr-HR"/>
              </w:rPr>
            </w:pPr>
            <w:r>
              <w:rPr>
                <w:rFonts w:ascii="Book Antiqua" w:hAnsi="Book Antiqua"/>
                <w:sz w:val="20"/>
                <w:lang w:val="hr-HR"/>
              </w:rPr>
              <w:t>Dijalog za pretragu mora biti dostupan i funkcionalan unutar korisničkog sučelja</w:t>
            </w:r>
          </w:p>
          <w:p w14:paraId="6574E1DB" w14:textId="352733D8" w:rsidR="00020222" w:rsidRDefault="00020222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120" w:after="60" w:line="300" w:lineRule="auto"/>
              <w:rPr>
                <w:rFonts w:ascii="Book Antiqua" w:hAnsi="Book Antiqua"/>
                <w:sz w:val="20"/>
                <w:lang w:val="hr-HR"/>
              </w:rPr>
            </w:pPr>
            <w:r>
              <w:rPr>
                <w:rFonts w:ascii="Book Antiqua" w:hAnsi="Book Antiqua"/>
                <w:sz w:val="20"/>
                <w:lang w:val="hr-HR"/>
              </w:rPr>
              <w:t>Baza podataka treba biti dostupna za postavljanje upita</w:t>
            </w:r>
          </w:p>
        </w:tc>
      </w:tr>
      <w:tr w:rsidR="00686FBD" w14:paraId="4C84484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6C58266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32283BA0" w14:textId="4585FF76" w:rsidR="00020222" w:rsidRDefault="00020222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120" w:after="60" w:line="300" w:lineRule="auto"/>
              <w:rPr>
                <w:rFonts w:ascii="Book Antiqua" w:hAnsi="Book Antiqua"/>
                <w:sz w:val="20"/>
                <w:lang w:val="hr-HR"/>
              </w:rPr>
            </w:pPr>
            <w:r>
              <w:rPr>
                <w:rFonts w:ascii="Book Antiqua" w:hAnsi="Book Antiqua"/>
                <w:sz w:val="20"/>
                <w:lang w:val="hr-HR"/>
              </w:rPr>
              <w:t>Registrirani korisnik ima na raspolaganje popis recepata kojima može gledati detalje</w:t>
            </w:r>
          </w:p>
        </w:tc>
      </w:tr>
      <w:tr w:rsidR="00686FBD" w14:paraId="58D2C0D2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9D5E639" w14:textId="09210200" w:rsidR="00686FBD" w:rsidRDefault="00B23313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Počinje kada</w:t>
            </w:r>
            <w:r w:rsidR="00686FBD">
              <w:rPr>
                <w:sz w:val="20"/>
                <w:lang w:val="hr-HR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DEDDA0B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4A80F739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83C16A0" w14:textId="450CE640" w:rsidR="00686FBD" w:rsidRDefault="00B23313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Završava kada</w:t>
            </w:r>
            <w:r w:rsidR="00686FBD">
              <w:rPr>
                <w:sz w:val="20"/>
                <w:lang w:val="hr-HR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43CC5E7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65AEA7F1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0992A69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EFF8C47" w14:textId="77777777" w:rsidR="00686FBD" w:rsidRDefault="00020222" w:rsidP="003431E2">
            <w:pPr>
              <w:pStyle w:val="TableCell"/>
              <w:widowControl/>
              <w:numPr>
                <w:ilvl w:val="0"/>
                <w:numId w:val="17"/>
              </w:numPr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  <w:r>
              <w:rPr>
                <w:rFonts w:ascii="Book Antiqua" w:hAnsi="Book Antiqua"/>
                <w:sz w:val="20"/>
                <w:lang w:val="hr-HR"/>
              </w:rPr>
              <w:t>Korisnik nije izabrao ni jednu kategoriju kao ni jednu ključnu riječ</w:t>
            </w:r>
          </w:p>
          <w:p w14:paraId="1EFCDCC8" w14:textId="3D312D63" w:rsidR="00020222" w:rsidRDefault="00020222" w:rsidP="003431E2">
            <w:pPr>
              <w:pStyle w:val="TableCell"/>
              <w:widowControl/>
              <w:numPr>
                <w:ilvl w:val="0"/>
                <w:numId w:val="17"/>
              </w:numPr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  <w:r w:rsidRPr="00020222">
              <w:rPr>
                <w:rFonts w:ascii="Book Antiqua" w:hAnsi="Book Antiqua"/>
                <w:sz w:val="20"/>
                <w:lang w:val="hr-HR"/>
              </w:rPr>
              <w:t>Upit na bazu podataka nije moguć zbog nedostupnosti baze podataka</w:t>
            </w:r>
          </w:p>
        </w:tc>
      </w:tr>
      <w:tr w:rsidR="00686FBD" w14:paraId="6D5CDF0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86DA6BC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1A26080" w14:textId="1BB08D84" w:rsidR="00686FBD" w:rsidRDefault="003B5BE8" w:rsidP="007445CB">
            <w:pPr>
              <w:pStyle w:val="TableCell"/>
              <w:spacing w:before="0" w:line="300" w:lineRule="auto"/>
              <w:rPr>
                <w:rFonts w:ascii="Book Antiqua" w:hAnsi="Book Antiqua"/>
                <w:sz w:val="20"/>
                <w:lang w:val="hr-HR"/>
              </w:rPr>
            </w:pPr>
            <w:r>
              <w:rPr>
                <w:rFonts w:ascii="Book Antiqua" w:hAnsi="Book Antiqua"/>
                <w:sz w:val="20"/>
                <w:lang w:val="hr-HR"/>
              </w:rPr>
              <w:t xml:space="preserve">UC5, </w:t>
            </w:r>
            <w:r w:rsidR="003C31E6">
              <w:rPr>
                <w:rFonts w:ascii="Book Antiqua" w:hAnsi="Book Antiqua"/>
                <w:sz w:val="20"/>
                <w:lang w:val="hr-HR"/>
              </w:rPr>
              <w:t>UC</w:t>
            </w:r>
            <w:r w:rsidR="007F3291">
              <w:rPr>
                <w:rFonts w:ascii="Book Antiqua" w:hAnsi="Book Antiqua"/>
                <w:sz w:val="20"/>
                <w:lang w:val="hr-HR"/>
              </w:rPr>
              <w:t>6, UC9</w:t>
            </w:r>
          </w:p>
        </w:tc>
      </w:tr>
      <w:tr w:rsidR="00686FBD" w14:paraId="0945A3E7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EE5B351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lastRenderedPageBreak/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D1CE9E3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</w:p>
        </w:tc>
      </w:tr>
      <w:tr w:rsidR="00686FBD" w14:paraId="2BA0D81C" w14:textId="77777777" w:rsidTr="006A74D4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4FAD80E6" w14:textId="77777777" w:rsidR="00686FBD" w:rsidRDefault="00686FBD" w:rsidP="007445CB">
            <w:pPr>
              <w:pStyle w:val="TableHeading"/>
              <w:spacing w:line="300" w:lineRule="auto"/>
              <w:rPr>
                <w:sz w:val="20"/>
                <w:lang w:val="hr-HR"/>
              </w:rPr>
            </w:pPr>
            <w:r>
              <w:rPr>
                <w:sz w:val="20"/>
                <w:lang w:val="hr-HR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4E36E94C" w14:textId="77777777" w:rsidR="00686FBD" w:rsidRDefault="00686FBD" w:rsidP="007445CB">
            <w:pPr>
              <w:pStyle w:val="TableCell"/>
              <w:widowControl/>
              <w:tabs>
                <w:tab w:val="clear" w:pos="340"/>
                <w:tab w:val="clear" w:pos="680"/>
                <w:tab w:val="left" w:pos="708"/>
              </w:tabs>
              <w:spacing w:before="60" w:after="60" w:line="300" w:lineRule="auto"/>
              <w:rPr>
                <w:rFonts w:ascii="Book Antiqua" w:hAnsi="Book Antiqua"/>
                <w:sz w:val="20"/>
                <w:lang w:val="hr-HR"/>
              </w:rPr>
            </w:pPr>
            <w:r>
              <w:rPr>
                <w:rFonts w:ascii="Book Antiqua" w:hAnsi="Book Antiqua"/>
                <w:sz w:val="20"/>
                <w:lang w:val="hr-HR"/>
              </w:rPr>
              <w:t>MUST</w:t>
            </w:r>
          </w:p>
        </w:tc>
      </w:tr>
    </w:tbl>
    <w:p w14:paraId="548F794C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</w:p>
    <w:p w14:paraId="1F2D2B42" w14:textId="2016B433" w:rsidR="00686FBD" w:rsidRDefault="00686FBD" w:rsidP="007445CB">
      <w:pPr>
        <w:spacing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Ovdje se može napraviti detaljniji prikaz pojedinog </w:t>
      </w:r>
      <w:r w:rsidR="00D04520">
        <w:rPr>
          <w:rFonts w:ascii="Arial" w:hAnsi="Arial" w:cs="Arial"/>
          <w:sz w:val="24"/>
        </w:rPr>
        <w:t>slučaja</w:t>
      </w:r>
      <w:r>
        <w:rPr>
          <w:rFonts w:ascii="Arial" w:hAnsi="Arial" w:cs="Arial"/>
          <w:sz w:val="24"/>
        </w:rPr>
        <w:t xml:space="preserve"> uporabe ili skupine </w:t>
      </w:r>
      <w:r w:rsidR="00C87884">
        <w:rPr>
          <w:rFonts w:ascii="Arial" w:hAnsi="Arial" w:cs="Arial"/>
          <w:sz w:val="24"/>
        </w:rPr>
        <w:t>slučajeva</w:t>
      </w:r>
      <w:r>
        <w:rPr>
          <w:rFonts w:ascii="Arial" w:hAnsi="Arial" w:cs="Arial"/>
          <w:sz w:val="24"/>
        </w:rPr>
        <w:t xml:space="preserve"> uporabe dijagramom aktivnosti ili slijeda (sekvence):</w:t>
      </w:r>
    </w:p>
    <w:p w14:paraId="22E143DE" w14:textId="77777777" w:rsidR="00686FBD" w:rsidRDefault="00686FBD" w:rsidP="007445CB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216B6739" w14:textId="79FCB05D" w:rsidR="003B5BE8" w:rsidRDefault="001F3327" w:rsidP="001F3327">
      <w:pPr>
        <w:pStyle w:val="Naslov1"/>
      </w:pPr>
      <w:r>
        <w:t xml:space="preserve">     </w:t>
      </w:r>
      <w:r w:rsidR="003B5BE8">
        <w:t>Slučaj</w:t>
      </w:r>
      <w:r w:rsidR="003B5BE8" w:rsidRPr="006201AE">
        <w:t xml:space="preserve"> uporabe</w:t>
      </w:r>
      <w:r w:rsidR="003B5BE8">
        <w:t xml:space="preserve"> UC</w:t>
      </w:r>
      <w:r w:rsidR="003B5BE8">
        <w:t>4</w:t>
      </w:r>
      <w:r w:rsidR="003B5BE8">
        <w:t xml:space="preserve"> – (</w:t>
      </w:r>
      <w:proofErr w:type="spellStart"/>
      <w:r w:rsidR="003B5BE8">
        <w:t>Admin</w:t>
      </w:r>
      <w:proofErr w:type="spellEnd"/>
      <w:r w:rsidR="003B5BE8">
        <w:t xml:space="preserve"> sustav upravljanja receptima</w:t>
      </w:r>
      <w:r w:rsidR="003B5BE8">
        <w:t>)</w:t>
      </w:r>
    </w:p>
    <w:p w14:paraId="3063AE81" w14:textId="77777777" w:rsidR="003B5BE8" w:rsidRDefault="003B5BE8" w:rsidP="003B5BE8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3B5BE8" w:rsidRPr="008F49D1" w14:paraId="34337FEA" w14:textId="77777777" w:rsidTr="00503CE6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B2A5890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Naziv 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>slučaja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2947404" w14:textId="7E48F06B" w:rsidR="003B5BE8" w:rsidRPr="00280D60" w:rsidRDefault="001F3327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proofErr w:type="spellStart"/>
            <w:r w:rsidRPr="001F3327">
              <w:t>Admin</w:t>
            </w:r>
            <w:proofErr w:type="spellEnd"/>
            <w:r w:rsidRPr="001F3327">
              <w:t xml:space="preserve"> sustav upravljanja receptima</w:t>
            </w:r>
          </w:p>
        </w:tc>
      </w:tr>
      <w:tr w:rsidR="003B5BE8" w:rsidRPr="008F49D1" w14:paraId="5B3108CD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6BF1245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B2CA7DF" w14:textId="4DBAB7DA" w:rsidR="003B5BE8" w:rsidRPr="00280D60" w:rsidRDefault="001F3327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Brisanje, dodavanje i ažuriranje recepata</w:t>
            </w:r>
          </w:p>
        </w:tc>
      </w:tr>
      <w:tr w:rsidR="003B5BE8" w:rsidRPr="008F49D1" w14:paraId="0C768E63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32B84CE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Uloge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(</w:t>
            </w:r>
            <w:r w:rsidRPr="00280D60">
              <w:rPr>
                <w:rFonts w:ascii="Book Antiqua" w:hAnsi="Book Antiqua" w:cs="Arial"/>
                <w:b/>
                <w:i/>
                <w:sz w:val="20"/>
                <w:szCs w:val="20"/>
              </w:rPr>
              <w:t>role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7928EA1" w14:textId="3B8D4E78" w:rsidR="003B5BE8" w:rsidRPr="00280D60" w:rsidRDefault="001F3327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administrator</w:t>
            </w:r>
          </w:p>
        </w:tc>
      </w:tr>
      <w:tr w:rsidR="003B5BE8" w:rsidRPr="008F49D1" w14:paraId="032C8468" w14:textId="77777777" w:rsidTr="00503CE6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B41128E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A7199F7" w14:textId="613C971F" w:rsidR="003B5BE8" w:rsidRPr="00280D60" w:rsidRDefault="001F3327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Administrator upravlja receptima </w:t>
            </w:r>
            <w:r w:rsidR="003B5BE8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</w:p>
        </w:tc>
      </w:tr>
      <w:tr w:rsidR="003B5BE8" w:rsidRPr="008F49D1" w14:paraId="11F14817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DE03DEE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6D62FB6" w14:textId="36EC630E" w:rsidR="003B5BE8" w:rsidRPr="001F3327" w:rsidRDefault="001F3327" w:rsidP="001F3327">
            <w:pPr>
              <w:pStyle w:val="Odlomakpopisa"/>
              <w:numPr>
                <w:ilvl w:val="0"/>
                <w:numId w:val="15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1F3327">
              <w:rPr>
                <w:rFonts w:ascii="Book Antiqua" w:hAnsi="Book Antiqua" w:cs="Arial"/>
                <w:sz w:val="20"/>
                <w:szCs w:val="20"/>
              </w:rPr>
              <w:t>Administrator odabire željeni recept i odabi</w:t>
            </w:r>
            <w:r>
              <w:rPr>
                <w:rFonts w:ascii="Book Antiqua" w:hAnsi="Book Antiqua" w:cs="Arial"/>
                <w:sz w:val="20"/>
                <w:szCs w:val="20"/>
              </w:rPr>
              <w:t xml:space="preserve">re </w:t>
            </w:r>
            <w:r w:rsidR="007F3291">
              <w:rPr>
                <w:rFonts w:ascii="Book Antiqua" w:hAnsi="Book Antiqua" w:cs="Arial"/>
                <w:sz w:val="20"/>
                <w:szCs w:val="20"/>
              </w:rPr>
              <w:t>(CRUD) svojstva nad receptom</w:t>
            </w:r>
            <w:r w:rsidRPr="001F3327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</w:p>
        </w:tc>
      </w:tr>
      <w:tr w:rsidR="003B5BE8" w:rsidRPr="008F49D1" w14:paraId="2BF86575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0674E47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632F546" w14:textId="412C26F0" w:rsidR="003B5BE8" w:rsidRPr="00280D60" w:rsidRDefault="007F3291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 Popis recepata</w:t>
            </w:r>
          </w:p>
        </w:tc>
      </w:tr>
      <w:tr w:rsidR="003B5BE8" w:rsidRPr="008F49D1" w14:paraId="785300B5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35909F9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9E098CF" w14:textId="4F9CE346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B5BE8">
              <w:rPr>
                <w:rFonts w:ascii="Book Antiqua" w:hAnsi="Book Antiqua" w:cs="Arial"/>
                <w:sz w:val="20"/>
                <w:szCs w:val="20"/>
              </w:rPr>
              <w:t xml:space="preserve">Upit na bazu podataka </w:t>
            </w:r>
            <w:r>
              <w:rPr>
                <w:rFonts w:ascii="Book Antiqua" w:hAnsi="Book Antiqua" w:cs="Arial"/>
                <w:sz w:val="20"/>
                <w:szCs w:val="20"/>
              </w:rPr>
              <w:t>za dodavanje</w:t>
            </w:r>
            <w:r w:rsidR="007F3291">
              <w:rPr>
                <w:rFonts w:ascii="Book Antiqua" w:hAnsi="Book Antiqua" w:cs="Arial"/>
                <w:sz w:val="20"/>
                <w:szCs w:val="20"/>
              </w:rPr>
              <w:t xml:space="preserve"> ili brisanje ili ažuriranje</w:t>
            </w:r>
            <w:r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 w:rsidR="007F3291">
              <w:rPr>
                <w:rFonts w:ascii="Book Antiqua" w:hAnsi="Book Antiqua" w:cs="Arial"/>
                <w:sz w:val="20"/>
                <w:szCs w:val="20"/>
              </w:rPr>
              <w:t>recepata</w:t>
            </w:r>
          </w:p>
        </w:tc>
      </w:tr>
      <w:tr w:rsidR="003B5BE8" w:rsidRPr="008F49D1" w14:paraId="3835225F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34F12D9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B92C24F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1B9DDC25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9746FE6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2F5BF25" w14:textId="77777777" w:rsidR="003B5BE8" w:rsidRPr="003C31E6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C31E6">
              <w:rPr>
                <w:rFonts w:ascii="Book Antiqua" w:hAnsi="Book Antiqua" w:cs="Arial"/>
                <w:sz w:val="20"/>
                <w:szCs w:val="20"/>
              </w:rPr>
              <w:t xml:space="preserve">Dijalog s listom </w:t>
            </w:r>
            <w:r>
              <w:rPr>
                <w:rFonts w:ascii="Book Antiqua" w:hAnsi="Book Antiqua" w:cs="Arial"/>
                <w:sz w:val="20"/>
                <w:szCs w:val="20"/>
              </w:rPr>
              <w:t>recepata</w:t>
            </w:r>
            <w:r w:rsidRPr="003C31E6">
              <w:rPr>
                <w:rFonts w:ascii="Book Antiqua" w:hAnsi="Book Antiqua" w:cs="Arial"/>
                <w:sz w:val="20"/>
                <w:szCs w:val="20"/>
              </w:rPr>
              <w:t xml:space="preserve"> mora biti dostupan i funkcionalan unutar</w:t>
            </w:r>
          </w:p>
          <w:p w14:paraId="48FC71FF" w14:textId="77777777" w:rsidR="003B5BE8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C31E6">
              <w:rPr>
                <w:rFonts w:ascii="Book Antiqua" w:hAnsi="Book Antiqua" w:cs="Arial"/>
                <w:sz w:val="20"/>
                <w:szCs w:val="20"/>
              </w:rPr>
              <w:t xml:space="preserve">korisničkog sučelja. </w:t>
            </w:r>
          </w:p>
          <w:p w14:paraId="18B2BA32" w14:textId="3C295420" w:rsidR="007F3291" w:rsidRPr="00280D60" w:rsidRDefault="007F3291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7F3291">
              <w:rPr>
                <w:rFonts w:ascii="Book Antiqua" w:hAnsi="Book Antiqua" w:cs="Arial"/>
                <w:sz w:val="20"/>
                <w:szCs w:val="20"/>
              </w:rPr>
              <w:t>Baza podataka treba biti dostupna za postavljanje upita.</w:t>
            </w:r>
          </w:p>
        </w:tc>
      </w:tr>
      <w:tr w:rsidR="003B5BE8" w:rsidRPr="008F49D1" w14:paraId="47C0A01C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21331F7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05707EE4" w14:textId="0E080C24" w:rsidR="003B5BE8" w:rsidRPr="00280D60" w:rsidRDefault="007F3291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Administrator ima popis recepata nad kojima može izvoditi (CRUD) operacije</w:t>
            </w:r>
          </w:p>
        </w:tc>
      </w:tr>
      <w:tr w:rsidR="003B5BE8" w:rsidRPr="008F49D1" w14:paraId="18E5D5C5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3CB1D40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Počinje kada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22DFA3D" w14:textId="6D11D04E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4B1E6B36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446B7B7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Završava kada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802B674" w14:textId="5F7142A2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68822423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903E61C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lastRenderedPageBreak/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59FA4CD" w14:textId="72920B2A" w:rsidR="003B5BE8" w:rsidRPr="003431E2" w:rsidRDefault="007F3291" w:rsidP="003431E2">
            <w:pPr>
              <w:pStyle w:val="Odlomakpopisa"/>
              <w:numPr>
                <w:ilvl w:val="0"/>
                <w:numId w:val="15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431E2">
              <w:rPr>
                <w:rFonts w:ascii="Book Antiqua" w:hAnsi="Book Antiqua" w:cs="Arial"/>
                <w:sz w:val="20"/>
                <w:szCs w:val="20"/>
              </w:rPr>
              <w:t>Upit na bazu podataka nije moguć zbog nedostupnosti baze podataka</w:t>
            </w:r>
          </w:p>
        </w:tc>
      </w:tr>
      <w:tr w:rsidR="003B5BE8" w:rsidRPr="008F49D1" w14:paraId="02F16549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3B1407C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203B2DC" w14:textId="30D2CFD0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55E01893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1C76050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8C698C8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15969556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111BB57E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6F0E6070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sz w:val="20"/>
                <w:szCs w:val="20"/>
              </w:rPr>
              <w:t>MUST</w:t>
            </w:r>
          </w:p>
        </w:tc>
      </w:tr>
    </w:tbl>
    <w:p w14:paraId="4CEBC667" w14:textId="77777777" w:rsidR="003B5BE8" w:rsidRDefault="003B5BE8" w:rsidP="003B5BE8">
      <w:pPr>
        <w:spacing w:line="300" w:lineRule="auto"/>
        <w:rPr>
          <w:rFonts w:ascii="Arial" w:hAnsi="Arial" w:cs="Arial"/>
          <w:sz w:val="24"/>
        </w:rPr>
      </w:pPr>
    </w:p>
    <w:p w14:paraId="0C27462C" w14:textId="77777777" w:rsidR="003B5BE8" w:rsidRPr="00280D60" w:rsidRDefault="003B5BE8" w:rsidP="003B5BE8">
      <w:pPr>
        <w:spacing w:line="300" w:lineRule="auto"/>
        <w:rPr>
          <w:rFonts w:ascii="Arial" w:hAnsi="Arial" w:cs="Arial"/>
          <w:sz w:val="24"/>
        </w:rPr>
      </w:pPr>
      <w:r w:rsidRPr="00280D60">
        <w:rPr>
          <w:rFonts w:ascii="Arial" w:hAnsi="Arial" w:cs="Arial"/>
          <w:sz w:val="24"/>
        </w:rPr>
        <w:t xml:space="preserve">Detaljniji prikaz </w:t>
      </w:r>
      <w:r>
        <w:rPr>
          <w:rFonts w:ascii="Arial" w:hAnsi="Arial" w:cs="Arial"/>
          <w:sz w:val="24"/>
        </w:rPr>
        <w:t>slučaja</w:t>
      </w:r>
      <w:r w:rsidRPr="00280D60">
        <w:rPr>
          <w:rFonts w:ascii="Arial" w:hAnsi="Arial" w:cs="Arial"/>
          <w:sz w:val="24"/>
        </w:rPr>
        <w:t xml:space="preserve"> uporabe </w:t>
      </w:r>
      <w:r>
        <w:rPr>
          <w:rFonts w:ascii="Arial" w:hAnsi="Arial" w:cs="Arial"/>
          <w:sz w:val="24"/>
        </w:rPr>
        <w:t xml:space="preserve">ili skupine slučajeva uporabe </w:t>
      </w:r>
      <w:r w:rsidRPr="00280D60">
        <w:rPr>
          <w:rFonts w:ascii="Arial" w:hAnsi="Arial" w:cs="Arial"/>
          <w:sz w:val="24"/>
        </w:rPr>
        <w:t xml:space="preserve">dijagramom </w:t>
      </w:r>
      <w:r>
        <w:rPr>
          <w:rFonts w:ascii="Arial" w:hAnsi="Arial" w:cs="Arial"/>
          <w:sz w:val="24"/>
        </w:rPr>
        <w:t xml:space="preserve">aktivnosti ili </w:t>
      </w:r>
      <w:r w:rsidRPr="00280D60">
        <w:rPr>
          <w:rFonts w:ascii="Arial" w:hAnsi="Arial" w:cs="Arial"/>
          <w:sz w:val="24"/>
        </w:rPr>
        <w:t>slijeda (sekvenci):</w:t>
      </w:r>
    </w:p>
    <w:p w14:paraId="59BBB6E9" w14:textId="77777777" w:rsidR="003B5BE8" w:rsidRDefault="003B5BE8" w:rsidP="003B5BE8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274872DE" w14:textId="77777777" w:rsidR="003B5BE8" w:rsidRDefault="003B5BE8" w:rsidP="007445CB">
      <w:pPr>
        <w:spacing w:line="300" w:lineRule="auto"/>
        <w:rPr>
          <w:rFonts w:ascii="Arial" w:hAnsi="Arial" w:cs="Arial"/>
          <w:sz w:val="24"/>
        </w:rPr>
      </w:pPr>
    </w:p>
    <w:p w14:paraId="36F55AAA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26907A9B" w14:textId="51E3504D" w:rsidR="003C31E6" w:rsidRDefault="003C31E6" w:rsidP="003C31E6">
      <w:pPr>
        <w:pStyle w:val="Naslov1"/>
        <w:spacing w:line="300" w:lineRule="auto"/>
      </w:pPr>
      <w:r>
        <w:lastRenderedPageBreak/>
        <w:t>Slučaj</w:t>
      </w:r>
      <w:r w:rsidRPr="006201AE">
        <w:t xml:space="preserve"> uporabe</w:t>
      </w:r>
      <w:r>
        <w:t xml:space="preserve"> UC</w:t>
      </w:r>
      <w:r w:rsidR="00FF1BB9">
        <w:t>5</w:t>
      </w:r>
      <w:r>
        <w:t xml:space="preserve"> – (</w:t>
      </w:r>
      <w:r>
        <w:t>Dodavanje favorita</w:t>
      </w:r>
      <w:r>
        <w:t>)</w:t>
      </w:r>
    </w:p>
    <w:p w14:paraId="0FBC46FB" w14:textId="77777777" w:rsidR="003C31E6" w:rsidRDefault="003C31E6" w:rsidP="003C31E6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3C31E6" w:rsidRPr="008F49D1" w14:paraId="71F895FD" w14:textId="77777777" w:rsidTr="00503CE6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4FBC747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Naziv 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>slučaja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A18BC33" w14:textId="0D5E2003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t>Dodavanje favorita</w:t>
            </w:r>
          </w:p>
        </w:tc>
      </w:tr>
      <w:tr w:rsidR="003C31E6" w:rsidRPr="008F49D1" w14:paraId="20408193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89F0438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771B52E" w14:textId="5ADF70B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Dodavanje favorita na vlastiti profil</w:t>
            </w:r>
            <w:r w:rsidRPr="003C31E6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>
              <w:rPr>
                <w:rFonts w:ascii="Book Antiqua" w:hAnsi="Book Antiqua" w:cs="Arial"/>
                <w:sz w:val="20"/>
                <w:szCs w:val="20"/>
              </w:rPr>
              <w:t>zbog lakšeg uvida u iste</w:t>
            </w:r>
          </w:p>
        </w:tc>
      </w:tr>
      <w:tr w:rsidR="003C31E6" w:rsidRPr="008F49D1" w14:paraId="715956D3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5B7B267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Uloge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(</w:t>
            </w:r>
            <w:r w:rsidRPr="00280D60">
              <w:rPr>
                <w:rFonts w:ascii="Book Antiqua" w:hAnsi="Book Antiqua" w:cs="Arial"/>
                <w:b/>
                <w:i/>
                <w:sz w:val="20"/>
                <w:szCs w:val="20"/>
              </w:rPr>
              <w:t>role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343F6A1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Korisnik</w:t>
            </w:r>
          </w:p>
        </w:tc>
      </w:tr>
      <w:tr w:rsidR="003C31E6" w:rsidRPr="008F49D1" w14:paraId="553910ED" w14:textId="77777777" w:rsidTr="00503CE6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B64E2C7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85CA52A" w14:textId="59D6B92B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Dodavanje recepata kao favorite </w:t>
            </w:r>
          </w:p>
        </w:tc>
      </w:tr>
      <w:tr w:rsidR="003C31E6" w:rsidRPr="008F49D1" w14:paraId="0A195BA7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94B37AE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5A3D10D" w14:textId="77777777" w:rsidR="003C31E6" w:rsidRPr="003431E2" w:rsidRDefault="003C31E6" w:rsidP="003431E2">
            <w:pPr>
              <w:pStyle w:val="Odlomakpopisa"/>
              <w:numPr>
                <w:ilvl w:val="0"/>
                <w:numId w:val="15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431E2">
              <w:rPr>
                <w:rFonts w:ascii="Book Antiqua" w:hAnsi="Book Antiqua" w:cs="Arial"/>
                <w:sz w:val="20"/>
                <w:szCs w:val="20"/>
              </w:rPr>
              <w:t>Korisnik izabire recept iz liste proizvoda unutar svog sučelja</w:t>
            </w:r>
          </w:p>
          <w:p w14:paraId="1897941A" w14:textId="2AE2CD47" w:rsidR="003C31E6" w:rsidRPr="003431E2" w:rsidRDefault="003C31E6" w:rsidP="003431E2">
            <w:pPr>
              <w:pStyle w:val="Odlomakpopisa"/>
              <w:numPr>
                <w:ilvl w:val="0"/>
                <w:numId w:val="15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431E2">
              <w:rPr>
                <w:rFonts w:ascii="Book Antiqua" w:hAnsi="Book Antiqua" w:cs="Arial"/>
                <w:sz w:val="20"/>
                <w:szCs w:val="20"/>
              </w:rPr>
              <w:t xml:space="preserve">Korisnik </w:t>
            </w:r>
            <w:r w:rsidRPr="003431E2">
              <w:rPr>
                <w:rFonts w:ascii="Book Antiqua" w:hAnsi="Book Antiqua" w:cs="Arial"/>
                <w:sz w:val="20"/>
                <w:szCs w:val="20"/>
              </w:rPr>
              <w:t>dodaje recept u favorite</w:t>
            </w:r>
          </w:p>
        </w:tc>
      </w:tr>
      <w:tr w:rsidR="003C31E6" w:rsidRPr="008F49D1" w14:paraId="47B718C3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9DDBD9C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ABFB608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C31E6" w:rsidRPr="008F49D1" w14:paraId="6E0818AA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63DD219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CB1DA15" w14:textId="0ED83AFC" w:rsidR="003C31E6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B5BE8">
              <w:rPr>
                <w:rFonts w:ascii="Book Antiqua" w:hAnsi="Book Antiqua" w:cs="Arial"/>
                <w:sz w:val="20"/>
                <w:szCs w:val="20"/>
              </w:rPr>
              <w:t xml:space="preserve">Upit na bazu podataka </w:t>
            </w:r>
            <w:r>
              <w:rPr>
                <w:rFonts w:ascii="Book Antiqua" w:hAnsi="Book Antiqua" w:cs="Arial"/>
                <w:sz w:val="20"/>
                <w:szCs w:val="20"/>
              </w:rPr>
              <w:t>za dodavanje favorita korisniku</w:t>
            </w:r>
          </w:p>
        </w:tc>
      </w:tr>
      <w:tr w:rsidR="003C31E6" w:rsidRPr="008F49D1" w14:paraId="053B1FB4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7A72513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246125B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C31E6" w:rsidRPr="008F49D1" w14:paraId="1D9A9204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83BEC92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DEF6F03" w14:textId="77777777" w:rsidR="003C31E6" w:rsidRPr="003C31E6" w:rsidRDefault="003C31E6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C31E6">
              <w:rPr>
                <w:rFonts w:ascii="Book Antiqua" w:hAnsi="Book Antiqua" w:cs="Arial"/>
                <w:sz w:val="20"/>
                <w:szCs w:val="20"/>
              </w:rPr>
              <w:t xml:space="preserve">Dijalog s listom </w:t>
            </w:r>
            <w:r>
              <w:rPr>
                <w:rFonts w:ascii="Book Antiqua" w:hAnsi="Book Antiqua" w:cs="Arial"/>
                <w:sz w:val="20"/>
                <w:szCs w:val="20"/>
              </w:rPr>
              <w:t>recepata</w:t>
            </w:r>
            <w:r w:rsidRPr="003C31E6">
              <w:rPr>
                <w:rFonts w:ascii="Book Antiqua" w:hAnsi="Book Antiqua" w:cs="Arial"/>
                <w:sz w:val="20"/>
                <w:szCs w:val="20"/>
              </w:rPr>
              <w:t xml:space="preserve"> mora biti dostupan i funkcionalan unutar</w:t>
            </w:r>
          </w:p>
          <w:p w14:paraId="258294FE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C31E6">
              <w:rPr>
                <w:rFonts w:ascii="Book Antiqua" w:hAnsi="Book Antiqua" w:cs="Arial"/>
                <w:sz w:val="20"/>
                <w:szCs w:val="20"/>
              </w:rPr>
              <w:t xml:space="preserve">korisničkog sučelja. </w:t>
            </w:r>
          </w:p>
        </w:tc>
      </w:tr>
      <w:tr w:rsidR="003C31E6" w:rsidRPr="008F49D1" w14:paraId="4B56CE21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DE070B4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36508DA5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C31E6" w:rsidRPr="008F49D1" w14:paraId="03111F29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C2EA400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Počinje kada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4566FF1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Korisnik je u sučelju dobio na uvid rezultate upita</w:t>
            </w:r>
          </w:p>
        </w:tc>
      </w:tr>
      <w:tr w:rsidR="003C31E6" w:rsidRPr="008F49D1" w14:paraId="790D218F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2E51A9F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Završava kada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A3B1E7A" w14:textId="32526FF3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Korisnik je </w:t>
            </w:r>
            <w:r w:rsidR="003B5BE8">
              <w:rPr>
                <w:rFonts w:ascii="Book Antiqua" w:hAnsi="Book Antiqua" w:cs="Arial"/>
                <w:sz w:val="20"/>
                <w:szCs w:val="20"/>
              </w:rPr>
              <w:t>dodao recept u favorite</w:t>
            </w:r>
          </w:p>
        </w:tc>
      </w:tr>
      <w:tr w:rsidR="003C31E6" w:rsidRPr="008F49D1" w14:paraId="59241326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7CD52BB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5AA8102" w14:textId="1F9D9372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C31E6" w:rsidRPr="008F49D1" w14:paraId="212EBF9C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7FF8872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1226FFC" w14:textId="2F9C0C91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UC3</w:t>
            </w:r>
            <w:r w:rsidR="007F3291">
              <w:rPr>
                <w:rFonts w:ascii="Book Antiqua" w:hAnsi="Book Antiqua" w:cs="Arial"/>
                <w:sz w:val="20"/>
                <w:szCs w:val="20"/>
              </w:rPr>
              <w:t>, UC9</w:t>
            </w:r>
          </w:p>
        </w:tc>
      </w:tr>
      <w:tr w:rsidR="003C31E6" w:rsidRPr="008F49D1" w14:paraId="0C278DAF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9798BD5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6F62648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C31E6" w:rsidRPr="008F49D1" w14:paraId="06F7A574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6473358F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32DA97A0" w14:textId="77777777" w:rsidR="003C31E6" w:rsidRPr="00280D60" w:rsidRDefault="003C31E6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sz w:val="20"/>
                <w:szCs w:val="20"/>
              </w:rPr>
              <w:t>MUST</w:t>
            </w:r>
          </w:p>
        </w:tc>
      </w:tr>
    </w:tbl>
    <w:p w14:paraId="6592FBD3" w14:textId="77777777" w:rsidR="003C31E6" w:rsidRDefault="003C31E6" w:rsidP="003C31E6">
      <w:pPr>
        <w:spacing w:line="300" w:lineRule="auto"/>
        <w:rPr>
          <w:rFonts w:ascii="Arial" w:hAnsi="Arial" w:cs="Arial"/>
          <w:sz w:val="24"/>
        </w:rPr>
      </w:pPr>
    </w:p>
    <w:p w14:paraId="52D3BFB1" w14:textId="77777777" w:rsidR="003C31E6" w:rsidRPr="00280D60" w:rsidRDefault="003C31E6" w:rsidP="003C31E6">
      <w:pPr>
        <w:spacing w:line="300" w:lineRule="auto"/>
        <w:rPr>
          <w:rFonts w:ascii="Arial" w:hAnsi="Arial" w:cs="Arial"/>
          <w:sz w:val="24"/>
        </w:rPr>
      </w:pPr>
      <w:r w:rsidRPr="00280D60">
        <w:rPr>
          <w:rFonts w:ascii="Arial" w:hAnsi="Arial" w:cs="Arial"/>
          <w:sz w:val="24"/>
        </w:rPr>
        <w:t xml:space="preserve">Detaljniji prikaz </w:t>
      </w:r>
      <w:r>
        <w:rPr>
          <w:rFonts w:ascii="Arial" w:hAnsi="Arial" w:cs="Arial"/>
          <w:sz w:val="24"/>
        </w:rPr>
        <w:t>slučaja</w:t>
      </w:r>
      <w:r w:rsidRPr="00280D60">
        <w:rPr>
          <w:rFonts w:ascii="Arial" w:hAnsi="Arial" w:cs="Arial"/>
          <w:sz w:val="24"/>
        </w:rPr>
        <w:t xml:space="preserve"> uporabe </w:t>
      </w:r>
      <w:r>
        <w:rPr>
          <w:rFonts w:ascii="Arial" w:hAnsi="Arial" w:cs="Arial"/>
          <w:sz w:val="24"/>
        </w:rPr>
        <w:t xml:space="preserve">ili skupine slučajeva uporabe </w:t>
      </w:r>
      <w:r w:rsidRPr="00280D60">
        <w:rPr>
          <w:rFonts w:ascii="Arial" w:hAnsi="Arial" w:cs="Arial"/>
          <w:sz w:val="24"/>
        </w:rPr>
        <w:t xml:space="preserve">dijagramom </w:t>
      </w:r>
      <w:r>
        <w:rPr>
          <w:rFonts w:ascii="Arial" w:hAnsi="Arial" w:cs="Arial"/>
          <w:sz w:val="24"/>
        </w:rPr>
        <w:t xml:space="preserve">aktivnosti ili </w:t>
      </w:r>
      <w:r w:rsidRPr="00280D60">
        <w:rPr>
          <w:rFonts w:ascii="Arial" w:hAnsi="Arial" w:cs="Arial"/>
          <w:sz w:val="24"/>
        </w:rPr>
        <w:t>slijeda (sekvenci):</w:t>
      </w:r>
    </w:p>
    <w:p w14:paraId="206DD4AD" w14:textId="77777777" w:rsidR="003C31E6" w:rsidRDefault="003C31E6" w:rsidP="003C31E6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29FDFE09" w14:textId="61CA8722" w:rsidR="003B5BE8" w:rsidRDefault="003B5BE8" w:rsidP="003B5BE8">
      <w:pPr>
        <w:pStyle w:val="Naslov1"/>
        <w:spacing w:line="300" w:lineRule="auto"/>
      </w:pPr>
      <w:r>
        <w:lastRenderedPageBreak/>
        <w:t>Slučaj</w:t>
      </w:r>
      <w:r w:rsidRPr="006201AE">
        <w:t xml:space="preserve"> uporabe</w:t>
      </w:r>
      <w:r>
        <w:t xml:space="preserve"> UC</w:t>
      </w:r>
      <w:r w:rsidR="00FF1BB9">
        <w:t>6</w:t>
      </w:r>
      <w:r>
        <w:t xml:space="preserve"> – (</w:t>
      </w:r>
      <w:r>
        <w:t>Prikaz najpopularnijih recepata</w:t>
      </w:r>
      <w:r>
        <w:t>)</w:t>
      </w:r>
    </w:p>
    <w:p w14:paraId="1007603C" w14:textId="77777777" w:rsidR="003B5BE8" w:rsidRDefault="003B5BE8" w:rsidP="003B5BE8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3B5BE8" w:rsidRPr="008F49D1" w14:paraId="580C75D4" w14:textId="77777777" w:rsidTr="00503CE6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603A3C9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Naziv 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>slučaja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4AEFC28" w14:textId="2E4CCE16" w:rsidR="003B5BE8" w:rsidRPr="00280D60" w:rsidRDefault="007F3291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t>Prikaz najpopularnijih recepata</w:t>
            </w:r>
          </w:p>
        </w:tc>
      </w:tr>
      <w:tr w:rsidR="003B5BE8" w:rsidRPr="008F49D1" w14:paraId="6B9768D9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111240C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9A0DEFD" w14:textId="290632B5" w:rsidR="003B5BE8" w:rsidRPr="00280D60" w:rsidRDefault="007F3291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Prikazivanje najpopularnijih recepata da bi korisnici imali preporuke drugih ljudi</w:t>
            </w:r>
          </w:p>
        </w:tc>
      </w:tr>
      <w:tr w:rsidR="003B5BE8" w:rsidRPr="008F49D1" w14:paraId="3C7249A9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A9E3DFA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Uloge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(</w:t>
            </w:r>
            <w:r w:rsidRPr="00280D60">
              <w:rPr>
                <w:rFonts w:ascii="Book Antiqua" w:hAnsi="Book Antiqua" w:cs="Arial"/>
                <w:b/>
                <w:i/>
                <w:sz w:val="20"/>
                <w:szCs w:val="20"/>
              </w:rPr>
              <w:t>role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3BC5E17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Korisnik</w:t>
            </w:r>
          </w:p>
        </w:tc>
      </w:tr>
      <w:tr w:rsidR="003B5BE8" w:rsidRPr="008F49D1" w14:paraId="6C9108E1" w14:textId="77777777" w:rsidTr="00503CE6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7809FCE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C7F5948" w14:textId="6B654532" w:rsidR="003B5BE8" w:rsidRPr="00280D60" w:rsidRDefault="007F3291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t>Prikaz najpopularnijih recepata</w:t>
            </w:r>
            <w:r>
              <w:t xml:space="preserve"> na početnoj stranici pretrage recepata</w:t>
            </w:r>
          </w:p>
        </w:tc>
      </w:tr>
      <w:tr w:rsidR="003B5BE8" w:rsidRPr="008F49D1" w14:paraId="0D034435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30E84F8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F320555" w14:textId="1A554E57" w:rsidR="003B5BE8" w:rsidRPr="007F3291" w:rsidRDefault="003B5BE8" w:rsidP="007F3291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41A18215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15C4CD1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CFBC42B" w14:textId="59E651C5" w:rsidR="003B5BE8" w:rsidRPr="00280D60" w:rsidRDefault="007F3291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Popis najpopularnijih recepata</w:t>
            </w:r>
          </w:p>
        </w:tc>
      </w:tr>
      <w:tr w:rsidR="003B5BE8" w:rsidRPr="008F49D1" w14:paraId="5399E000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C083F03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36638B3" w14:textId="11F07EB9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B5BE8">
              <w:rPr>
                <w:rFonts w:ascii="Book Antiqua" w:hAnsi="Book Antiqua" w:cs="Arial"/>
                <w:sz w:val="20"/>
                <w:szCs w:val="20"/>
              </w:rPr>
              <w:t xml:space="preserve">Upit na bazu podataka </w:t>
            </w:r>
            <w:r>
              <w:rPr>
                <w:rFonts w:ascii="Book Antiqua" w:hAnsi="Book Antiqua" w:cs="Arial"/>
                <w:sz w:val="20"/>
                <w:szCs w:val="20"/>
              </w:rPr>
              <w:t xml:space="preserve">za </w:t>
            </w:r>
            <w:r w:rsidR="007F3291">
              <w:rPr>
                <w:rFonts w:ascii="Book Antiqua" w:hAnsi="Book Antiqua" w:cs="Arial"/>
                <w:sz w:val="20"/>
                <w:szCs w:val="20"/>
              </w:rPr>
              <w:t>najpopularnijim receptima</w:t>
            </w:r>
          </w:p>
        </w:tc>
      </w:tr>
      <w:tr w:rsidR="003B5BE8" w:rsidRPr="008F49D1" w14:paraId="604CA02C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13349F3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7A8C2F9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77F87F30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6A9B064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804880B" w14:textId="77777777" w:rsidR="003B5BE8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C31E6">
              <w:rPr>
                <w:rFonts w:ascii="Book Antiqua" w:hAnsi="Book Antiqua" w:cs="Arial"/>
                <w:sz w:val="20"/>
                <w:szCs w:val="20"/>
              </w:rPr>
              <w:t xml:space="preserve">Dijalog s listom </w:t>
            </w:r>
            <w:r w:rsidR="00AF314B">
              <w:rPr>
                <w:rFonts w:ascii="Book Antiqua" w:hAnsi="Book Antiqua" w:cs="Arial"/>
                <w:sz w:val="20"/>
                <w:szCs w:val="20"/>
              </w:rPr>
              <w:t xml:space="preserve">najpopularnijih </w:t>
            </w:r>
            <w:r>
              <w:rPr>
                <w:rFonts w:ascii="Book Antiqua" w:hAnsi="Book Antiqua" w:cs="Arial"/>
                <w:sz w:val="20"/>
                <w:szCs w:val="20"/>
              </w:rPr>
              <w:t>recepata</w:t>
            </w:r>
            <w:r w:rsidRPr="003C31E6">
              <w:rPr>
                <w:rFonts w:ascii="Book Antiqua" w:hAnsi="Book Antiqua" w:cs="Arial"/>
                <w:sz w:val="20"/>
                <w:szCs w:val="20"/>
              </w:rPr>
              <w:t xml:space="preserve"> mora biti dostupan i funkcionalan unutar</w:t>
            </w:r>
            <w:r w:rsidR="00AF314B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 w:rsidRPr="003C31E6">
              <w:rPr>
                <w:rFonts w:ascii="Book Antiqua" w:hAnsi="Book Antiqua" w:cs="Arial"/>
                <w:sz w:val="20"/>
                <w:szCs w:val="20"/>
              </w:rPr>
              <w:t xml:space="preserve">korisničkog sučelja. </w:t>
            </w:r>
          </w:p>
          <w:p w14:paraId="5D469615" w14:textId="2393142E" w:rsidR="00AF314B" w:rsidRPr="00280D60" w:rsidRDefault="00AF314B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F314B">
              <w:rPr>
                <w:rFonts w:ascii="Book Antiqua" w:hAnsi="Book Antiqua" w:cs="Arial"/>
                <w:sz w:val="20"/>
                <w:szCs w:val="20"/>
              </w:rPr>
              <w:t>Baza podataka treba biti dostupna za postavljanje upita.</w:t>
            </w:r>
          </w:p>
        </w:tc>
      </w:tr>
      <w:tr w:rsidR="003B5BE8" w:rsidRPr="008F49D1" w14:paraId="25D3837B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334534B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596C2BA7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2DDEE3E3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E67C90B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Počinje kada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E989027" w14:textId="5C79DB96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06E9E422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AD94C63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Završava kada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D545265" w14:textId="49E9F025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34B01C5A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5E18DFE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9113877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37A2688A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33C6A7B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FCDDCF5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UC3</w:t>
            </w:r>
          </w:p>
        </w:tc>
      </w:tr>
      <w:tr w:rsidR="003B5BE8" w:rsidRPr="008F49D1" w14:paraId="66218504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C913F2F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B31F21A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57F9EFE3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2EF8E5C9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1D94291D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sz w:val="20"/>
                <w:szCs w:val="20"/>
              </w:rPr>
              <w:t>MUST</w:t>
            </w:r>
          </w:p>
        </w:tc>
      </w:tr>
    </w:tbl>
    <w:p w14:paraId="2A74B3B4" w14:textId="77777777" w:rsidR="003B5BE8" w:rsidRDefault="003B5BE8" w:rsidP="003B5BE8">
      <w:pPr>
        <w:spacing w:line="300" w:lineRule="auto"/>
        <w:rPr>
          <w:rFonts w:ascii="Arial" w:hAnsi="Arial" w:cs="Arial"/>
          <w:sz w:val="24"/>
        </w:rPr>
      </w:pPr>
    </w:p>
    <w:p w14:paraId="5A1ECADE" w14:textId="77777777" w:rsidR="003B5BE8" w:rsidRPr="00280D60" w:rsidRDefault="003B5BE8" w:rsidP="003B5BE8">
      <w:pPr>
        <w:spacing w:line="300" w:lineRule="auto"/>
        <w:rPr>
          <w:rFonts w:ascii="Arial" w:hAnsi="Arial" w:cs="Arial"/>
          <w:sz w:val="24"/>
        </w:rPr>
      </w:pPr>
      <w:r w:rsidRPr="00280D60">
        <w:rPr>
          <w:rFonts w:ascii="Arial" w:hAnsi="Arial" w:cs="Arial"/>
          <w:sz w:val="24"/>
        </w:rPr>
        <w:t xml:space="preserve">Detaljniji prikaz </w:t>
      </w:r>
      <w:r>
        <w:rPr>
          <w:rFonts w:ascii="Arial" w:hAnsi="Arial" w:cs="Arial"/>
          <w:sz w:val="24"/>
        </w:rPr>
        <w:t>slučaja</w:t>
      </w:r>
      <w:r w:rsidRPr="00280D60">
        <w:rPr>
          <w:rFonts w:ascii="Arial" w:hAnsi="Arial" w:cs="Arial"/>
          <w:sz w:val="24"/>
        </w:rPr>
        <w:t xml:space="preserve"> uporabe </w:t>
      </w:r>
      <w:r>
        <w:rPr>
          <w:rFonts w:ascii="Arial" w:hAnsi="Arial" w:cs="Arial"/>
          <w:sz w:val="24"/>
        </w:rPr>
        <w:t xml:space="preserve">ili skupine slučajeva uporabe </w:t>
      </w:r>
      <w:r w:rsidRPr="00280D60">
        <w:rPr>
          <w:rFonts w:ascii="Arial" w:hAnsi="Arial" w:cs="Arial"/>
          <w:sz w:val="24"/>
        </w:rPr>
        <w:t xml:space="preserve">dijagramom </w:t>
      </w:r>
      <w:r>
        <w:rPr>
          <w:rFonts w:ascii="Arial" w:hAnsi="Arial" w:cs="Arial"/>
          <w:sz w:val="24"/>
        </w:rPr>
        <w:t xml:space="preserve">aktivnosti ili </w:t>
      </w:r>
      <w:r w:rsidRPr="00280D60">
        <w:rPr>
          <w:rFonts w:ascii="Arial" w:hAnsi="Arial" w:cs="Arial"/>
          <w:sz w:val="24"/>
        </w:rPr>
        <w:t>slijeda (sekvenci):</w:t>
      </w:r>
    </w:p>
    <w:p w14:paraId="6A59959D" w14:textId="77777777" w:rsidR="003B5BE8" w:rsidRDefault="003B5BE8" w:rsidP="003B5BE8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…</w:t>
      </w:r>
    </w:p>
    <w:p w14:paraId="38C2D003" w14:textId="25E87C49" w:rsidR="003B5BE8" w:rsidRDefault="003B5BE8" w:rsidP="003B5BE8">
      <w:pPr>
        <w:pStyle w:val="Naslov1"/>
        <w:spacing w:line="300" w:lineRule="auto"/>
      </w:pPr>
      <w:r>
        <w:t>Slučaj</w:t>
      </w:r>
      <w:r w:rsidRPr="006201AE">
        <w:t xml:space="preserve"> uporabe</w:t>
      </w:r>
      <w:r>
        <w:t xml:space="preserve"> UC</w:t>
      </w:r>
      <w:r w:rsidR="00FF1BB9">
        <w:t>7</w:t>
      </w:r>
      <w:r>
        <w:t xml:space="preserve"> – (</w:t>
      </w:r>
      <w:r>
        <w:t>Preuzimanje pdf recepata</w:t>
      </w:r>
      <w:r>
        <w:t>)</w:t>
      </w:r>
    </w:p>
    <w:p w14:paraId="24B2C6FA" w14:textId="77777777" w:rsidR="003B5BE8" w:rsidRDefault="003B5BE8" w:rsidP="003B5BE8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3B5BE8" w:rsidRPr="008F49D1" w14:paraId="4417B0D7" w14:textId="77777777" w:rsidTr="00503CE6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9882E06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Naziv 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>slučaja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85A87C6" w14:textId="4F9AF6D1" w:rsidR="003B5BE8" w:rsidRPr="00280D60" w:rsidRDefault="00AF314B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t>Preuzimanje pdf recepata</w:t>
            </w:r>
          </w:p>
        </w:tc>
      </w:tr>
      <w:tr w:rsidR="003B5BE8" w:rsidRPr="008F49D1" w14:paraId="13F87820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BE7EFF6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BED919F" w14:textId="513B4F2F" w:rsidR="003B5BE8" w:rsidRPr="00280D60" w:rsidRDefault="00AF314B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Preuzimanje recepta na osobni uređaj da ga se može i pregledavati lokalno</w:t>
            </w:r>
          </w:p>
        </w:tc>
      </w:tr>
      <w:tr w:rsidR="003B5BE8" w:rsidRPr="008F49D1" w14:paraId="27772A64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E2524BD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Uloge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(</w:t>
            </w:r>
            <w:r w:rsidRPr="00280D60">
              <w:rPr>
                <w:rFonts w:ascii="Book Antiqua" w:hAnsi="Book Antiqua" w:cs="Arial"/>
                <w:b/>
                <w:i/>
                <w:sz w:val="20"/>
                <w:szCs w:val="20"/>
              </w:rPr>
              <w:t>role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1FF3A95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Korisnik</w:t>
            </w:r>
          </w:p>
        </w:tc>
      </w:tr>
      <w:tr w:rsidR="003B5BE8" w:rsidRPr="008F49D1" w14:paraId="6909010C" w14:textId="77777777" w:rsidTr="00503CE6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1A20403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F80BE14" w14:textId="1C8BB8DF" w:rsidR="003B5BE8" w:rsidRPr="00280D60" w:rsidRDefault="00AF314B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Preuzimanje recepta na uređaj</w:t>
            </w:r>
          </w:p>
        </w:tc>
      </w:tr>
      <w:tr w:rsidR="003B5BE8" w:rsidRPr="008F49D1" w14:paraId="25D36AF9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97A05E6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941088A" w14:textId="77777777" w:rsidR="003B5BE8" w:rsidRPr="00AF314B" w:rsidRDefault="003B5BE8" w:rsidP="00AF314B">
            <w:pPr>
              <w:pStyle w:val="Odlomakpopisa"/>
              <w:numPr>
                <w:ilvl w:val="0"/>
                <w:numId w:val="15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F314B">
              <w:rPr>
                <w:rFonts w:ascii="Book Antiqua" w:hAnsi="Book Antiqua" w:cs="Arial"/>
                <w:sz w:val="20"/>
                <w:szCs w:val="20"/>
              </w:rPr>
              <w:t>Korisnik izabire recept iz liste proizvoda unutar svog sučelja</w:t>
            </w:r>
          </w:p>
          <w:p w14:paraId="7DF7FB91" w14:textId="77777777" w:rsidR="003B5BE8" w:rsidRDefault="00AF314B" w:rsidP="00AF314B">
            <w:pPr>
              <w:pStyle w:val="Odlomakpopisa"/>
              <w:numPr>
                <w:ilvl w:val="0"/>
                <w:numId w:val="15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Korisniku se prikaže detaljan opis recepata</w:t>
            </w:r>
          </w:p>
          <w:p w14:paraId="0CADCCDE" w14:textId="77777777" w:rsidR="00AF314B" w:rsidRDefault="00AF314B" w:rsidP="00AF314B">
            <w:pPr>
              <w:pStyle w:val="Odlomakpopisa"/>
              <w:numPr>
                <w:ilvl w:val="0"/>
                <w:numId w:val="15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Korisnik odabire preuzimanje pdf recepta</w:t>
            </w:r>
          </w:p>
          <w:p w14:paraId="4EF19AFB" w14:textId="0A616302" w:rsidR="00AF314B" w:rsidRPr="00AF314B" w:rsidRDefault="00AF314B" w:rsidP="00AF314B">
            <w:pPr>
              <w:pStyle w:val="Odlomakpopisa"/>
              <w:numPr>
                <w:ilvl w:val="0"/>
                <w:numId w:val="15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Recept se preuzima na osobni uređaj</w:t>
            </w:r>
          </w:p>
        </w:tc>
      </w:tr>
      <w:tr w:rsidR="003B5BE8" w:rsidRPr="008F49D1" w14:paraId="6B0D1DFD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ABB997D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9FC31BE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7B098DCA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1445630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5AB6333" w14:textId="55200031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78B61889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8917EA9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0B4F209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1E2E4ED0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CD834BB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D6170B8" w14:textId="47B4480B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C31E6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</w:p>
        </w:tc>
      </w:tr>
      <w:tr w:rsidR="003B5BE8" w:rsidRPr="008F49D1" w14:paraId="6A271AD1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19240B9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12C9FE22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1C5FCD26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93CB42A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Počinje kada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8D8B335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Korisnik je u sučelju dobio na uvid rezultate upita</w:t>
            </w:r>
          </w:p>
        </w:tc>
      </w:tr>
      <w:tr w:rsidR="003B5BE8" w:rsidRPr="008F49D1" w14:paraId="304A68B0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24DFCEE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Završava kada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4ECECF0" w14:textId="5A6CEEDE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Korisnik je </w:t>
            </w:r>
            <w:r w:rsidR="00AF314B">
              <w:rPr>
                <w:rFonts w:ascii="Book Antiqua" w:hAnsi="Book Antiqua" w:cs="Arial"/>
                <w:sz w:val="20"/>
                <w:szCs w:val="20"/>
              </w:rPr>
              <w:t>preuzeo recept</w:t>
            </w:r>
          </w:p>
        </w:tc>
      </w:tr>
      <w:tr w:rsidR="003B5BE8" w:rsidRPr="008F49D1" w14:paraId="57008265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19EF5F0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A4DD566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20037305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9973C73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9F6E6DC" w14:textId="5DBCF5E1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UC3</w:t>
            </w:r>
            <w:r w:rsidR="00AF314B">
              <w:rPr>
                <w:rFonts w:ascii="Book Antiqua" w:hAnsi="Book Antiqua" w:cs="Arial"/>
                <w:sz w:val="20"/>
                <w:szCs w:val="20"/>
              </w:rPr>
              <w:t>, UC9</w:t>
            </w:r>
          </w:p>
        </w:tc>
      </w:tr>
      <w:tr w:rsidR="003B5BE8" w:rsidRPr="008F49D1" w14:paraId="7A63F684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F604C46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C5B01E1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2C6303BF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67F527CD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4304DB6F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sz w:val="20"/>
                <w:szCs w:val="20"/>
              </w:rPr>
              <w:t>MUST</w:t>
            </w:r>
          </w:p>
        </w:tc>
      </w:tr>
    </w:tbl>
    <w:p w14:paraId="6D9388BB" w14:textId="77777777" w:rsidR="003B5BE8" w:rsidRDefault="003B5BE8" w:rsidP="003B5BE8">
      <w:pPr>
        <w:spacing w:line="300" w:lineRule="auto"/>
        <w:rPr>
          <w:rFonts w:ascii="Arial" w:hAnsi="Arial" w:cs="Arial"/>
          <w:sz w:val="24"/>
        </w:rPr>
      </w:pPr>
    </w:p>
    <w:p w14:paraId="4FF15FAD" w14:textId="77777777" w:rsidR="003B5BE8" w:rsidRPr="00280D60" w:rsidRDefault="003B5BE8" w:rsidP="003B5BE8">
      <w:pPr>
        <w:spacing w:line="300" w:lineRule="auto"/>
        <w:rPr>
          <w:rFonts w:ascii="Arial" w:hAnsi="Arial" w:cs="Arial"/>
          <w:sz w:val="24"/>
        </w:rPr>
      </w:pPr>
      <w:r w:rsidRPr="00280D60">
        <w:rPr>
          <w:rFonts w:ascii="Arial" w:hAnsi="Arial" w:cs="Arial"/>
          <w:sz w:val="24"/>
        </w:rPr>
        <w:lastRenderedPageBreak/>
        <w:t xml:space="preserve">Detaljniji prikaz </w:t>
      </w:r>
      <w:r>
        <w:rPr>
          <w:rFonts w:ascii="Arial" w:hAnsi="Arial" w:cs="Arial"/>
          <w:sz w:val="24"/>
        </w:rPr>
        <w:t>slučaja</w:t>
      </w:r>
      <w:r w:rsidRPr="00280D60">
        <w:rPr>
          <w:rFonts w:ascii="Arial" w:hAnsi="Arial" w:cs="Arial"/>
          <w:sz w:val="24"/>
        </w:rPr>
        <w:t xml:space="preserve"> uporabe </w:t>
      </w:r>
      <w:r>
        <w:rPr>
          <w:rFonts w:ascii="Arial" w:hAnsi="Arial" w:cs="Arial"/>
          <w:sz w:val="24"/>
        </w:rPr>
        <w:t xml:space="preserve">ili skupine slučajeva uporabe </w:t>
      </w:r>
      <w:r w:rsidRPr="00280D60">
        <w:rPr>
          <w:rFonts w:ascii="Arial" w:hAnsi="Arial" w:cs="Arial"/>
          <w:sz w:val="24"/>
        </w:rPr>
        <w:t xml:space="preserve">dijagramom </w:t>
      </w:r>
      <w:r>
        <w:rPr>
          <w:rFonts w:ascii="Arial" w:hAnsi="Arial" w:cs="Arial"/>
          <w:sz w:val="24"/>
        </w:rPr>
        <w:t xml:space="preserve">aktivnosti ili </w:t>
      </w:r>
      <w:r w:rsidRPr="00280D60">
        <w:rPr>
          <w:rFonts w:ascii="Arial" w:hAnsi="Arial" w:cs="Arial"/>
          <w:sz w:val="24"/>
        </w:rPr>
        <w:t>slijeda (sekvenci):</w:t>
      </w:r>
    </w:p>
    <w:p w14:paraId="79F03F7E" w14:textId="77777777" w:rsidR="003B5BE8" w:rsidRDefault="003B5BE8" w:rsidP="003B5BE8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10C0C833" w14:textId="65B0BA84" w:rsidR="003B5BE8" w:rsidRDefault="003B5BE8" w:rsidP="003B5BE8">
      <w:pPr>
        <w:pStyle w:val="Naslov1"/>
        <w:spacing w:line="300" w:lineRule="auto"/>
      </w:pPr>
      <w:r>
        <w:t>Slučaj</w:t>
      </w:r>
      <w:r w:rsidRPr="006201AE">
        <w:t xml:space="preserve"> uporabe</w:t>
      </w:r>
      <w:r>
        <w:t xml:space="preserve"> UC</w:t>
      </w:r>
      <w:r w:rsidR="00FF1BB9">
        <w:t>8</w:t>
      </w:r>
      <w:r>
        <w:t xml:space="preserve"> – (</w:t>
      </w:r>
      <w:r w:rsidR="00AF314B">
        <w:t>P</w:t>
      </w:r>
      <w:r>
        <w:t>retvorba mjernih jedinica</w:t>
      </w:r>
      <w:r>
        <w:t>)</w:t>
      </w:r>
    </w:p>
    <w:p w14:paraId="4ECD1715" w14:textId="77777777" w:rsidR="003B5BE8" w:rsidRDefault="003B5BE8" w:rsidP="003B5BE8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3B5BE8" w:rsidRPr="008F49D1" w14:paraId="0CD28213" w14:textId="77777777" w:rsidTr="00503CE6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CFB5034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Naziv 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>slučaja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040B0FC" w14:textId="543C9539" w:rsidR="003B5BE8" w:rsidRPr="00AF314B" w:rsidRDefault="00AF314B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F314B">
              <w:rPr>
                <w:rFonts w:ascii="Book Antiqua" w:hAnsi="Book Antiqua"/>
              </w:rPr>
              <w:t>pretvorba mjernih jedinica</w:t>
            </w:r>
          </w:p>
        </w:tc>
      </w:tr>
      <w:tr w:rsidR="003B5BE8" w:rsidRPr="008F49D1" w14:paraId="4F5507EB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2D4D42B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9DC311D" w14:textId="46CB603A" w:rsidR="003B5BE8" w:rsidRPr="00AF314B" w:rsidRDefault="00AF314B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Pretvaranje iz američkog načina u europski način zbog drugačijeg označavanja mjernih jedinica</w:t>
            </w:r>
          </w:p>
        </w:tc>
      </w:tr>
      <w:tr w:rsidR="003B5BE8" w:rsidRPr="008F49D1" w14:paraId="7CE5EC05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C1D9FCF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Uloge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(</w:t>
            </w:r>
            <w:r w:rsidRPr="00280D60">
              <w:rPr>
                <w:rFonts w:ascii="Book Antiqua" w:hAnsi="Book Antiqua" w:cs="Arial"/>
                <w:b/>
                <w:i/>
                <w:sz w:val="20"/>
                <w:szCs w:val="20"/>
              </w:rPr>
              <w:t>role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7888F14" w14:textId="77777777" w:rsidR="003B5BE8" w:rsidRPr="00AF314B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F314B">
              <w:rPr>
                <w:rFonts w:ascii="Book Antiqua" w:hAnsi="Book Antiqua" w:cs="Arial"/>
                <w:sz w:val="20"/>
                <w:szCs w:val="20"/>
              </w:rPr>
              <w:t>Korisnik</w:t>
            </w:r>
          </w:p>
        </w:tc>
      </w:tr>
      <w:tr w:rsidR="003B5BE8" w:rsidRPr="008F49D1" w14:paraId="495DC681" w14:textId="77777777" w:rsidTr="00503CE6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B9C8264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E42F27E" w14:textId="0D44F2AF" w:rsidR="003B5BE8" w:rsidRPr="00AF314B" w:rsidRDefault="00AF314B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Pretvaranje mjernih jedinica</w:t>
            </w:r>
          </w:p>
        </w:tc>
      </w:tr>
      <w:tr w:rsidR="003B5BE8" w:rsidRPr="008F49D1" w14:paraId="4B5C01DD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D9530EF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2A8A8AE" w14:textId="5E6E9F24" w:rsidR="003B5BE8" w:rsidRPr="00AF314B" w:rsidRDefault="003B5BE8" w:rsidP="00AF314B">
            <w:pPr>
              <w:pStyle w:val="Odlomakpopisa"/>
              <w:numPr>
                <w:ilvl w:val="0"/>
                <w:numId w:val="16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F314B">
              <w:rPr>
                <w:rFonts w:ascii="Book Antiqua" w:hAnsi="Book Antiqua" w:cs="Arial"/>
                <w:sz w:val="20"/>
                <w:szCs w:val="20"/>
              </w:rPr>
              <w:t>Korisnik izabir</w:t>
            </w:r>
            <w:r w:rsidR="00AF314B">
              <w:rPr>
                <w:rFonts w:ascii="Book Antiqua" w:hAnsi="Book Antiqua" w:cs="Arial"/>
                <w:sz w:val="20"/>
                <w:szCs w:val="20"/>
              </w:rPr>
              <w:t>e u kojim mjernim jedinicama želi gledati recepte</w:t>
            </w:r>
          </w:p>
        </w:tc>
      </w:tr>
      <w:tr w:rsidR="003B5BE8" w:rsidRPr="008F49D1" w14:paraId="4CA8934F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3C04F6F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3B40821" w14:textId="77777777" w:rsidR="003B5BE8" w:rsidRPr="00AF314B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325266D1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A2815D0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ED9BDC7" w14:textId="44FB7734" w:rsidR="003B5BE8" w:rsidRPr="00AF314B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5FF1CF02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E3F2C94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89DFCA2" w14:textId="77777777" w:rsidR="003B5BE8" w:rsidRPr="00AF314B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16CB2168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A9F58D1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B80C9D0" w14:textId="7E18EAAA" w:rsidR="003B5BE8" w:rsidRPr="00AF314B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AF314B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</w:p>
        </w:tc>
      </w:tr>
      <w:tr w:rsidR="003B5BE8" w:rsidRPr="008F49D1" w14:paraId="203AE9A5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9CD5B8A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263D7EEC" w14:textId="3161B6D2" w:rsidR="003B5BE8" w:rsidRPr="00AF314B" w:rsidRDefault="00FF1BB9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Pretvaranje europskih mjernih jedinica u američki</w:t>
            </w:r>
          </w:p>
        </w:tc>
      </w:tr>
      <w:tr w:rsidR="003B5BE8" w:rsidRPr="008F49D1" w14:paraId="044CB18A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F22247A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Počinje kada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BDE2561" w14:textId="6DCD47AE" w:rsidR="003B5BE8" w:rsidRPr="00AF314B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3D6C9284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D43B08F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Završava kada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8D924FA" w14:textId="3F20F113" w:rsidR="003B5BE8" w:rsidRPr="00AF314B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6BF060E2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93DA9FF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DAF5F86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3B00CE42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FC1A9B2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3980B93" w14:textId="38F1B4E1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UC3</w:t>
            </w:r>
            <w:r w:rsidR="00FF1BB9">
              <w:rPr>
                <w:rFonts w:ascii="Book Antiqua" w:hAnsi="Book Antiqua" w:cs="Arial"/>
                <w:sz w:val="20"/>
                <w:szCs w:val="20"/>
              </w:rPr>
              <w:t>, UC9</w:t>
            </w:r>
          </w:p>
        </w:tc>
      </w:tr>
      <w:tr w:rsidR="003B5BE8" w:rsidRPr="008F49D1" w14:paraId="4FF0DC26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8F59B3C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1511DCB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29DD293B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663A6AC1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6A1E5CDB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sz w:val="20"/>
                <w:szCs w:val="20"/>
              </w:rPr>
              <w:t>MUST</w:t>
            </w:r>
          </w:p>
        </w:tc>
      </w:tr>
    </w:tbl>
    <w:p w14:paraId="248396F3" w14:textId="77777777" w:rsidR="003B5BE8" w:rsidRDefault="003B5BE8" w:rsidP="003B5BE8">
      <w:pPr>
        <w:spacing w:line="300" w:lineRule="auto"/>
        <w:rPr>
          <w:rFonts w:ascii="Arial" w:hAnsi="Arial" w:cs="Arial"/>
          <w:sz w:val="24"/>
        </w:rPr>
      </w:pPr>
    </w:p>
    <w:p w14:paraId="6742ABEF" w14:textId="77777777" w:rsidR="003B5BE8" w:rsidRPr="00280D60" w:rsidRDefault="003B5BE8" w:rsidP="003B5BE8">
      <w:pPr>
        <w:spacing w:line="300" w:lineRule="auto"/>
        <w:rPr>
          <w:rFonts w:ascii="Arial" w:hAnsi="Arial" w:cs="Arial"/>
          <w:sz w:val="24"/>
        </w:rPr>
      </w:pPr>
      <w:r w:rsidRPr="00280D60">
        <w:rPr>
          <w:rFonts w:ascii="Arial" w:hAnsi="Arial" w:cs="Arial"/>
          <w:sz w:val="24"/>
        </w:rPr>
        <w:lastRenderedPageBreak/>
        <w:t xml:space="preserve">Detaljniji prikaz </w:t>
      </w:r>
      <w:r>
        <w:rPr>
          <w:rFonts w:ascii="Arial" w:hAnsi="Arial" w:cs="Arial"/>
          <w:sz w:val="24"/>
        </w:rPr>
        <w:t>slučaja</w:t>
      </w:r>
      <w:r w:rsidRPr="00280D60">
        <w:rPr>
          <w:rFonts w:ascii="Arial" w:hAnsi="Arial" w:cs="Arial"/>
          <w:sz w:val="24"/>
        </w:rPr>
        <w:t xml:space="preserve"> uporabe </w:t>
      </w:r>
      <w:r>
        <w:rPr>
          <w:rFonts w:ascii="Arial" w:hAnsi="Arial" w:cs="Arial"/>
          <w:sz w:val="24"/>
        </w:rPr>
        <w:t xml:space="preserve">ili skupine slučajeva uporabe </w:t>
      </w:r>
      <w:r w:rsidRPr="00280D60">
        <w:rPr>
          <w:rFonts w:ascii="Arial" w:hAnsi="Arial" w:cs="Arial"/>
          <w:sz w:val="24"/>
        </w:rPr>
        <w:t xml:space="preserve">dijagramom </w:t>
      </w:r>
      <w:r>
        <w:rPr>
          <w:rFonts w:ascii="Arial" w:hAnsi="Arial" w:cs="Arial"/>
          <w:sz w:val="24"/>
        </w:rPr>
        <w:t xml:space="preserve">aktivnosti ili </w:t>
      </w:r>
      <w:r w:rsidRPr="00280D60">
        <w:rPr>
          <w:rFonts w:ascii="Arial" w:hAnsi="Arial" w:cs="Arial"/>
          <w:sz w:val="24"/>
        </w:rPr>
        <w:t>slijeda (sekvenci):</w:t>
      </w:r>
    </w:p>
    <w:p w14:paraId="03CAF0DB" w14:textId="77777777" w:rsidR="003B5BE8" w:rsidRDefault="003B5BE8" w:rsidP="003B5BE8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3D0D12C0" w14:textId="52F0D0A1" w:rsidR="00FF1BB9" w:rsidRDefault="00FF1BB9" w:rsidP="00FF1BB9">
      <w:pPr>
        <w:pStyle w:val="Naslov1"/>
        <w:spacing w:line="300" w:lineRule="auto"/>
      </w:pPr>
      <w:bookmarkStart w:id="17" w:name="_Toc65748029"/>
      <w:bookmarkStart w:id="18" w:name="_Toc129342015"/>
      <w:r>
        <w:t>Slučaj</w:t>
      </w:r>
      <w:r w:rsidRPr="006201AE">
        <w:t xml:space="preserve"> uporabe</w:t>
      </w:r>
      <w:r>
        <w:t xml:space="preserve"> UC</w:t>
      </w:r>
      <w:r>
        <w:t>9</w:t>
      </w:r>
      <w:r>
        <w:t xml:space="preserve"> – (Detaljan prikaz recepata)</w:t>
      </w:r>
      <w:bookmarkEnd w:id="17"/>
      <w:bookmarkEnd w:id="18"/>
    </w:p>
    <w:p w14:paraId="39951835" w14:textId="77777777" w:rsidR="00FF1BB9" w:rsidRDefault="00FF1BB9" w:rsidP="00FF1BB9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FF1BB9" w:rsidRPr="008F49D1" w14:paraId="5CE15482" w14:textId="77777777" w:rsidTr="00503CE6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7CE7588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Naziv 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>slučaja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67FB8CD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C31E6">
              <w:rPr>
                <w:rFonts w:ascii="Book Antiqua" w:hAnsi="Book Antiqua" w:cs="Arial"/>
                <w:sz w:val="20"/>
                <w:szCs w:val="20"/>
              </w:rPr>
              <w:t>Detaljan prikaz recepata</w:t>
            </w:r>
          </w:p>
        </w:tc>
      </w:tr>
      <w:tr w:rsidR="00FF1BB9" w:rsidRPr="008F49D1" w14:paraId="61D3A428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B73D65E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5F3B781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C31E6">
              <w:rPr>
                <w:rFonts w:ascii="Book Antiqua" w:hAnsi="Book Antiqua" w:cs="Arial"/>
                <w:sz w:val="20"/>
                <w:szCs w:val="20"/>
              </w:rPr>
              <w:t xml:space="preserve">Nalaženje detalja pojedinog </w:t>
            </w:r>
            <w:r>
              <w:rPr>
                <w:rFonts w:ascii="Book Antiqua" w:hAnsi="Book Antiqua" w:cs="Arial"/>
                <w:sz w:val="20"/>
                <w:szCs w:val="20"/>
              </w:rPr>
              <w:t>recepata</w:t>
            </w:r>
            <w:r w:rsidRPr="003C31E6">
              <w:rPr>
                <w:rFonts w:ascii="Book Antiqua" w:hAnsi="Book Antiqua" w:cs="Arial"/>
                <w:sz w:val="20"/>
                <w:szCs w:val="20"/>
              </w:rPr>
              <w:t xml:space="preserve">. </w:t>
            </w:r>
          </w:p>
        </w:tc>
      </w:tr>
      <w:tr w:rsidR="00FF1BB9" w:rsidRPr="008F49D1" w14:paraId="7730FD1C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F4D79A3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Uloge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(</w:t>
            </w:r>
            <w:r w:rsidRPr="00280D60">
              <w:rPr>
                <w:rFonts w:ascii="Book Antiqua" w:hAnsi="Book Antiqua" w:cs="Arial"/>
                <w:b/>
                <w:i/>
                <w:sz w:val="20"/>
                <w:szCs w:val="20"/>
              </w:rPr>
              <w:t>role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A40134B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Korisnik</w:t>
            </w:r>
          </w:p>
        </w:tc>
      </w:tr>
      <w:tr w:rsidR="00FF1BB9" w:rsidRPr="008F49D1" w14:paraId="39E82F44" w14:textId="77777777" w:rsidTr="00503CE6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D6B0559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DB8E9A4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C31E6">
              <w:rPr>
                <w:rFonts w:ascii="Book Antiqua" w:hAnsi="Book Antiqua" w:cs="Arial"/>
                <w:sz w:val="20"/>
                <w:szCs w:val="20"/>
              </w:rPr>
              <w:t xml:space="preserve">Pregled detalja </w:t>
            </w:r>
            <w:r>
              <w:rPr>
                <w:rFonts w:ascii="Book Antiqua" w:hAnsi="Book Antiqua" w:cs="Arial"/>
                <w:sz w:val="20"/>
                <w:szCs w:val="20"/>
              </w:rPr>
              <w:t>recepata</w:t>
            </w:r>
            <w:r w:rsidRPr="003C31E6">
              <w:rPr>
                <w:rFonts w:ascii="Book Antiqua" w:hAnsi="Book Antiqua" w:cs="Arial"/>
                <w:sz w:val="20"/>
                <w:szCs w:val="20"/>
              </w:rPr>
              <w:t xml:space="preserve"> u ponudi.</w:t>
            </w:r>
          </w:p>
        </w:tc>
      </w:tr>
      <w:tr w:rsidR="00FF1BB9" w:rsidRPr="008F49D1" w14:paraId="48F84A1E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B6A12C1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F5E41CA" w14:textId="77777777" w:rsidR="00FF1BB9" w:rsidRPr="003431E2" w:rsidRDefault="00FF1BB9" w:rsidP="003431E2">
            <w:pPr>
              <w:pStyle w:val="Odlomakpopisa"/>
              <w:numPr>
                <w:ilvl w:val="0"/>
                <w:numId w:val="16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431E2">
              <w:rPr>
                <w:rFonts w:ascii="Book Antiqua" w:hAnsi="Book Antiqua" w:cs="Arial"/>
                <w:sz w:val="20"/>
                <w:szCs w:val="20"/>
              </w:rPr>
              <w:t>Korisnik izabire recept iz liste proizvoda unutar svog sučelja</w:t>
            </w:r>
          </w:p>
          <w:p w14:paraId="6E0ECDC1" w14:textId="77777777" w:rsidR="00FF1BB9" w:rsidRPr="003431E2" w:rsidRDefault="00FF1BB9" w:rsidP="003431E2">
            <w:pPr>
              <w:pStyle w:val="Odlomakpopisa"/>
              <w:numPr>
                <w:ilvl w:val="0"/>
                <w:numId w:val="16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431E2">
              <w:rPr>
                <w:rFonts w:ascii="Book Antiqua" w:hAnsi="Book Antiqua" w:cs="Arial"/>
                <w:sz w:val="20"/>
                <w:szCs w:val="20"/>
              </w:rPr>
              <w:t>Korisnik gleda detalje proizvoda koji su dostupni u sučelju.</w:t>
            </w:r>
          </w:p>
        </w:tc>
      </w:tr>
      <w:tr w:rsidR="00FF1BB9" w:rsidRPr="008F49D1" w14:paraId="72BBC4BA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840350A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23FC029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FF1BB9" w:rsidRPr="008F49D1" w14:paraId="4DADA53C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876F9A0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75331E2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FF1BB9" w:rsidRPr="008F49D1" w14:paraId="3317F77B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9A8CBA3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7B98E1B6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FF1BB9" w:rsidRPr="008F49D1" w14:paraId="2F8C668C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97E06F8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2DE3767" w14:textId="77777777" w:rsidR="00FF1BB9" w:rsidRPr="003C31E6" w:rsidRDefault="00FF1BB9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C31E6">
              <w:rPr>
                <w:rFonts w:ascii="Book Antiqua" w:hAnsi="Book Antiqua" w:cs="Arial"/>
                <w:sz w:val="20"/>
                <w:szCs w:val="20"/>
              </w:rPr>
              <w:t xml:space="preserve">Dijalog s listom </w:t>
            </w:r>
            <w:r>
              <w:rPr>
                <w:rFonts w:ascii="Book Antiqua" w:hAnsi="Book Antiqua" w:cs="Arial"/>
                <w:sz w:val="20"/>
                <w:szCs w:val="20"/>
              </w:rPr>
              <w:t>recepata</w:t>
            </w:r>
            <w:r w:rsidRPr="003C31E6">
              <w:rPr>
                <w:rFonts w:ascii="Book Antiqua" w:hAnsi="Book Antiqua" w:cs="Arial"/>
                <w:sz w:val="20"/>
                <w:szCs w:val="20"/>
              </w:rPr>
              <w:t xml:space="preserve"> mora biti dostupan i funkcionalan unutar</w:t>
            </w:r>
          </w:p>
          <w:p w14:paraId="1200460F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C31E6">
              <w:rPr>
                <w:rFonts w:ascii="Book Antiqua" w:hAnsi="Book Antiqua" w:cs="Arial"/>
                <w:sz w:val="20"/>
                <w:szCs w:val="20"/>
              </w:rPr>
              <w:t xml:space="preserve">korisničkog sučelja. </w:t>
            </w:r>
          </w:p>
        </w:tc>
      </w:tr>
      <w:tr w:rsidR="00FF1BB9" w:rsidRPr="008F49D1" w14:paraId="6656C76F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846CC12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0F0FA5C2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FF1BB9" w:rsidRPr="008F49D1" w14:paraId="257E5AFA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A2DE3DD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Počinje kada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D8B5666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Korisnik je u sučelju dobio na uvid rezultate upita</w:t>
            </w:r>
          </w:p>
        </w:tc>
      </w:tr>
      <w:tr w:rsidR="00FF1BB9" w:rsidRPr="008F49D1" w14:paraId="618A4834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B74ED14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Završava kada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FB80450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Korisnik je dobio željenu informaciju ili odustaje od daljnjeg pregleda</w:t>
            </w:r>
          </w:p>
        </w:tc>
      </w:tr>
      <w:tr w:rsidR="00FF1BB9" w:rsidRPr="008F49D1" w14:paraId="70201D00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100D640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620EE2CF" w14:textId="35A2B0D6" w:rsidR="00FF1BB9" w:rsidRPr="003431E2" w:rsidRDefault="00FF1BB9" w:rsidP="00503CE6">
            <w:pPr>
              <w:pStyle w:val="Odlomakpopisa"/>
              <w:numPr>
                <w:ilvl w:val="0"/>
                <w:numId w:val="16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431E2">
              <w:rPr>
                <w:rFonts w:ascii="Book Antiqua" w:hAnsi="Book Antiqua" w:cs="Arial"/>
                <w:sz w:val="20"/>
                <w:szCs w:val="20"/>
              </w:rPr>
              <w:t>Korisnik nije našao željeni proizvod ili informacije te ponovno</w:t>
            </w:r>
            <w:r w:rsidR="003431E2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 w:rsidRPr="003431E2">
              <w:rPr>
                <w:rFonts w:ascii="Book Antiqua" w:hAnsi="Book Antiqua" w:cs="Arial"/>
                <w:sz w:val="20"/>
                <w:szCs w:val="20"/>
              </w:rPr>
              <w:t>započinje pretragu</w:t>
            </w:r>
          </w:p>
        </w:tc>
      </w:tr>
      <w:tr w:rsidR="00FF1BB9" w:rsidRPr="008F49D1" w14:paraId="6BB709DD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B05883B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E480365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UC3, UC7, UC5</w:t>
            </w:r>
          </w:p>
        </w:tc>
      </w:tr>
      <w:tr w:rsidR="00FF1BB9" w:rsidRPr="008F49D1" w14:paraId="47A952F8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8024AC2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3AFAEED6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FF1BB9" w:rsidRPr="008F49D1" w14:paraId="776673F8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45E0DC05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lastRenderedPageBreak/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5E65832E" w14:textId="77777777" w:rsidR="00FF1BB9" w:rsidRPr="00280D60" w:rsidRDefault="00FF1BB9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sz w:val="20"/>
                <w:szCs w:val="20"/>
              </w:rPr>
              <w:t>MUST</w:t>
            </w:r>
          </w:p>
        </w:tc>
      </w:tr>
    </w:tbl>
    <w:p w14:paraId="307BDF64" w14:textId="77777777" w:rsidR="00FF1BB9" w:rsidRDefault="00FF1BB9" w:rsidP="00FF1BB9">
      <w:pPr>
        <w:spacing w:line="300" w:lineRule="auto"/>
        <w:rPr>
          <w:rFonts w:ascii="Arial" w:hAnsi="Arial" w:cs="Arial"/>
          <w:sz w:val="24"/>
        </w:rPr>
      </w:pPr>
    </w:p>
    <w:p w14:paraId="1B35C131" w14:textId="77777777" w:rsidR="00FF1BB9" w:rsidRPr="00280D60" w:rsidRDefault="00FF1BB9" w:rsidP="00FF1BB9">
      <w:pPr>
        <w:spacing w:line="300" w:lineRule="auto"/>
        <w:rPr>
          <w:rFonts w:ascii="Arial" w:hAnsi="Arial" w:cs="Arial"/>
          <w:sz w:val="24"/>
        </w:rPr>
      </w:pPr>
      <w:r w:rsidRPr="00280D60">
        <w:rPr>
          <w:rFonts w:ascii="Arial" w:hAnsi="Arial" w:cs="Arial"/>
          <w:sz w:val="24"/>
        </w:rPr>
        <w:t xml:space="preserve">Detaljniji prikaz </w:t>
      </w:r>
      <w:r>
        <w:rPr>
          <w:rFonts w:ascii="Arial" w:hAnsi="Arial" w:cs="Arial"/>
          <w:sz w:val="24"/>
        </w:rPr>
        <w:t>slučaja</w:t>
      </w:r>
      <w:r w:rsidRPr="00280D60">
        <w:rPr>
          <w:rFonts w:ascii="Arial" w:hAnsi="Arial" w:cs="Arial"/>
          <w:sz w:val="24"/>
        </w:rPr>
        <w:t xml:space="preserve"> uporabe </w:t>
      </w:r>
      <w:r>
        <w:rPr>
          <w:rFonts w:ascii="Arial" w:hAnsi="Arial" w:cs="Arial"/>
          <w:sz w:val="24"/>
        </w:rPr>
        <w:t xml:space="preserve">ili skupine slučajeva uporabe </w:t>
      </w:r>
      <w:r w:rsidRPr="00280D60">
        <w:rPr>
          <w:rFonts w:ascii="Arial" w:hAnsi="Arial" w:cs="Arial"/>
          <w:sz w:val="24"/>
        </w:rPr>
        <w:t xml:space="preserve">dijagramom </w:t>
      </w:r>
      <w:r>
        <w:rPr>
          <w:rFonts w:ascii="Arial" w:hAnsi="Arial" w:cs="Arial"/>
          <w:sz w:val="24"/>
        </w:rPr>
        <w:t xml:space="preserve">aktivnosti ili </w:t>
      </w:r>
      <w:r w:rsidRPr="00280D60">
        <w:rPr>
          <w:rFonts w:ascii="Arial" w:hAnsi="Arial" w:cs="Arial"/>
          <w:sz w:val="24"/>
        </w:rPr>
        <w:t>slijeda (sekvenci):</w:t>
      </w:r>
    </w:p>
    <w:p w14:paraId="784141AD" w14:textId="77777777" w:rsidR="00FF1BB9" w:rsidRDefault="00FF1BB9" w:rsidP="00FF1BB9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65F9D92A" w14:textId="77777777" w:rsidR="00FF1BB9" w:rsidRDefault="00FF1BB9" w:rsidP="003B5BE8">
      <w:pPr>
        <w:spacing w:line="300" w:lineRule="auto"/>
        <w:rPr>
          <w:rFonts w:ascii="Arial" w:hAnsi="Arial" w:cs="Arial"/>
          <w:sz w:val="24"/>
        </w:rPr>
      </w:pPr>
    </w:p>
    <w:p w14:paraId="1B86ACCB" w14:textId="6F490649" w:rsidR="003B5BE8" w:rsidRDefault="003B5BE8" w:rsidP="003B5BE8">
      <w:pPr>
        <w:pStyle w:val="Naslov1"/>
        <w:spacing w:line="300" w:lineRule="auto"/>
      </w:pPr>
      <w:r>
        <w:t>Slučaj</w:t>
      </w:r>
      <w:r w:rsidRPr="006201AE">
        <w:t xml:space="preserve"> uporabe</w:t>
      </w:r>
      <w:r>
        <w:t xml:space="preserve"> UC</w:t>
      </w:r>
      <w:r>
        <w:t>10</w:t>
      </w:r>
      <w:r>
        <w:t xml:space="preserve"> – (</w:t>
      </w:r>
      <w:r>
        <w:t>Osvježavanje baze podataka</w:t>
      </w:r>
      <w:r>
        <w:t>)</w:t>
      </w:r>
    </w:p>
    <w:p w14:paraId="189FBA2C" w14:textId="77777777" w:rsidR="003B5BE8" w:rsidRDefault="003B5BE8" w:rsidP="003B5BE8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1800"/>
        <w:gridCol w:w="7200"/>
      </w:tblGrid>
      <w:tr w:rsidR="003B5BE8" w:rsidRPr="008F49D1" w14:paraId="70A82F74" w14:textId="77777777" w:rsidTr="00503CE6">
        <w:trPr>
          <w:cantSplit/>
        </w:trPr>
        <w:tc>
          <w:tcPr>
            <w:tcW w:w="1800" w:type="dxa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42B5D5F8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Naziv </w:t>
            </w:r>
            <w:r>
              <w:rPr>
                <w:rFonts w:ascii="Book Antiqua" w:hAnsi="Book Antiqua" w:cs="Arial"/>
                <w:b/>
                <w:sz w:val="20"/>
                <w:szCs w:val="20"/>
              </w:rPr>
              <w:t>slučaja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uporabe:</w:t>
            </w:r>
          </w:p>
        </w:tc>
        <w:tc>
          <w:tcPr>
            <w:tcW w:w="720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4DE5678" w14:textId="2857C2A5" w:rsidR="003B5BE8" w:rsidRPr="00280D60" w:rsidRDefault="00FF1BB9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t>Osvježavanje baze podataka</w:t>
            </w:r>
          </w:p>
        </w:tc>
      </w:tr>
      <w:tr w:rsidR="003B5BE8" w:rsidRPr="008F49D1" w14:paraId="629E80AD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F316AA0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Namjena: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5D47523" w14:textId="01FE6024" w:rsidR="003B5BE8" w:rsidRPr="00280D60" w:rsidRDefault="003431E2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Redovito ažuriranje recepata kao i nadopunjavanje, mijenjanje i brisanje.</w:t>
            </w:r>
          </w:p>
        </w:tc>
      </w:tr>
      <w:tr w:rsidR="003B5BE8" w:rsidRPr="008F49D1" w14:paraId="1C4F2822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5BB5931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Uloge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 (</w:t>
            </w:r>
            <w:r w:rsidRPr="00280D60">
              <w:rPr>
                <w:rFonts w:ascii="Book Antiqua" w:hAnsi="Book Antiqua" w:cs="Arial"/>
                <w:b/>
                <w:i/>
                <w:sz w:val="20"/>
                <w:szCs w:val="20"/>
              </w:rPr>
              <w:t>role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):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F599FAB" w14:textId="726568F2" w:rsidR="003B5BE8" w:rsidRPr="00280D60" w:rsidRDefault="00FF1BB9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>Administrator</w:t>
            </w:r>
          </w:p>
        </w:tc>
      </w:tr>
      <w:tr w:rsidR="003B5BE8" w:rsidRPr="008F49D1" w14:paraId="7D3C8408" w14:textId="77777777" w:rsidTr="00503CE6">
        <w:trPr>
          <w:cantSplit/>
          <w:trHeight w:val="648"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3C35EFE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Opis: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9200A6C" w14:textId="7D80D622" w:rsidR="003B5BE8" w:rsidRPr="00280D60" w:rsidRDefault="003431E2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>
              <w:rPr>
                <w:rFonts w:ascii="Book Antiqua" w:hAnsi="Book Antiqua" w:cs="Arial"/>
                <w:sz w:val="20"/>
                <w:szCs w:val="20"/>
              </w:rPr>
              <w:t xml:space="preserve">Ažuriranje podataka o receptima </w:t>
            </w:r>
            <w:r w:rsidR="003B5BE8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</w:p>
        </w:tc>
      </w:tr>
      <w:tr w:rsidR="003B5BE8" w:rsidRPr="008F49D1" w14:paraId="6C80B8DA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5A22CF5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Slijed aktivnosti: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C601133" w14:textId="52A3CBC3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72BA28AC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1406F8B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Sadržaj podataka: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003F426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5751CED6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AB74AA3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Transakcija: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14B74EAC" w14:textId="3A4F7666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B5BE8">
              <w:rPr>
                <w:rFonts w:ascii="Book Antiqua" w:hAnsi="Book Antiqua" w:cs="Arial"/>
                <w:sz w:val="20"/>
                <w:szCs w:val="20"/>
              </w:rPr>
              <w:t xml:space="preserve">Upit na bazu podataka </w:t>
            </w:r>
            <w:r>
              <w:rPr>
                <w:rFonts w:ascii="Book Antiqua" w:hAnsi="Book Antiqua" w:cs="Arial"/>
                <w:sz w:val="20"/>
                <w:szCs w:val="20"/>
              </w:rPr>
              <w:t xml:space="preserve">za </w:t>
            </w:r>
            <w:r w:rsidR="003431E2">
              <w:rPr>
                <w:rFonts w:ascii="Book Antiqua" w:hAnsi="Book Antiqua" w:cs="Arial"/>
                <w:sz w:val="20"/>
                <w:szCs w:val="20"/>
              </w:rPr>
              <w:t>CRUD sustav</w:t>
            </w:r>
            <w:r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 w:rsidR="003431E2">
              <w:rPr>
                <w:rFonts w:ascii="Book Antiqua" w:hAnsi="Book Antiqua" w:cs="Arial"/>
                <w:sz w:val="20"/>
                <w:szCs w:val="20"/>
              </w:rPr>
              <w:t>recepata</w:t>
            </w:r>
          </w:p>
        </w:tc>
      </w:tr>
      <w:tr w:rsidR="003B5BE8" w:rsidRPr="008F49D1" w14:paraId="3387C884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878C3FA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Aplikacija: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C033EA9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4B2C9359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7B2431BD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Preduvjeti: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0EF79570" w14:textId="291D89F8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C31E6">
              <w:rPr>
                <w:rFonts w:ascii="Book Antiqua" w:hAnsi="Book Antiqua" w:cs="Arial"/>
                <w:sz w:val="20"/>
                <w:szCs w:val="20"/>
              </w:rPr>
              <w:t xml:space="preserve"> </w:t>
            </w:r>
            <w:r w:rsidR="003431E2" w:rsidRPr="003431E2">
              <w:rPr>
                <w:rFonts w:ascii="Book Antiqua" w:hAnsi="Book Antiqua" w:cs="Arial"/>
                <w:sz w:val="20"/>
                <w:szCs w:val="20"/>
              </w:rPr>
              <w:t xml:space="preserve">Baza podataka treba biti dostupna za postavljanje upita. </w:t>
            </w:r>
          </w:p>
        </w:tc>
      </w:tr>
      <w:tr w:rsidR="003B5BE8" w:rsidRPr="008F49D1" w14:paraId="7A6612DB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081D96E0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Posljedice: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nil"/>
              <w:right w:val="double" w:sz="6" w:space="0" w:color="auto"/>
            </w:tcBorders>
            <w:shd w:val="clear" w:color="auto" w:fill="auto"/>
          </w:tcPr>
          <w:p w14:paraId="7231C52C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545D76E0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38EE4EB9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Počinje kada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94EF017" w14:textId="1F651250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50137A2E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20A64505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>
              <w:rPr>
                <w:rFonts w:ascii="Book Antiqua" w:hAnsi="Book Antiqua" w:cs="Arial"/>
                <w:b/>
                <w:sz w:val="20"/>
                <w:szCs w:val="20"/>
              </w:rPr>
              <w:t>Završava kada</w:t>
            </w: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?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5B29BE6" w14:textId="037C43AF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19157E2A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16431653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>Izuzeci: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26BC18F0" w14:textId="0504C4FA" w:rsidR="003B5BE8" w:rsidRPr="003431E2" w:rsidRDefault="003431E2" w:rsidP="003431E2">
            <w:pPr>
              <w:pStyle w:val="Odlomakpopisa"/>
              <w:numPr>
                <w:ilvl w:val="0"/>
                <w:numId w:val="16"/>
              </w:num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3431E2">
              <w:rPr>
                <w:rFonts w:ascii="Book Antiqua" w:hAnsi="Book Antiqua" w:cs="Arial"/>
                <w:sz w:val="20"/>
                <w:szCs w:val="20"/>
              </w:rPr>
              <w:t>Upit na bazu podataka nije moguć zbog nedostupnosti baze podataka</w:t>
            </w:r>
          </w:p>
        </w:tc>
      </w:tr>
      <w:tr w:rsidR="003B5BE8" w:rsidRPr="008F49D1" w14:paraId="0D31F357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6895D5F7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t xml:space="preserve">Veza s drugim UC (ID): 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573E5439" w14:textId="032494BF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2C254389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nil"/>
              <w:right w:val="nil"/>
            </w:tcBorders>
            <w:shd w:val="clear" w:color="auto" w:fill="auto"/>
          </w:tcPr>
          <w:p w14:paraId="505101E8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br/>
              <w:t>Otvorena pitanja: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shd w:val="clear" w:color="auto" w:fill="auto"/>
          </w:tcPr>
          <w:p w14:paraId="4EC30F0D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</w:p>
        </w:tc>
      </w:tr>
      <w:tr w:rsidR="003B5BE8" w:rsidRPr="008F49D1" w14:paraId="1F0C9429" w14:textId="77777777" w:rsidTr="00503CE6">
        <w:trPr>
          <w:cantSplit/>
        </w:trPr>
        <w:tc>
          <w:tcPr>
            <w:tcW w:w="1800" w:type="dxa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clear" w:color="auto" w:fill="auto"/>
          </w:tcPr>
          <w:p w14:paraId="2C9CA222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b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b/>
                <w:sz w:val="20"/>
                <w:szCs w:val="20"/>
              </w:rPr>
              <w:lastRenderedPageBreak/>
              <w:t>Prioritet:</w:t>
            </w:r>
          </w:p>
        </w:tc>
        <w:tc>
          <w:tcPr>
            <w:tcW w:w="720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</w:tcPr>
          <w:p w14:paraId="1004B125" w14:textId="77777777" w:rsidR="003B5BE8" w:rsidRPr="00280D60" w:rsidRDefault="003B5BE8" w:rsidP="00503CE6">
            <w:pPr>
              <w:spacing w:line="300" w:lineRule="auto"/>
              <w:rPr>
                <w:rFonts w:ascii="Book Antiqua" w:hAnsi="Book Antiqua" w:cs="Arial"/>
                <w:sz w:val="20"/>
                <w:szCs w:val="20"/>
              </w:rPr>
            </w:pPr>
            <w:r w:rsidRPr="00280D60">
              <w:rPr>
                <w:rFonts w:ascii="Book Antiqua" w:hAnsi="Book Antiqua" w:cs="Arial"/>
                <w:sz w:val="20"/>
                <w:szCs w:val="20"/>
              </w:rPr>
              <w:t>MUST</w:t>
            </w:r>
          </w:p>
        </w:tc>
      </w:tr>
    </w:tbl>
    <w:p w14:paraId="409CB9D1" w14:textId="77777777" w:rsidR="003B5BE8" w:rsidRDefault="003B5BE8" w:rsidP="003B5BE8">
      <w:pPr>
        <w:spacing w:line="300" w:lineRule="auto"/>
        <w:rPr>
          <w:rFonts w:ascii="Arial" w:hAnsi="Arial" w:cs="Arial"/>
          <w:sz w:val="24"/>
        </w:rPr>
      </w:pPr>
    </w:p>
    <w:p w14:paraId="5791675B" w14:textId="77777777" w:rsidR="003B5BE8" w:rsidRPr="00280D60" w:rsidRDefault="003B5BE8" w:rsidP="003B5BE8">
      <w:pPr>
        <w:spacing w:line="300" w:lineRule="auto"/>
        <w:rPr>
          <w:rFonts w:ascii="Arial" w:hAnsi="Arial" w:cs="Arial"/>
          <w:sz w:val="24"/>
        </w:rPr>
      </w:pPr>
      <w:r w:rsidRPr="00280D60">
        <w:rPr>
          <w:rFonts w:ascii="Arial" w:hAnsi="Arial" w:cs="Arial"/>
          <w:sz w:val="24"/>
        </w:rPr>
        <w:t xml:space="preserve">Detaljniji prikaz </w:t>
      </w:r>
      <w:r>
        <w:rPr>
          <w:rFonts w:ascii="Arial" w:hAnsi="Arial" w:cs="Arial"/>
          <w:sz w:val="24"/>
        </w:rPr>
        <w:t>slučaja</w:t>
      </w:r>
      <w:r w:rsidRPr="00280D60">
        <w:rPr>
          <w:rFonts w:ascii="Arial" w:hAnsi="Arial" w:cs="Arial"/>
          <w:sz w:val="24"/>
        </w:rPr>
        <w:t xml:space="preserve"> uporabe </w:t>
      </w:r>
      <w:r>
        <w:rPr>
          <w:rFonts w:ascii="Arial" w:hAnsi="Arial" w:cs="Arial"/>
          <w:sz w:val="24"/>
        </w:rPr>
        <w:t xml:space="preserve">ili skupine slučajeva uporabe </w:t>
      </w:r>
      <w:r w:rsidRPr="00280D60">
        <w:rPr>
          <w:rFonts w:ascii="Arial" w:hAnsi="Arial" w:cs="Arial"/>
          <w:sz w:val="24"/>
        </w:rPr>
        <w:t xml:space="preserve">dijagramom </w:t>
      </w:r>
      <w:r>
        <w:rPr>
          <w:rFonts w:ascii="Arial" w:hAnsi="Arial" w:cs="Arial"/>
          <w:sz w:val="24"/>
        </w:rPr>
        <w:t xml:space="preserve">aktivnosti ili </w:t>
      </w:r>
      <w:r w:rsidRPr="00280D60">
        <w:rPr>
          <w:rFonts w:ascii="Arial" w:hAnsi="Arial" w:cs="Arial"/>
          <w:sz w:val="24"/>
        </w:rPr>
        <w:t>slijeda (sekvenci):</w:t>
      </w:r>
    </w:p>
    <w:p w14:paraId="00370580" w14:textId="77777777" w:rsidR="003B5BE8" w:rsidRDefault="003B5BE8" w:rsidP="003B5BE8">
      <w:pPr>
        <w:spacing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…</w:t>
      </w:r>
    </w:p>
    <w:p w14:paraId="6DDA36D5" w14:textId="77777777" w:rsidR="00D81E3A" w:rsidRPr="000833BA" w:rsidRDefault="00686FBD" w:rsidP="007445CB">
      <w:pPr>
        <w:pStyle w:val="Naslov1"/>
        <w:spacing w:line="300" w:lineRule="auto"/>
      </w:pPr>
      <w:r>
        <w:rPr>
          <w:rFonts w:ascii="Arial" w:hAnsi="Arial" w:cs="Arial"/>
          <w:sz w:val="24"/>
        </w:rPr>
        <w:br w:type="page"/>
      </w:r>
      <w:bookmarkStart w:id="19" w:name="_Toc65748030"/>
      <w:bookmarkStart w:id="20" w:name="_Toc129342016"/>
      <w:bookmarkStart w:id="21" w:name="_Toc65748024"/>
      <w:r w:rsidR="00D81E3A">
        <w:lastRenderedPageBreak/>
        <w:t>Dodatni opis sustava</w:t>
      </w:r>
      <w:bookmarkEnd w:id="19"/>
      <w:bookmarkEnd w:id="20"/>
    </w:p>
    <w:p w14:paraId="6776683C" w14:textId="77777777" w:rsidR="00D81E3A" w:rsidRDefault="00D81E3A" w:rsidP="007445CB">
      <w:pPr>
        <w:spacing w:after="160" w:line="300" w:lineRule="auto"/>
        <w:jc w:val="both"/>
      </w:pPr>
    </w:p>
    <w:p w14:paraId="4489C480" w14:textId="77777777" w:rsidR="00D81E3A" w:rsidRDefault="00D81E3A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Ovdje se može dodatno opisati predviđeni sustav navodom nekih specifičnih informacija: </w:t>
      </w:r>
    </w:p>
    <w:p w14:paraId="74444241" w14:textId="77777777" w:rsidR="00D81E3A" w:rsidRDefault="00D81E3A" w:rsidP="007445CB">
      <w:pPr>
        <w:pStyle w:val="Odlomakpopisa"/>
        <w:numPr>
          <w:ilvl w:val="0"/>
          <w:numId w:val="11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Grafički modeli sustava koji dodatno opisuju strukturu sustava iznutra ili sučelja prema vanjskoj okolini: npr. model toka podataka ili bilo koji grafički prikaz koji objašnjava specifičnosti sustava.</w:t>
      </w:r>
    </w:p>
    <w:p w14:paraId="79AEBD0F" w14:textId="599E4807" w:rsidR="00D81E3A" w:rsidRDefault="00D81E3A" w:rsidP="007445CB">
      <w:pPr>
        <w:pStyle w:val="Odlomakpopisa"/>
        <w:numPr>
          <w:ilvl w:val="0"/>
          <w:numId w:val="11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Popis nefunkcionalnih zahtjeva koji nisu mogli biti obuhvaćeni </w:t>
      </w:r>
      <w:r w:rsidR="00C87884">
        <w:rPr>
          <w:rFonts w:ascii="Arial" w:hAnsi="Arial" w:cs="Arial"/>
          <w:sz w:val="24"/>
          <w:highlight w:val="cyan"/>
        </w:rPr>
        <w:t>slučajevima</w:t>
      </w:r>
      <w:r>
        <w:rPr>
          <w:rFonts w:ascii="Arial" w:hAnsi="Arial" w:cs="Arial"/>
          <w:sz w:val="24"/>
          <w:highlight w:val="cyan"/>
        </w:rPr>
        <w:t xml:space="preserve"> uporabe.</w:t>
      </w:r>
    </w:p>
    <w:p w14:paraId="3F97D59F" w14:textId="77777777" w:rsidR="00D81E3A" w:rsidRDefault="00D81E3A" w:rsidP="007445CB">
      <w:pPr>
        <w:pStyle w:val="Odlomakpopisa"/>
        <w:numPr>
          <w:ilvl w:val="0"/>
          <w:numId w:val="11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Opis evolucije sustava koja će biti potrebna zbog mogućih promjena u sklopovlju, tehnologiji, zahtjevima korisnika.</w:t>
      </w:r>
    </w:p>
    <w:p w14:paraId="3EEB0144" w14:textId="77777777" w:rsidR="00D81E3A" w:rsidRPr="00071B7A" w:rsidRDefault="00D81E3A" w:rsidP="007445CB">
      <w:pPr>
        <w:pStyle w:val="Odlomakpopisa"/>
        <w:numPr>
          <w:ilvl w:val="0"/>
          <w:numId w:val="11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O</w:t>
      </w:r>
      <w:r w:rsidRPr="00071B7A">
        <w:rPr>
          <w:rFonts w:ascii="Arial" w:hAnsi="Arial" w:cs="Arial"/>
          <w:sz w:val="24"/>
          <w:highlight w:val="cyan"/>
        </w:rPr>
        <w:t xml:space="preserve">pis sklopovlja ostvarenja, </w:t>
      </w:r>
      <w:r>
        <w:rPr>
          <w:rFonts w:ascii="Arial" w:hAnsi="Arial" w:cs="Arial"/>
          <w:sz w:val="24"/>
          <w:highlight w:val="cyan"/>
        </w:rPr>
        <w:t xml:space="preserve">tehnologije i strukture </w:t>
      </w:r>
      <w:r w:rsidRPr="00071B7A">
        <w:rPr>
          <w:rFonts w:ascii="Arial" w:hAnsi="Arial" w:cs="Arial"/>
          <w:sz w:val="24"/>
          <w:highlight w:val="cyan"/>
        </w:rPr>
        <w:t>baze podataka i slično, svega što nadopunjuje dokument opisa zahtjeva i pomaže njegovom razumijevanju.</w:t>
      </w:r>
    </w:p>
    <w:p w14:paraId="589C52A3" w14:textId="77777777" w:rsidR="00D81E3A" w:rsidRPr="00442279" w:rsidRDefault="00D81E3A" w:rsidP="007445CB">
      <w:pPr>
        <w:spacing w:after="0" w:line="300" w:lineRule="auto"/>
        <w:rPr>
          <w:rFonts w:ascii="Arial" w:hAnsi="Arial" w:cs="Arial"/>
          <w:sz w:val="24"/>
          <w:highlight w:val="cyan"/>
        </w:rPr>
      </w:pPr>
    </w:p>
    <w:p w14:paraId="001B1541" w14:textId="77777777" w:rsidR="00D81E3A" w:rsidRDefault="00D81E3A" w:rsidP="007445CB">
      <w:pPr>
        <w:spacing w:after="0" w:line="300" w:lineRule="auto"/>
      </w:pPr>
      <w:r>
        <w:br w:type="page"/>
      </w:r>
    </w:p>
    <w:p w14:paraId="56577FC8" w14:textId="2A0B1084" w:rsidR="00686FBD" w:rsidRPr="000833BA" w:rsidRDefault="00686FBD" w:rsidP="007445CB">
      <w:pPr>
        <w:pStyle w:val="Naslov1"/>
        <w:spacing w:line="300" w:lineRule="auto"/>
      </w:pPr>
      <w:bookmarkStart w:id="22" w:name="_Toc129342017"/>
      <w:r>
        <w:lastRenderedPageBreak/>
        <w:t>Arhitektura sustava programske potpore</w:t>
      </w:r>
      <w:bookmarkEnd w:id="21"/>
      <w:bookmarkEnd w:id="22"/>
    </w:p>
    <w:p w14:paraId="75CE0C58" w14:textId="77777777" w:rsidR="00686FBD" w:rsidRDefault="00686FBD" w:rsidP="007445CB">
      <w:pPr>
        <w:spacing w:after="160" w:line="300" w:lineRule="auto"/>
        <w:jc w:val="both"/>
      </w:pPr>
    </w:p>
    <w:p w14:paraId="756923F3" w14:textId="40ACAC0B" w:rsidR="00B1005A" w:rsidRDefault="00B1005A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Arhitektura prikazana uporabom jednog ili više </w:t>
      </w:r>
      <w:r w:rsidRPr="00C71454">
        <w:rPr>
          <w:rFonts w:ascii="Arial" w:hAnsi="Arial" w:cs="Arial"/>
          <w:sz w:val="24"/>
          <w:highlight w:val="cyan"/>
        </w:rPr>
        <w:t>UML dijagrama</w:t>
      </w:r>
      <w:r>
        <w:rPr>
          <w:rFonts w:ascii="Arial" w:hAnsi="Arial" w:cs="Arial"/>
          <w:sz w:val="24"/>
          <w:highlight w:val="cyan"/>
        </w:rPr>
        <w:t xml:space="preserve"> razreda na visokoj, konceptualnoj, razini po postojećim funkcionalnim dijelovima</w:t>
      </w:r>
      <w:r w:rsidRPr="00C71454">
        <w:rPr>
          <w:rFonts w:ascii="Arial" w:hAnsi="Arial" w:cs="Arial"/>
          <w:sz w:val="24"/>
          <w:highlight w:val="cyan"/>
        </w:rPr>
        <w:t>.</w:t>
      </w:r>
    </w:p>
    <w:p w14:paraId="5D950FCC" w14:textId="6B1C8EA7" w:rsidR="00B1005A" w:rsidRDefault="00B1005A" w:rsidP="007445CB">
      <w:pPr>
        <w:pStyle w:val="Odlomakpopisa"/>
        <w:numPr>
          <w:ilvl w:val="0"/>
          <w:numId w:val="12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Dijagram razreda na konceptualnoj razini</w:t>
      </w:r>
    </w:p>
    <w:p w14:paraId="41997CCD" w14:textId="77777777" w:rsidR="00B1005A" w:rsidRPr="00B1005A" w:rsidRDefault="00B1005A" w:rsidP="007445CB">
      <w:pPr>
        <w:pStyle w:val="Odlomakpopisa"/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</w:p>
    <w:p w14:paraId="3EFC7033" w14:textId="0B8E3F3C" w:rsidR="00B1005A" w:rsidRPr="002E6A65" w:rsidRDefault="00B1005A" w:rsidP="007445CB">
      <w:pPr>
        <w:pStyle w:val="Odlomakpopisa"/>
        <w:numPr>
          <w:ilvl w:val="0"/>
          <w:numId w:val="12"/>
        </w:numPr>
        <w:spacing w:after="160" w:line="300" w:lineRule="auto"/>
        <w:jc w:val="both"/>
        <w:rPr>
          <w:rFonts w:ascii="Arial" w:hAnsi="Arial" w:cs="Arial"/>
          <w:sz w:val="24"/>
          <w:highlight w:val="green"/>
        </w:rPr>
      </w:pPr>
      <w:r w:rsidRPr="002E6A65">
        <w:rPr>
          <w:rFonts w:ascii="Arial" w:hAnsi="Arial" w:cs="Arial"/>
          <w:sz w:val="24"/>
          <w:highlight w:val="green"/>
        </w:rPr>
        <w:t>Tu završava dokument zahtjeva</w:t>
      </w:r>
    </w:p>
    <w:p w14:paraId="2B9B00C5" w14:textId="74795C08" w:rsidR="00B1005A" w:rsidRDefault="00B1005A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</w:p>
    <w:p w14:paraId="6ECC9045" w14:textId="77777777" w:rsidR="00B1005A" w:rsidRDefault="00B1005A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</w:p>
    <w:p w14:paraId="274581A4" w14:textId="77777777" w:rsidR="007E0C46" w:rsidRDefault="00575309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 xml:space="preserve">Ovdje započinje opis </w:t>
      </w:r>
      <w:r w:rsidR="00F51192">
        <w:rPr>
          <w:rFonts w:ascii="Arial" w:hAnsi="Arial" w:cs="Arial"/>
          <w:sz w:val="24"/>
          <w:highlight w:val="cyan"/>
        </w:rPr>
        <w:t>ostvarenja (</w:t>
      </w:r>
      <w:r>
        <w:rPr>
          <w:rFonts w:ascii="Arial" w:hAnsi="Arial" w:cs="Arial"/>
          <w:sz w:val="24"/>
          <w:highlight w:val="cyan"/>
        </w:rPr>
        <w:t>implementacije</w:t>
      </w:r>
      <w:r w:rsidR="00F51192">
        <w:rPr>
          <w:rFonts w:ascii="Arial" w:hAnsi="Arial" w:cs="Arial"/>
          <w:sz w:val="24"/>
          <w:highlight w:val="cyan"/>
        </w:rPr>
        <w:t>):</w:t>
      </w:r>
      <w:r w:rsidR="00686FBD">
        <w:rPr>
          <w:rFonts w:ascii="Arial" w:hAnsi="Arial" w:cs="Arial"/>
          <w:sz w:val="24"/>
          <w:highlight w:val="cyan"/>
        </w:rPr>
        <w:t xml:space="preserve"> treba </w:t>
      </w:r>
      <w:r>
        <w:rPr>
          <w:rFonts w:ascii="Arial" w:hAnsi="Arial" w:cs="Arial"/>
          <w:sz w:val="24"/>
          <w:highlight w:val="cyan"/>
        </w:rPr>
        <w:t xml:space="preserve">najprije </w:t>
      </w:r>
      <w:r w:rsidR="00686FBD">
        <w:rPr>
          <w:rFonts w:ascii="Arial" w:hAnsi="Arial" w:cs="Arial"/>
          <w:sz w:val="24"/>
          <w:highlight w:val="cyan"/>
        </w:rPr>
        <w:t xml:space="preserve">skicirati </w:t>
      </w:r>
      <w:r w:rsidR="00D81E3A">
        <w:rPr>
          <w:rFonts w:ascii="Arial" w:hAnsi="Arial" w:cs="Arial"/>
          <w:sz w:val="24"/>
          <w:highlight w:val="cyan"/>
        </w:rPr>
        <w:t>postignutu</w:t>
      </w:r>
      <w:r w:rsidR="00686FBD">
        <w:rPr>
          <w:rFonts w:ascii="Arial" w:hAnsi="Arial" w:cs="Arial"/>
          <w:sz w:val="24"/>
          <w:highlight w:val="cyan"/>
        </w:rPr>
        <w:t xml:space="preserve"> arhitekturu programske potpore. </w:t>
      </w:r>
    </w:p>
    <w:p w14:paraId="7CBC935C" w14:textId="2C8621CD" w:rsidR="00686FBD" w:rsidRDefault="00686FBD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U tu svrhu mo</w:t>
      </w:r>
      <w:r w:rsidR="00F51192">
        <w:rPr>
          <w:rFonts w:ascii="Arial" w:hAnsi="Arial" w:cs="Arial"/>
          <w:sz w:val="24"/>
          <w:highlight w:val="cyan"/>
        </w:rPr>
        <w:t>že</w:t>
      </w:r>
      <w:r>
        <w:rPr>
          <w:rFonts w:ascii="Arial" w:hAnsi="Arial" w:cs="Arial"/>
          <w:sz w:val="24"/>
          <w:highlight w:val="cyan"/>
        </w:rPr>
        <w:t xml:space="preserve"> se grafički prikazati dijelove arhitekture i njihovu povezanost prema nekom postojećem ili </w:t>
      </w:r>
      <w:proofErr w:type="spellStart"/>
      <w:r>
        <w:rPr>
          <w:rFonts w:ascii="Arial" w:hAnsi="Arial" w:cs="Arial"/>
          <w:sz w:val="24"/>
          <w:highlight w:val="cyan"/>
        </w:rPr>
        <w:t>novorazvijenom</w:t>
      </w:r>
      <w:proofErr w:type="spellEnd"/>
      <w:r>
        <w:rPr>
          <w:rFonts w:ascii="Arial" w:hAnsi="Arial" w:cs="Arial"/>
          <w:sz w:val="24"/>
          <w:highlight w:val="cyan"/>
        </w:rPr>
        <w:t xml:space="preserve"> </w:t>
      </w:r>
      <w:r w:rsidR="00B90A92">
        <w:rPr>
          <w:rFonts w:ascii="Arial" w:hAnsi="Arial" w:cs="Arial"/>
          <w:sz w:val="24"/>
          <w:highlight w:val="cyan"/>
        </w:rPr>
        <w:t>slučaju</w:t>
      </w:r>
      <w:r>
        <w:rPr>
          <w:rFonts w:ascii="Arial" w:hAnsi="Arial" w:cs="Arial"/>
          <w:sz w:val="24"/>
          <w:highlight w:val="cyan"/>
        </w:rPr>
        <w:t xml:space="preserve"> i dati kratki opis raspodjele funkcionalnosti po dijelovima sustava. Mogu se prenijeti grafički prikazi iz dokumenta </w:t>
      </w:r>
      <w:r w:rsidRPr="00D54199">
        <w:rPr>
          <w:rFonts w:ascii="Arial" w:hAnsi="Arial" w:cs="Arial"/>
          <w:i/>
          <w:sz w:val="24"/>
          <w:highlight w:val="cyan"/>
        </w:rPr>
        <w:t>DD.04 - Programska arhitektura i DFD.docx</w:t>
      </w:r>
      <w:r w:rsidRPr="00D54199">
        <w:rPr>
          <w:rFonts w:ascii="Arial" w:hAnsi="Arial" w:cs="Arial"/>
          <w:sz w:val="24"/>
          <w:highlight w:val="cyan"/>
        </w:rPr>
        <w:t xml:space="preserve"> koji je zadan u okviru predmeta „</w:t>
      </w:r>
      <w:r w:rsidRPr="00D54199">
        <w:rPr>
          <w:rFonts w:ascii="Arial" w:hAnsi="Arial" w:cs="Arial"/>
          <w:i/>
          <w:sz w:val="24"/>
          <w:highlight w:val="cyan"/>
        </w:rPr>
        <w:t xml:space="preserve">Programskog inženjerstva u otvorenim sustavima“ </w:t>
      </w:r>
      <w:r w:rsidRPr="00D54199">
        <w:rPr>
          <w:rFonts w:ascii="Arial" w:hAnsi="Arial" w:cs="Arial"/>
          <w:sz w:val="24"/>
          <w:highlight w:val="cyan"/>
        </w:rPr>
        <w:t>ili se to napisati na drugi pregledan na</w:t>
      </w:r>
      <w:r>
        <w:rPr>
          <w:rFonts w:ascii="Arial" w:hAnsi="Arial" w:cs="Arial"/>
          <w:sz w:val="24"/>
          <w:highlight w:val="cyan"/>
        </w:rPr>
        <w:t>čin.</w:t>
      </w:r>
    </w:p>
    <w:p w14:paraId="4499ACDF" w14:textId="77777777" w:rsidR="00686FBD" w:rsidRDefault="00686FBD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69A29EB3" w14:textId="77777777" w:rsidR="00B4224C" w:rsidRPr="000833BA" w:rsidRDefault="00B4224C" w:rsidP="007445CB">
      <w:pPr>
        <w:pStyle w:val="Naslov1"/>
        <w:spacing w:line="300" w:lineRule="auto"/>
      </w:pPr>
      <w:bookmarkStart w:id="23" w:name="_Toc982395"/>
      <w:bookmarkStart w:id="24" w:name="_Toc129342018"/>
      <w:r>
        <w:lastRenderedPageBreak/>
        <w:t>Opis modela i baze podataka</w:t>
      </w:r>
      <w:bookmarkEnd w:id="23"/>
      <w:bookmarkEnd w:id="24"/>
    </w:p>
    <w:p w14:paraId="1EAF2DC5" w14:textId="77777777" w:rsidR="00B4224C" w:rsidRDefault="00B4224C" w:rsidP="007445CB">
      <w:pPr>
        <w:spacing w:after="160" w:line="300" w:lineRule="auto"/>
        <w:jc w:val="both"/>
      </w:pPr>
    </w:p>
    <w:p w14:paraId="1BAEB10F" w14:textId="3981B3AD" w:rsidR="00575309" w:rsidRDefault="00B4224C" w:rsidP="007445CB">
      <w:pPr>
        <w:spacing w:after="160" w:line="300" w:lineRule="auto"/>
        <w:jc w:val="both"/>
        <w:rPr>
          <w:rFonts w:ascii="Arial" w:hAnsi="Arial" w:cs="Arial"/>
          <w:sz w:val="24"/>
        </w:rPr>
      </w:pPr>
      <w:r w:rsidRPr="0070619C">
        <w:rPr>
          <w:rFonts w:ascii="Arial" w:hAnsi="Arial" w:cs="Arial"/>
          <w:sz w:val="24"/>
          <w:highlight w:val="cyan"/>
        </w:rPr>
        <w:t xml:space="preserve">U ovom </w:t>
      </w:r>
      <w:r w:rsidR="00295B4C" w:rsidRPr="0070619C">
        <w:rPr>
          <w:rFonts w:ascii="Arial" w:hAnsi="Arial" w:cs="Arial"/>
          <w:sz w:val="24"/>
          <w:highlight w:val="cyan"/>
        </w:rPr>
        <w:t>poglavlju</w:t>
      </w:r>
      <w:r w:rsidRPr="0070619C">
        <w:rPr>
          <w:rFonts w:ascii="Arial" w:hAnsi="Arial" w:cs="Arial"/>
          <w:sz w:val="24"/>
          <w:highlight w:val="cyan"/>
        </w:rPr>
        <w:t xml:space="preserve"> daje se prikaz podatkovnog modela </w:t>
      </w:r>
      <w:r w:rsidR="0070619C" w:rsidRPr="0070619C">
        <w:rPr>
          <w:rFonts w:ascii="Arial" w:hAnsi="Arial" w:cs="Arial"/>
          <w:sz w:val="24"/>
          <w:highlight w:val="cyan"/>
        </w:rPr>
        <w:t xml:space="preserve">podataka, strukture </w:t>
      </w:r>
      <w:r w:rsidRPr="0070619C">
        <w:rPr>
          <w:rFonts w:ascii="Arial" w:hAnsi="Arial" w:cs="Arial"/>
          <w:sz w:val="24"/>
          <w:highlight w:val="cyan"/>
        </w:rPr>
        <w:t>baz</w:t>
      </w:r>
      <w:r w:rsidR="0070619C" w:rsidRPr="0070619C">
        <w:rPr>
          <w:rFonts w:ascii="Arial" w:hAnsi="Arial" w:cs="Arial"/>
          <w:sz w:val="24"/>
          <w:highlight w:val="cyan"/>
        </w:rPr>
        <w:t>e</w:t>
      </w:r>
      <w:r w:rsidRPr="0070619C">
        <w:rPr>
          <w:rFonts w:ascii="Arial" w:hAnsi="Arial" w:cs="Arial"/>
          <w:sz w:val="24"/>
          <w:highlight w:val="cyan"/>
        </w:rPr>
        <w:t xml:space="preserve"> podataka</w:t>
      </w:r>
      <w:r w:rsidR="0070619C" w:rsidRPr="0070619C">
        <w:rPr>
          <w:rFonts w:ascii="Arial" w:hAnsi="Arial" w:cs="Arial"/>
          <w:sz w:val="24"/>
          <w:highlight w:val="cyan"/>
        </w:rPr>
        <w:t xml:space="preserve"> uz dodatne opise i pojašnjenja</w:t>
      </w:r>
      <w:r w:rsidR="0070619C">
        <w:rPr>
          <w:rFonts w:ascii="Arial" w:hAnsi="Arial" w:cs="Arial"/>
          <w:sz w:val="24"/>
          <w:highlight w:val="cyan"/>
        </w:rPr>
        <w:t xml:space="preserve"> modela i baze podataka</w:t>
      </w:r>
      <w:r w:rsidRPr="0070619C">
        <w:rPr>
          <w:rFonts w:ascii="Arial" w:hAnsi="Arial" w:cs="Arial"/>
          <w:sz w:val="24"/>
          <w:highlight w:val="cyan"/>
        </w:rPr>
        <w:t>.</w:t>
      </w:r>
    </w:p>
    <w:p w14:paraId="3C98C1ED" w14:textId="77777777" w:rsidR="00B4224C" w:rsidRDefault="00B4224C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B5482BB" w14:textId="57913514" w:rsidR="00F84EE1" w:rsidRPr="000833BA" w:rsidRDefault="00C05E4E" w:rsidP="007445CB">
      <w:pPr>
        <w:pStyle w:val="Naslov1"/>
        <w:spacing w:line="300" w:lineRule="auto"/>
      </w:pPr>
      <w:bookmarkStart w:id="25" w:name="_Toc129342019"/>
      <w:r>
        <w:lastRenderedPageBreak/>
        <w:t xml:space="preserve">Opis </w:t>
      </w:r>
      <w:bookmarkEnd w:id="25"/>
      <w:r w:rsidR="0088689B">
        <w:t>implementacije</w:t>
      </w:r>
    </w:p>
    <w:p w14:paraId="04280D6A" w14:textId="77777777" w:rsidR="006358C6" w:rsidRDefault="006358C6" w:rsidP="007445CB">
      <w:pPr>
        <w:spacing w:after="160" w:line="300" w:lineRule="auto"/>
        <w:jc w:val="both"/>
      </w:pPr>
    </w:p>
    <w:p w14:paraId="2E30BCEA" w14:textId="683FE729" w:rsidR="009D5EB3" w:rsidRPr="00AA35EA" w:rsidRDefault="00D81E3A" w:rsidP="00AA35EA">
      <w:pPr>
        <w:spacing w:after="160" w:line="30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highlight w:val="cyan"/>
        </w:rPr>
        <w:t>Opis ostvarenog (implementiranog) sustava: p</w:t>
      </w:r>
      <w:r w:rsidR="001B1525">
        <w:rPr>
          <w:rFonts w:ascii="Arial" w:hAnsi="Arial" w:cs="Arial"/>
          <w:sz w:val="24"/>
          <w:highlight w:val="cyan"/>
        </w:rPr>
        <w:t xml:space="preserve">odjela sustava po cjelinama, popis i kratki opis </w:t>
      </w:r>
      <w:r w:rsidR="009D5EB3">
        <w:rPr>
          <w:rFonts w:ascii="Arial" w:hAnsi="Arial" w:cs="Arial"/>
          <w:sz w:val="24"/>
          <w:highlight w:val="cyan"/>
        </w:rPr>
        <w:t>sadržaja i svrhe</w:t>
      </w:r>
      <w:r w:rsidR="001B1525">
        <w:rPr>
          <w:rFonts w:ascii="Arial" w:hAnsi="Arial" w:cs="Arial"/>
          <w:sz w:val="24"/>
          <w:highlight w:val="cyan"/>
        </w:rPr>
        <w:t xml:space="preserve"> pojedinih cjelina</w:t>
      </w:r>
      <w:r w:rsidR="009D5EB3">
        <w:rPr>
          <w:rFonts w:ascii="Arial" w:hAnsi="Arial" w:cs="Arial"/>
          <w:sz w:val="24"/>
        </w:rPr>
        <w:t xml:space="preserve"> u</w:t>
      </w:r>
      <w:r w:rsidR="009D5EB3">
        <w:rPr>
          <w:rFonts w:ascii="Arial" w:hAnsi="Arial" w:cs="Arial"/>
          <w:sz w:val="24"/>
          <w:highlight w:val="cyan"/>
        </w:rPr>
        <w:t>porabom jednog ili više dijagrama razreda na implementacijskoj razini.</w:t>
      </w:r>
    </w:p>
    <w:p w14:paraId="53BDAA07" w14:textId="60914F37" w:rsidR="009D5EB3" w:rsidRDefault="009D5EB3" w:rsidP="007445CB">
      <w:pPr>
        <w:spacing w:after="160" w:line="300" w:lineRule="auto"/>
        <w:jc w:val="both"/>
        <w:rPr>
          <w:rFonts w:ascii="Arial" w:hAnsi="Arial" w:cs="Arial"/>
          <w:sz w:val="24"/>
        </w:rPr>
      </w:pPr>
      <w:r w:rsidRPr="00AA35EA">
        <w:rPr>
          <w:rFonts w:ascii="Arial" w:hAnsi="Arial" w:cs="Arial"/>
          <w:sz w:val="24"/>
          <w:highlight w:val="cyan"/>
        </w:rPr>
        <w:t>Detaljniji opis značajnijih razreda, i njihovih atributa i metoda, potrebnih za razumijevanje strukture i implementacije sustava.</w:t>
      </w:r>
      <w:r>
        <w:rPr>
          <w:rFonts w:ascii="Arial" w:hAnsi="Arial" w:cs="Arial"/>
          <w:sz w:val="24"/>
        </w:rPr>
        <w:t xml:space="preserve"> </w:t>
      </w:r>
    </w:p>
    <w:p w14:paraId="39AFB760" w14:textId="77777777" w:rsidR="00090A5D" w:rsidRDefault="00090A5D" w:rsidP="007445CB">
      <w:pPr>
        <w:spacing w:after="160" w:line="300" w:lineRule="auto"/>
        <w:jc w:val="both"/>
      </w:pPr>
    </w:p>
    <w:p w14:paraId="251ABB03" w14:textId="0D96ECBF" w:rsidR="00B86CD0" w:rsidRDefault="00B86CD0" w:rsidP="007445CB">
      <w:pPr>
        <w:spacing w:after="0" w:line="300" w:lineRule="auto"/>
        <w:rPr>
          <w:rFonts w:ascii="Arial" w:hAnsi="Arial" w:cs="Arial"/>
          <w:sz w:val="24"/>
        </w:rPr>
      </w:pPr>
    </w:p>
    <w:p w14:paraId="1CF7ED4F" w14:textId="77777777" w:rsidR="00EE349B" w:rsidRDefault="00EE349B" w:rsidP="007445CB">
      <w:pPr>
        <w:spacing w:after="0" w:line="300" w:lineRule="auto"/>
      </w:pPr>
      <w:r>
        <w:br w:type="page"/>
      </w:r>
    </w:p>
    <w:p w14:paraId="4ACCCB84" w14:textId="5EE5803E" w:rsidR="00B86CD0" w:rsidRDefault="00B86CD0" w:rsidP="007445CB">
      <w:pPr>
        <w:spacing w:after="0" w:line="300" w:lineRule="auto"/>
      </w:pPr>
    </w:p>
    <w:p w14:paraId="315F28DB" w14:textId="2F0C7FFE" w:rsidR="00BC363B" w:rsidRPr="000833BA" w:rsidRDefault="00BC363B" w:rsidP="007445CB">
      <w:pPr>
        <w:pStyle w:val="Naslov1"/>
        <w:spacing w:line="300" w:lineRule="auto"/>
      </w:pPr>
      <w:bookmarkStart w:id="26" w:name="_Toc32821616"/>
      <w:bookmarkStart w:id="27" w:name="_Toc129342023"/>
      <w:r>
        <w:t>Razrada</w:t>
      </w:r>
      <w:r w:rsidR="002C5BAA">
        <w:t xml:space="preserve"> </w:t>
      </w:r>
      <w:r w:rsidR="00F54CD2">
        <w:t>implementacije</w:t>
      </w:r>
      <w:bookmarkEnd w:id="26"/>
      <w:bookmarkEnd w:id="27"/>
    </w:p>
    <w:p w14:paraId="2AAF2FE1" w14:textId="77777777" w:rsidR="00BC363B" w:rsidRDefault="00BC363B" w:rsidP="007445CB">
      <w:pPr>
        <w:spacing w:after="160" w:line="300" w:lineRule="auto"/>
        <w:jc w:val="both"/>
      </w:pPr>
    </w:p>
    <w:p w14:paraId="1DCC87CF" w14:textId="77777777" w:rsidR="00BC363B" w:rsidRPr="00BC363B" w:rsidRDefault="00BC363B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>Prikazuju se i opisuju aktivnosti i dijelovi sustava uporabom:</w:t>
      </w:r>
    </w:p>
    <w:p w14:paraId="4A82C519" w14:textId="77777777" w:rsidR="00BC363B" w:rsidRPr="00BC363B" w:rsidRDefault="00BC363B" w:rsidP="007445CB">
      <w:pPr>
        <w:pStyle w:val="Odlomakpopisa"/>
        <w:numPr>
          <w:ilvl w:val="0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 xml:space="preserve">dinamičkih UML dijagrama: </w:t>
      </w:r>
    </w:p>
    <w:p w14:paraId="15D03311" w14:textId="77777777" w:rsidR="00BC363B" w:rsidRPr="00BC363B" w:rsidRDefault="00BC363B" w:rsidP="007445CB">
      <w:pPr>
        <w:pStyle w:val="Odlomakpopisa"/>
        <w:numPr>
          <w:ilvl w:val="1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>dijagrama aktivnosti i/ili dijagrama stanja – prikazuju dijagram toka aktivnosti (dijagrami aktivnosti) i stanja kroz koja pojedini objekti prolaze (dijagram stanja) pri uporabi sustava</w:t>
      </w:r>
    </w:p>
    <w:p w14:paraId="6F43C4A0" w14:textId="77777777" w:rsidR="00BC363B" w:rsidRPr="00BC363B" w:rsidRDefault="00BC363B" w:rsidP="007445CB">
      <w:pPr>
        <w:pStyle w:val="Odlomakpopisa"/>
        <w:numPr>
          <w:ilvl w:val="1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 xml:space="preserve">dijagrama slijeda i/ili dijagrama komunikacije – prikazuju detalje međudjelovanja (razmjene poruka) između objekata u sustavu s naglaskom na vremensku uređenost (dijagrami slijeda) i objekte koji komuniciraju (dijagrami komunikacije) </w:t>
      </w:r>
    </w:p>
    <w:p w14:paraId="15DB29D6" w14:textId="77777777" w:rsidR="00BC363B" w:rsidRPr="00BC363B" w:rsidRDefault="00BC363B" w:rsidP="007445CB">
      <w:pPr>
        <w:pStyle w:val="Odlomakpopisa"/>
        <w:numPr>
          <w:ilvl w:val="0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>statičkih UML dijagrama:</w:t>
      </w:r>
    </w:p>
    <w:p w14:paraId="13E0A606" w14:textId="77777777" w:rsidR="00BC363B" w:rsidRDefault="00BC363B" w:rsidP="007445CB">
      <w:pPr>
        <w:pStyle w:val="Odlomakpopisa"/>
        <w:numPr>
          <w:ilvl w:val="1"/>
          <w:numId w:val="10"/>
        </w:num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 w:rsidRPr="00BC363B">
        <w:rPr>
          <w:rFonts w:ascii="Arial" w:hAnsi="Arial" w:cs="Arial"/>
          <w:sz w:val="24"/>
          <w:highlight w:val="cyan"/>
        </w:rPr>
        <w:t>dijagrama komponenti i/ili dijagrama razmještaja/isporuke – prikazuju raspored i odnose logičkih programskih komponenti (na dijagramu komponenti) i fizičkih sklopovskih komponenti (na dijagramu razmještaja).</w:t>
      </w:r>
    </w:p>
    <w:p w14:paraId="2C4DFF42" w14:textId="77777777" w:rsidR="00BC363B" w:rsidRDefault="00BC363B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  <w:r>
        <w:rPr>
          <w:rFonts w:ascii="Arial" w:hAnsi="Arial" w:cs="Arial"/>
          <w:sz w:val="24"/>
          <w:highlight w:val="cyan"/>
        </w:rPr>
        <w:t>Ovdje navesti kojim će se dijagramima što prikazati a nakon toga u posebnim poglavljima koja slijede prikazati i opisati pojedine dijagrame.</w:t>
      </w:r>
    </w:p>
    <w:p w14:paraId="7202C356" w14:textId="77777777" w:rsidR="0047595C" w:rsidRPr="00581F16" w:rsidRDefault="0047595C" w:rsidP="007445CB">
      <w:pPr>
        <w:spacing w:line="300" w:lineRule="auto"/>
        <w:rPr>
          <w:rFonts w:ascii="Arial" w:hAnsi="Arial" w:cs="Arial"/>
          <w:sz w:val="24"/>
        </w:rPr>
      </w:pPr>
    </w:p>
    <w:tbl>
      <w:tblPr>
        <w:tblW w:w="9000" w:type="dxa"/>
        <w:tblInd w:w="61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57"/>
        <w:gridCol w:w="2043"/>
        <w:gridCol w:w="6300"/>
      </w:tblGrid>
      <w:tr w:rsidR="0047595C" w14:paraId="66C0E211" w14:textId="77777777" w:rsidTr="0047595C"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F0CB1C0" w14:textId="77777777" w:rsidR="0047595C" w:rsidRDefault="0047595C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Poglavlje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0C0829" w14:textId="77777777" w:rsidR="0047595C" w:rsidRDefault="0047595C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Vrsta dijagrama</w:t>
            </w: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9A1FF03" w14:textId="77777777" w:rsidR="0047595C" w:rsidRDefault="0047595C" w:rsidP="007445CB">
            <w:pPr>
              <w:pStyle w:val="Tijeloteksta"/>
              <w:spacing w:before="60" w:after="60" w:line="300" w:lineRule="auto"/>
              <w:ind w:left="0"/>
              <w:rPr>
                <w:b/>
                <w:i/>
                <w:lang w:val="hr-HR"/>
              </w:rPr>
            </w:pPr>
            <w:r>
              <w:rPr>
                <w:b/>
                <w:i/>
                <w:lang w:val="hr-HR"/>
              </w:rPr>
              <w:t>Opis sadržaja dijagrama</w:t>
            </w:r>
            <w:r w:rsidR="002F5927">
              <w:rPr>
                <w:b/>
                <w:i/>
                <w:lang w:val="hr-HR"/>
              </w:rPr>
              <w:t xml:space="preserve"> (što prikazuje)</w:t>
            </w:r>
          </w:p>
        </w:tc>
      </w:tr>
      <w:tr w:rsidR="0047595C" w14:paraId="1EE54ED1" w14:textId="77777777" w:rsidTr="0047595C">
        <w:trPr>
          <w:trHeight w:val="248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0AD8710" w14:textId="0C0DF9B0" w:rsidR="0047595C" w:rsidRDefault="00622BA1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1</w:t>
            </w:r>
            <w:r w:rsidR="0047595C">
              <w:rPr>
                <w:lang w:val="hr-HR"/>
              </w:rPr>
              <w:t>9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6C231EF7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67E5BD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7F0F3FDF" w14:textId="77777777" w:rsidTr="0047595C">
        <w:trPr>
          <w:trHeight w:val="248"/>
        </w:trPr>
        <w:tc>
          <w:tcPr>
            <w:tcW w:w="6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0D6285" w14:textId="551ECE78" w:rsidR="0047595C" w:rsidRDefault="00622BA1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="0047595C">
              <w:rPr>
                <w:lang w:val="hr-HR"/>
              </w:rPr>
              <w:t>0</w:t>
            </w:r>
          </w:p>
        </w:tc>
        <w:tc>
          <w:tcPr>
            <w:tcW w:w="20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28963CE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C6A75C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1A1B7555" w14:textId="77777777" w:rsidTr="0047595C">
        <w:tc>
          <w:tcPr>
            <w:tcW w:w="65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124AD9" w14:textId="51A9EB2A" w:rsidR="0047595C" w:rsidRDefault="00622BA1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2</w:t>
            </w:r>
            <w:r w:rsidR="0047595C">
              <w:rPr>
                <w:lang w:val="hr-HR"/>
              </w:rPr>
              <w:t>1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3CE0B9F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0B3B7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46C7FBE4" w14:textId="77777777" w:rsidTr="0047595C">
        <w:trPr>
          <w:trHeight w:val="480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2A710F7A" w14:textId="32B4F2BC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4E6B8DBE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F29845F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4ECCA592" w14:textId="77777777" w:rsidTr="0047595C">
        <w:trPr>
          <w:trHeight w:val="480"/>
        </w:trPr>
        <w:tc>
          <w:tcPr>
            <w:tcW w:w="6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172955" w14:textId="4837539C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0994AA3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D1483A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5F385E3D" w14:textId="77777777" w:rsidTr="0047595C">
        <w:trPr>
          <w:trHeight w:val="464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BF8BD57" w14:textId="5B64A324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0846A47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EDFE0F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2D2518F3" w14:textId="77777777" w:rsidTr="0047595C">
        <w:trPr>
          <w:trHeight w:val="76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10842D5E" w14:textId="10EA6CB2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39CD3582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08A8536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228AA7CA" w14:textId="77777777" w:rsidTr="0047595C">
        <w:trPr>
          <w:trHeight w:val="124"/>
        </w:trPr>
        <w:tc>
          <w:tcPr>
            <w:tcW w:w="65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033ADBD4" w14:textId="1D68E8DC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40FF450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auto"/>
          </w:tcPr>
          <w:p w14:paraId="731C5F8D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  <w:tr w:rsidR="0047595C" w14:paraId="769A29C5" w14:textId="77777777" w:rsidTr="0047595C">
        <w:trPr>
          <w:trHeight w:val="124"/>
        </w:trPr>
        <w:tc>
          <w:tcPr>
            <w:tcW w:w="657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53B997" w14:textId="77D74154" w:rsidR="0047595C" w:rsidRDefault="00BB5D93" w:rsidP="007445CB">
            <w:pPr>
              <w:pStyle w:val="Tijeloteksta"/>
              <w:spacing w:before="0" w:after="0" w:line="300" w:lineRule="auto"/>
              <w:ind w:left="0"/>
              <w:jc w:val="center"/>
              <w:rPr>
                <w:lang w:val="hr-HR"/>
              </w:rPr>
            </w:pPr>
            <w:r>
              <w:rPr>
                <w:lang w:val="hr-HR"/>
              </w:rPr>
              <w:t>…</w:t>
            </w:r>
          </w:p>
        </w:tc>
        <w:tc>
          <w:tcPr>
            <w:tcW w:w="20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039B16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  <w:tc>
          <w:tcPr>
            <w:tcW w:w="63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C6194E6" w14:textId="77777777" w:rsidR="0047595C" w:rsidRDefault="0047595C" w:rsidP="007445CB">
            <w:pPr>
              <w:pStyle w:val="Tijeloteksta"/>
              <w:spacing w:before="0" w:after="0" w:line="300" w:lineRule="auto"/>
              <w:ind w:left="0"/>
              <w:rPr>
                <w:lang w:val="hr-HR"/>
              </w:rPr>
            </w:pPr>
          </w:p>
        </w:tc>
      </w:tr>
    </w:tbl>
    <w:p w14:paraId="50C94C61" w14:textId="77777777" w:rsidR="0047595C" w:rsidRPr="00BC363B" w:rsidRDefault="0047595C" w:rsidP="007445CB">
      <w:pPr>
        <w:spacing w:after="160" w:line="300" w:lineRule="auto"/>
        <w:jc w:val="both"/>
        <w:rPr>
          <w:rFonts w:ascii="Arial" w:hAnsi="Arial" w:cs="Arial"/>
          <w:sz w:val="24"/>
          <w:highlight w:val="cyan"/>
        </w:rPr>
      </w:pPr>
    </w:p>
    <w:p w14:paraId="55840F7C" w14:textId="77777777" w:rsidR="00BC363B" w:rsidRDefault="00BC363B" w:rsidP="007445CB">
      <w:pPr>
        <w:spacing w:after="0" w:line="30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14:paraId="4652F79D" w14:textId="77777777" w:rsidR="00BC363B" w:rsidRDefault="00BC363B" w:rsidP="007445CB">
      <w:pPr>
        <w:pStyle w:val="Naslov1"/>
        <w:spacing w:line="300" w:lineRule="auto"/>
      </w:pPr>
      <w:bookmarkStart w:id="28" w:name="_Toc32821617"/>
      <w:bookmarkStart w:id="29" w:name="_Toc129342024"/>
      <w:r>
        <w:lastRenderedPageBreak/>
        <w:t>(upisuje se naziv dijagrama)</w:t>
      </w:r>
      <w:bookmarkEnd w:id="28"/>
      <w:bookmarkEnd w:id="29"/>
    </w:p>
    <w:p w14:paraId="77F22DA1" w14:textId="77777777" w:rsidR="00BC363B" w:rsidRDefault="00BC363B" w:rsidP="007445CB">
      <w:pPr>
        <w:spacing w:line="300" w:lineRule="auto"/>
        <w:rPr>
          <w:rFonts w:ascii="Arial" w:hAnsi="Arial" w:cs="Arial"/>
          <w:sz w:val="24"/>
        </w:rPr>
      </w:pPr>
    </w:p>
    <w:p w14:paraId="20CD7366" w14:textId="77777777" w:rsidR="00BC363B" w:rsidRDefault="00BC363B" w:rsidP="007445CB">
      <w:pPr>
        <w:spacing w:line="300" w:lineRule="auto"/>
        <w:rPr>
          <w:rFonts w:ascii="Arial" w:hAnsi="Arial" w:cs="Arial"/>
          <w:sz w:val="24"/>
        </w:rPr>
      </w:pPr>
    </w:p>
    <w:p w14:paraId="04D0D7EA" w14:textId="77777777" w:rsidR="00BC363B" w:rsidRPr="00301003" w:rsidRDefault="00BC363B" w:rsidP="007445CB">
      <w:pPr>
        <w:spacing w:line="300" w:lineRule="auto"/>
        <w:rPr>
          <w:rFonts w:ascii="Arial" w:hAnsi="Arial" w:cs="Arial"/>
          <w:sz w:val="24"/>
        </w:rPr>
      </w:pPr>
    </w:p>
    <w:p w14:paraId="5AF7E6E6" w14:textId="77777777" w:rsidR="001F20D7" w:rsidRDefault="001F20D7" w:rsidP="007445CB">
      <w:pPr>
        <w:spacing w:after="0" w:line="300" w:lineRule="auto"/>
      </w:pPr>
      <w:r>
        <w:br w:type="page"/>
      </w:r>
    </w:p>
    <w:p w14:paraId="7361FCEA" w14:textId="77777777" w:rsidR="001F20D7" w:rsidRDefault="001F20D7" w:rsidP="007445CB">
      <w:pPr>
        <w:pStyle w:val="Naslov1"/>
        <w:spacing w:line="300" w:lineRule="auto"/>
      </w:pPr>
      <w:bookmarkStart w:id="30" w:name="_Toc129342025"/>
      <w:r>
        <w:lastRenderedPageBreak/>
        <w:t>(upisuje se naziv dijagrama)</w:t>
      </w:r>
      <w:bookmarkEnd w:id="30"/>
    </w:p>
    <w:p w14:paraId="11308469" w14:textId="7777777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0D547D19" w14:textId="7777777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7D4FF076" w14:textId="77777777" w:rsidR="001F20D7" w:rsidRPr="00301003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7EC8CA89" w14:textId="64B3F142" w:rsidR="001F20D7" w:rsidRDefault="001F20D7" w:rsidP="007445CB">
      <w:pPr>
        <w:spacing w:after="0" w:line="300" w:lineRule="auto"/>
      </w:pPr>
      <w:r>
        <w:br w:type="page"/>
      </w:r>
    </w:p>
    <w:p w14:paraId="780EEAB8" w14:textId="77777777" w:rsidR="001F20D7" w:rsidRDefault="001F20D7" w:rsidP="007445CB">
      <w:pPr>
        <w:pStyle w:val="Naslov1"/>
        <w:spacing w:line="300" w:lineRule="auto"/>
      </w:pPr>
      <w:bookmarkStart w:id="31" w:name="_Toc129342026"/>
      <w:r>
        <w:lastRenderedPageBreak/>
        <w:t>(upisuje se naziv dijagrama)</w:t>
      </w:r>
      <w:bookmarkEnd w:id="31"/>
    </w:p>
    <w:p w14:paraId="6F4F85E8" w14:textId="7777777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58D1193B" w14:textId="7777777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68C1C153" w14:textId="77777777" w:rsidR="001F20D7" w:rsidRPr="00301003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6C2285A2" w14:textId="77777777" w:rsidR="001F20D7" w:rsidRDefault="001F20D7" w:rsidP="007445CB">
      <w:pPr>
        <w:spacing w:after="0" w:line="300" w:lineRule="auto"/>
      </w:pPr>
      <w:r>
        <w:br w:type="page"/>
      </w:r>
    </w:p>
    <w:p w14:paraId="036D9B0E" w14:textId="77777777" w:rsidR="001F20D7" w:rsidRDefault="001F20D7" w:rsidP="007445CB">
      <w:pPr>
        <w:pStyle w:val="Naslov1"/>
        <w:spacing w:line="300" w:lineRule="auto"/>
      </w:pPr>
      <w:bookmarkStart w:id="32" w:name="_Toc129342027"/>
      <w:r>
        <w:lastRenderedPageBreak/>
        <w:t>Zaključak</w:t>
      </w:r>
      <w:bookmarkEnd w:id="32"/>
    </w:p>
    <w:p w14:paraId="1EE21DA9" w14:textId="7379F407" w:rsidR="001F20D7" w:rsidRDefault="001F20D7" w:rsidP="007445CB">
      <w:pPr>
        <w:spacing w:line="300" w:lineRule="auto"/>
        <w:rPr>
          <w:rFonts w:ascii="Arial" w:hAnsi="Arial" w:cs="Arial"/>
          <w:sz w:val="24"/>
        </w:rPr>
      </w:pPr>
    </w:p>
    <w:p w14:paraId="28939566" w14:textId="2446E032" w:rsidR="00810E26" w:rsidRDefault="00D04520" w:rsidP="007445CB">
      <w:pPr>
        <w:spacing w:line="300" w:lineRule="auto"/>
        <w:rPr>
          <w:rFonts w:ascii="Arial" w:hAnsi="Arial" w:cs="Arial"/>
          <w:sz w:val="24"/>
        </w:rPr>
      </w:pPr>
      <w:r w:rsidRPr="00D04520">
        <w:rPr>
          <w:rFonts w:ascii="Arial" w:hAnsi="Arial" w:cs="Arial"/>
          <w:sz w:val="24"/>
          <w:highlight w:val="cyan"/>
        </w:rPr>
        <w:t>Navesti primjereni zaključak o uspješnosti implementacije i dokumentacije.</w:t>
      </w:r>
    </w:p>
    <w:sectPr w:rsidR="00810E26" w:rsidSect="00131E41">
      <w:headerReference w:type="default" r:id="rId11"/>
      <w:footerReference w:type="default" r:id="rId12"/>
      <w:headerReference w:type="first" r:id="rId13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1C3540" w14:textId="77777777" w:rsidR="00131E41" w:rsidRDefault="00131E41" w:rsidP="00E9762A">
      <w:pPr>
        <w:spacing w:after="0" w:line="240" w:lineRule="auto"/>
      </w:pPr>
      <w:r>
        <w:separator/>
      </w:r>
    </w:p>
  </w:endnote>
  <w:endnote w:type="continuationSeparator" w:id="0">
    <w:p w14:paraId="1D6F0C17" w14:textId="77777777" w:rsidR="00131E41" w:rsidRDefault="00131E41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29107B39" w14:textId="77777777" w:rsidTr="005F631A">
      <w:trPr>
        <w:trHeight w:val="269"/>
      </w:trPr>
      <w:tc>
        <w:tcPr>
          <w:tcW w:w="3117" w:type="dxa"/>
        </w:tcPr>
        <w:p w14:paraId="7455C476" w14:textId="31BB7D5E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6A4EB9F" wp14:editId="1FEFFC1E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2858909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8" o:spid="_x0000_s1026" type="#_x0000_t32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182C14">
            <w:fldChar w:fldCharType="begin"/>
          </w:r>
          <w:r w:rsidR="00182C14">
            <w:instrText xml:space="preserve"> TIME \@ "d.M.yyyy." </w:instrText>
          </w:r>
          <w:r w:rsidR="00182C14">
            <w:fldChar w:fldCharType="separate"/>
          </w:r>
          <w:r w:rsidR="00C36346">
            <w:rPr>
              <w:noProof/>
            </w:rPr>
            <w:t>18.3.2024.</w:t>
          </w:r>
          <w:r w:rsidR="00182C14">
            <w:fldChar w:fldCharType="end"/>
          </w:r>
        </w:p>
      </w:tc>
      <w:tc>
        <w:tcPr>
          <w:tcW w:w="3117" w:type="dxa"/>
        </w:tcPr>
        <w:p w14:paraId="195EE386" w14:textId="08EB81C7" w:rsidR="0072389D" w:rsidRDefault="001E5953" w:rsidP="00810566">
          <w:pPr>
            <w:jc w:val="center"/>
            <w:rPr>
              <w:noProof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FILENAME   \* MERGEFORMAT </w:instrText>
          </w:r>
          <w:r>
            <w:rPr>
              <w:noProof/>
            </w:rPr>
            <w:fldChar w:fldCharType="separate"/>
          </w:r>
          <w:r w:rsidR="001B61C4">
            <w:rPr>
              <w:noProof/>
            </w:rPr>
            <w:t>TIM</w:t>
          </w:r>
          <w:r w:rsidR="00462C5B">
            <w:rPr>
              <w:noProof/>
            </w:rPr>
            <w:t>12</w:t>
          </w:r>
          <w:r w:rsidR="001B61C4">
            <w:rPr>
              <w:noProof/>
            </w:rPr>
            <w:t xml:space="preserve"> </w:t>
          </w:r>
          <w:r w:rsidR="00810566">
            <w:rPr>
              <w:noProof/>
            </w:rPr>
            <w:br/>
          </w:r>
          <w:r w:rsidR="001B61C4">
            <w:rPr>
              <w:noProof/>
            </w:rPr>
            <w:t xml:space="preserve">Dokument </w:t>
          </w:r>
          <w:r w:rsidR="00810566">
            <w:rPr>
              <w:noProof/>
            </w:rPr>
            <w:t>zahtjeva/projekta</w:t>
          </w:r>
          <w:r>
            <w:rPr>
              <w:noProof/>
            </w:rPr>
            <w:fldChar w:fldCharType="end"/>
          </w:r>
        </w:p>
      </w:tc>
      <w:tc>
        <w:tcPr>
          <w:tcW w:w="3117" w:type="dxa"/>
        </w:tcPr>
        <w:p w14:paraId="684B3A82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07EC9">
            <w:rPr>
              <w:noProof/>
            </w:rPr>
            <w:t>2</w:t>
          </w:r>
          <w:r>
            <w:fldChar w:fldCharType="end"/>
          </w:r>
        </w:p>
      </w:tc>
    </w:tr>
  </w:tbl>
  <w:p w14:paraId="7854060E" w14:textId="77777777" w:rsidR="0072389D" w:rsidRDefault="0072389D" w:rsidP="00CD6461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4209B4" w14:textId="77777777" w:rsidR="00131E41" w:rsidRDefault="00131E41" w:rsidP="00E9762A">
      <w:pPr>
        <w:spacing w:after="0" w:line="240" w:lineRule="auto"/>
      </w:pPr>
      <w:r>
        <w:separator/>
      </w:r>
    </w:p>
  </w:footnote>
  <w:footnote w:type="continuationSeparator" w:id="0">
    <w:p w14:paraId="38F305E4" w14:textId="77777777" w:rsidR="00131E41" w:rsidRDefault="00131E41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49D0B88A" w14:textId="77777777" w:rsidTr="00872BAF">
      <w:trPr>
        <w:trHeight w:val="276"/>
      </w:trPr>
      <w:tc>
        <w:tcPr>
          <w:tcW w:w="4779" w:type="dxa"/>
          <w:vAlign w:val="center"/>
        </w:tcPr>
        <w:p w14:paraId="3825F867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756672DB" wp14:editId="765143DA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42D70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23B74B4E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674471BA" w14:textId="77777777" w:rsidR="00F14554" w:rsidRDefault="000974A0" w:rsidP="000974A0">
    <w:pPr>
      <w:pStyle w:val="Zaglavlje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7CDA1" w14:textId="77777777" w:rsidR="00344D25" w:rsidRPr="008F2EF3" w:rsidRDefault="00805655" w:rsidP="00805655">
    <w:pPr>
      <w:pStyle w:val="Zaglavlje"/>
      <w:jc w:val="center"/>
    </w:pPr>
    <w:r>
      <w:rPr>
        <w:noProof/>
        <w:lang w:eastAsia="hr-HR"/>
      </w:rPr>
      <w:drawing>
        <wp:inline distT="0" distB="0" distL="0" distR="0" wp14:anchorId="54A7DE11" wp14:editId="46FF23D8">
          <wp:extent cx="4515480" cy="781159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TVZ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44050"/>
    <w:multiLevelType w:val="hybridMultilevel"/>
    <w:tmpl w:val="1354F78A"/>
    <w:lvl w:ilvl="0" w:tplc="30B2A136">
      <w:numFmt w:val="bullet"/>
      <w:lvlText w:val=""/>
      <w:lvlJc w:val="left"/>
      <w:pPr>
        <w:ind w:left="720" w:hanging="360"/>
      </w:pPr>
      <w:rPr>
        <w:rFonts w:ascii="Wingdings" w:eastAsia="Calibri" w:hAnsi="Wingdings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95201"/>
    <w:multiLevelType w:val="hybridMultilevel"/>
    <w:tmpl w:val="8D0433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E63D23"/>
    <w:multiLevelType w:val="hybridMultilevel"/>
    <w:tmpl w:val="550041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F781F06"/>
    <w:multiLevelType w:val="hybridMultilevel"/>
    <w:tmpl w:val="737CE1C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0553B"/>
    <w:multiLevelType w:val="hybridMultilevel"/>
    <w:tmpl w:val="E884C1D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17D6417"/>
    <w:multiLevelType w:val="multilevel"/>
    <w:tmpl w:val="24A407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C35951"/>
    <w:multiLevelType w:val="hybridMultilevel"/>
    <w:tmpl w:val="785CF76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C6F47"/>
    <w:multiLevelType w:val="multilevel"/>
    <w:tmpl w:val="ABEE4550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7417E98"/>
    <w:multiLevelType w:val="hybridMultilevel"/>
    <w:tmpl w:val="BD84E3D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620C4D"/>
    <w:multiLevelType w:val="hybridMultilevel"/>
    <w:tmpl w:val="D844516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16757316">
    <w:abstractNumId w:val="13"/>
  </w:num>
  <w:num w:numId="2" w16cid:durableId="2073186470">
    <w:abstractNumId w:val="6"/>
  </w:num>
  <w:num w:numId="3" w16cid:durableId="893348009">
    <w:abstractNumId w:val="3"/>
  </w:num>
  <w:num w:numId="4" w16cid:durableId="1814983699">
    <w:abstractNumId w:val="7"/>
  </w:num>
  <w:num w:numId="5" w16cid:durableId="843471008">
    <w:abstractNumId w:val="16"/>
  </w:num>
  <w:num w:numId="6" w16cid:durableId="910578098">
    <w:abstractNumId w:val="1"/>
  </w:num>
  <w:num w:numId="7" w16cid:durableId="694235083">
    <w:abstractNumId w:val="4"/>
  </w:num>
  <w:num w:numId="8" w16cid:durableId="1321228944">
    <w:abstractNumId w:val="11"/>
  </w:num>
  <w:num w:numId="9" w16cid:durableId="1159536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56530216">
    <w:abstractNumId w:val="9"/>
  </w:num>
  <w:num w:numId="11" w16cid:durableId="2083335583">
    <w:abstractNumId w:val="2"/>
  </w:num>
  <w:num w:numId="12" w16cid:durableId="1702245265">
    <w:abstractNumId w:val="0"/>
  </w:num>
  <w:num w:numId="13" w16cid:durableId="770053302">
    <w:abstractNumId w:val="5"/>
  </w:num>
  <w:num w:numId="14" w16cid:durableId="1113866805">
    <w:abstractNumId w:val="8"/>
  </w:num>
  <w:num w:numId="15" w16cid:durableId="2136024275">
    <w:abstractNumId w:val="15"/>
  </w:num>
  <w:num w:numId="16" w16cid:durableId="1606230560">
    <w:abstractNumId w:val="14"/>
  </w:num>
  <w:num w:numId="17" w16cid:durableId="1328173890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M7EwNzM2MzS2MLVQ0lEKTi0uzszPAykwqgUAIIVZYCwAAAA="/>
  </w:docVars>
  <w:rsids>
    <w:rsidRoot w:val="00344D25"/>
    <w:rsid w:val="000037D0"/>
    <w:rsid w:val="000128B0"/>
    <w:rsid w:val="000130C3"/>
    <w:rsid w:val="000131F8"/>
    <w:rsid w:val="000157AD"/>
    <w:rsid w:val="00017381"/>
    <w:rsid w:val="00017648"/>
    <w:rsid w:val="00020222"/>
    <w:rsid w:val="000230A2"/>
    <w:rsid w:val="00024817"/>
    <w:rsid w:val="00033A17"/>
    <w:rsid w:val="00034D79"/>
    <w:rsid w:val="00036F7E"/>
    <w:rsid w:val="000376E8"/>
    <w:rsid w:val="000379F1"/>
    <w:rsid w:val="0004591E"/>
    <w:rsid w:val="000505D7"/>
    <w:rsid w:val="00053514"/>
    <w:rsid w:val="000537CD"/>
    <w:rsid w:val="00057A56"/>
    <w:rsid w:val="00060172"/>
    <w:rsid w:val="000713DC"/>
    <w:rsid w:val="0008170C"/>
    <w:rsid w:val="000827D2"/>
    <w:rsid w:val="000833BA"/>
    <w:rsid w:val="00086969"/>
    <w:rsid w:val="00090A5D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0F1F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1E41"/>
    <w:rsid w:val="00132064"/>
    <w:rsid w:val="00135213"/>
    <w:rsid w:val="00135AF7"/>
    <w:rsid w:val="00136A99"/>
    <w:rsid w:val="00141875"/>
    <w:rsid w:val="00142232"/>
    <w:rsid w:val="00145283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2C14"/>
    <w:rsid w:val="00183338"/>
    <w:rsid w:val="001852BD"/>
    <w:rsid w:val="0019431F"/>
    <w:rsid w:val="00194ADD"/>
    <w:rsid w:val="00195C1C"/>
    <w:rsid w:val="001A10B7"/>
    <w:rsid w:val="001A2B10"/>
    <w:rsid w:val="001A5CC8"/>
    <w:rsid w:val="001A7DA0"/>
    <w:rsid w:val="001B1525"/>
    <w:rsid w:val="001B2E4B"/>
    <w:rsid w:val="001B61C4"/>
    <w:rsid w:val="001B7514"/>
    <w:rsid w:val="001C1FEE"/>
    <w:rsid w:val="001D4320"/>
    <w:rsid w:val="001E5953"/>
    <w:rsid w:val="001E7672"/>
    <w:rsid w:val="001F00A5"/>
    <w:rsid w:val="001F20D7"/>
    <w:rsid w:val="001F23B3"/>
    <w:rsid w:val="001F3327"/>
    <w:rsid w:val="00205DA9"/>
    <w:rsid w:val="00211383"/>
    <w:rsid w:val="00212719"/>
    <w:rsid w:val="00216807"/>
    <w:rsid w:val="00217BBD"/>
    <w:rsid w:val="0022368D"/>
    <w:rsid w:val="00227DC3"/>
    <w:rsid w:val="00232803"/>
    <w:rsid w:val="00246104"/>
    <w:rsid w:val="00256B6D"/>
    <w:rsid w:val="00266E1D"/>
    <w:rsid w:val="00267F4F"/>
    <w:rsid w:val="002730FE"/>
    <w:rsid w:val="00274D16"/>
    <w:rsid w:val="00282235"/>
    <w:rsid w:val="00282791"/>
    <w:rsid w:val="00287C94"/>
    <w:rsid w:val="00292FC8"/>
    <w:rsid w:val="0029425F"/>
    <w:rsid w:val="00295B4C"/>
    <w:rsid w:val="002A0511"/>
    <w:rsid w:val="002A0C02"/>
    <w:rsid w:val="002A3385"/>
    <w:rsid w:val="002B0370"/>
    <w:rsid w:val="002B5B78"/>
    <w:rsid w:val="002B727E"/>
    <w:rsid w:val="002C2566"/>
    <w:rsid w:val="002C295F"/>
    <w:rsid w:val="002C510D"/>
    <w:rsid w:val="002C5BAA"/>
    <w:rsid w:val="002C64B7"/>
    <w:rsid w:val="002C68C5"/>
    <w:rsid w:val="002D0A55"/>
    <w:rsid w:val="002D1572"/>
    <w:rsid w:val="002D289A"/>
    <w:rsid w:val="002D2EA0"/>
    <w:rsid w:val="002E0B05"/>
    <w:rsid w:val="002E6A65"/>
    <w:rsid w:val="002F15CB"/>
    <w:rsid w:val="002F2DE6"/>
    <w:rsid w:val="002F4920"/>
    <w:rsid w:val="002F5012"/>
    <w:rsid w:val="002F5927"/>
    <w:rsid w:val="002F6D7F"/>
    <w:rsid w:val="00301003"/>
    <w:rsid w:val="00302873"/>
    <w:rsid w:val="00303C9D"/>
    <w:rsid w:val="0030613F"/>
    <w:rsid w:val="00306342"/>
    <w:rsid w:val="00306F61"/>
    <w:rsid w:val="00320459"/>
    <w:rsid w:val="003216C6"/>
    <w:rsid w:val="00327166"/>
    <w:rsid w:val="00332AF2"/>
    <w:rsid w:val="00334C94"/>
    <w:rsid w:val="00337FA2"/>
    <w:rsid w:val="003431E2"/>
    <w:rsid w:val="00344D25"/>
    <w:rsid w:val="00345D4B"/>
    <w:rsid w:val="0034722C"/>
    <w:rsid w:val="0035450D"/>
    <w:rsid w:val="00354E83"/>
    <w:rsid w:val="0036093B"/>
    <w:rsid w:val="00367CD8"/>
    <w:rsid w:val="00370088"/>
    <w:rsid w:val="00374539"/>
    <w:rsid w:val="003750D1"/>
    <w:rsid w:val="003823A4"/>
    <w:rsid w:val="00385AD1"/>
    <w:rsid w:val="003A0068"/>
    <w:rsid w:val="003A218B"/>
    <w:rsid w:val="003A28BC"/>
    <w:rsid w:val="003A325A"/>
    <w:rsid w:val="003A5AF7"/>
    <w:rsid w:val="003A5D42"/>
    <w:rsid w:val="003A5F23"/>
    <w:rsid w:val="003A69B7"/>
    <w:rsid w:val="003B0E62"/>
    <w:rsid w:val="003B2D85"/>
    <w:rsid w:val="003B3DBD"/>
    <w:rsid w:val="003B5BE8"/>
    <w:rsid w:val="003C1AF1"/>
    <w:rsid w:val="003C31E6"/>
    <w:rsid w:val="003C4077"/>
    <w:rsid w:val="003C6777"/>
    <w:rsid w:val="003D34FF"/>
    <w:rsid w:val="003D4A61"/>
    <w:rsid w:val="003D6B68"/>
    <w:rsid w:val="003E2E0F"/>
    <w:rsid w:val="003E6C38"/>
    <w:rsid w:val="003F2163"/>
    <w:rsid w:val="0040399F"/>
    <w:rsid w:val="004043B3"/>
    <w:rsid w:val="00407EC9"/>
    <w:rsid w:val="00416C0D"/>
    <w:rsid w:val="00424636"/>
    <w:rsid w:val="0042572F"/>
    <w:rsid w:val="004274A2"/>
    <w:rsid w:val="00427BBD"/>
    <w:rsid w:val="00434E9C"/>
    <w:rsid w:val="004379E9"/>
    <w:rsid w:val="00441D82"/>
    <w:rsid w:val="00445F48"/>
    <w:rsid w:val="00452765"/>
    <w:rsid w:val="00457D27"/>
    <w:rsid w:val="00462C5B"/>
    <w:rsid w:val="00472B11"/>
    <w:rsid w:val="004757E6"/>
    <w:rsid w:val="0047595C"/>
    <w:rsid w:val="00475FCF"/>
    <w:rsid w:val="00487D55"/>
    <w:rsid w:val="00490EE3"/>
    <w:rsid w:val="004A283B"/>
    <w:rsid w:val="004A3EAD"/>
    <w:rsid w:val="004B07C0"/>
    <w:rsid w:val="004B0B9B"/>
    <w:rsid w:val="004B5CB5"/>
    <w:rsid w:val="004B5E9F"/>
    <w:rsid w:val="004B5EE9"/>
    <w:rsid w:val="004C6A00"/>
    <w:rsid w:val="004E2492"/>
    <w:rsid w:val="004F1E11"/>
    <w:rsid w:val="004F2579"/>
    <w:rsid w:val="004F6C59"/>
    <w:rsid w:val="00504B97"/>
    <w:rsid w:val="00505A39"/>
    <w:rsid w:val="0050639A"/>
    <w:rsid w:val="00514D0F"/>
    <w:rsid w:val="00515D94"/>
    <w:rsid w:val="00521AD3"/>
    <w:rsid w:val="00522FF4"/>
    <w:rsid w:val="0052331E"/>
    <w:rsid w:val="005378A9"/>
    <w:rsid w:val="00537F0A"/>
    <w:rsid w:val="00545704"/>
    <w:rsid w:val="00552A07"/>
    <w:rsid w:val="00553FEC"/>
    <w:rsid w:val="00554E8F"/>
    <w:rsid w:val="0055627D"/>
    <w:rsid w:val="00560BD8"/>
    <w:rsid w:val="0056703F"/>
    <w:rsid w:val="00567422"/>
    <w:rsid w:val="00572B0B"/>
    <w:rsid w:val="00575309"/>
    <w:rsid w:val="00581F16"/>
    <w:rsid w:val="00586181"/>
    <w:rsid w:val="0059511A"/>
    <w:rsid w:val="005B0AFE"/>
    <w:rsid w:val="005B11EB"/>
    <w:rsid w:val="005B1267"/>
    <w:rsid w:val="005B4A13"/>
    <w:rsid w:val="005B6C8C"/>
    <w:rsid w:val="005C29BF"/>
    <w:rsid w:val="005C3711"/>
    <w:rsid w:val="005C373B"/>
    <w:rsid w:val="005C763D"/>
    <w:rsid w:val="005D1020"/>
    <w:rsid w:val="005E1F74"/>
    <w:rsid w:val="005E3F45"/>
    <w:rsid w:val="005F631A"/>
    <w:rsid w:val="00602B0C"/>
    <w:rsid w:val="006054B6"/>
    <w:rsid w:val="00605F7E"/>
    <w:rsid w:val="00606259"/>
    <w:rsid w:val="00611F5E"/>
    <w:rsid w:val="00614A92"/>
    <w:rsid w:val="00622BA1"/>
    <w:rsid w:val="006246F9"/>
    <w:rsid w:val="006251E0"/>
    <w:rsid w:val="00626284"/>
    <w:rsid w:val="0063018F"/>
    <w:rsid w:val="006358C6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6FBD"/>
    <w:rsid w:val="0068714B"/>
    <w:rsid w:val="00687945"/>
    <w:rsid w:val="00691EB3"/>
    <w:rsid w:val="00692178"/>
    <w:rsid w:val="0069438C"/>
    <w:rsid w:val="0069526D"/>
    <w:rsid w:val="006A0602"/>
    <w:rsid w:val="006A472F"/>
    <w:rsid w:val="006A753A"/>
    <w:rsid w:val="006A75D1"/>
    <w:rsid w:val="006B0388"/>
    <w:rsid w:val="006C206F"/>
    <w:rsid w:val="006C3BCF"/>
    <w:rsid w:val="006D0F84"/>
    <w:rsid w:val="006D3F33"/>
    <w:rsid w:val="006D4423"/>
    <w:rsid w:val="006E2C2B"/>
    <w:rsid w:val="006E5C96"/>
    <w:rsid w:val="0070043A"/>
    <w:rsid w:val="0070619C"/>
    <w:rsid w:val="007118E9"/>
    <w:rsid w:val="007132C5"/>
    <w:rsid w:val="00717CAB"/>
    <w:rsid w:val="00722C65"/>
    <w:rsid w:val="0072389D"/>
    <w:rsid w:val="00732EAE"/>
    <w:rsid w:val="00742479"/>
    <w:rsid w:val="00742D54"/>
    <w:rsid w:val="007445CB"/>
    <w:rsid w:val="0074478A"/>
    <w:rsid w:val="00753595"/>
    <w:rsid w:val="00760BD3"/>
    <w:rsid w:val="00770A4B"/>
    <w:rsid w:val="00771FA5"/>
    <w:rsid w:val="00772981"/>
    <w:rsid w:val="00773191"/>
    <w:rsid w:val="00777B5F"/>
    <w:rsid w:val="00790932"/>
    <w:rsid w:val="00790E2D"/>
    <w:rsid w:val="00791E3C"/>
    <w:rsid w:val="007A037E"/>
    <w:rsid w:val="007A065E"/>
    <w:rsid w:val="007A1486"/>
    <w:rsid w:val="007A735C"/>
    <w:rsid w:val="007C2806"/>
    <w:rsid w:val="007C3A1E"/>
    <w:rsid w:val="007C4239"/>
    <w:rsid w:val="007D08BC"/>
    <w:rsid w:val="007D13A8"/>
    <w:rsid w:val="007D33FE"/>
    <w:rsid w:val="007D439B"/>
    <w:rsid w:val="007D6211"/>
    <w:rsid w:val="007E0456"/>
    <w:rsid w:val="007E0C46"/>
    <w:rsid w:val="007F07FF"/>
    <w:rsid w:val="007F15F4"/>
    <w:rsid w:val="007F3291"/>
    <w:rsid w:val="00800E37"/>
    <w:rsid w:val="00803B64"/>
    <w:rsid w:val="00805655"/>
    <w:rsid w:val="00806C88"/>
    <w:rsid w:val="0081030B"/>
    <w:rsid w:val="00810566"/>
    <w:rsid w:val="008106FF"/>
    <w:rsid w:val="00810E26"/>
    <w:rsid w:val="00816EA8"/>
    <w:rsid w:val="00825A72"/>
    <w:rsid w:val="008356AF"/>
    <w:rsid w:val="00840F6D"/>
    <w:rsid w:val="00844ED0"/>
    <w:rsid w:val="00846C65"/>
    <w:rsid w:val="00847EA3"/>
    <w:rsid w:val="00850F96"/>
    <w:rsid w:val="008638C2"/>
    <w:rsid w:val="00866F70"/>
    <w:rsid w:val="00870C08"/>
    <w:rsid w:val="00872BAF"/>
    <w:rsid w:val="00873F54"/>
    <w:rsid w:val="00875142"/>
    <w:rsid w:val="008762A7"/>
    <w:rsid w:val="00876A7A"/>
    <w:rsid w:val="0088199A"/>
    <w:rsid w:val="00881CE5"/>
    <w:rsid w:val="00882D4A"/>
    <w:rsid w:val="0088689B"/>
    <w:rsid w:val="00887E78"/>
    <w:rsid w:val="0089103B"/>
    <w:rsid w:val="00896E64"/>
    <w:rsid w:val="008A0C4F"/>
    <w:rsid w:val="008B0587"/>
    <w:rsid w:val="008B6DA0"/>
    <w:rsid w:val="008C094C"/>
    <w:rsid w:val="008C57A9"/>
    <w:rsid w:val="008C736C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628F"/>
    <w:rsid w:val="00917634"/>
    <w:rsid w:val="00924027"/>
    <w:rsid w:val="00930886"/>
    <w:rsid w:val="0093141E"/>
    <w:rsid w:val="00941D67"/>
    <w:rsid w:val="00944F54"/>
    <w:rsid w:val="00951635"/>
    <w:rsid w:val="00953464"/>
    <w:rsid w:val="00961EBE"/>
    <w:rsid w:val="0096420B"/>
    <w:rsid w:val="00965D64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0F34"/>
    <w:rsid w:val="009A3AFE"/>
    <w:rsid w:val="009A5B4D"/>
    <w:rsid w:val="009B2546"/>
    <w:rsid w:val="009C2E8B"/>
    <w:rsid w:val="009C44B5"/>
    <w:rsid w:val="009D0352"/>
    <w:rsid w:val="009D0829"/>
    <w:rsid w:val="009D141F"/>
    <w:rsid w:val="009D5EB3"/>
    <w:rsid w:val="009E1C71"/>
    <w:rsid w:val="00A00453"/>
    <w:rsid w:val="00A112B7"/>
    <w:rsid w:val="00A16ECF"/>
    <w:rsid w:val="00A20E56"/>
    <w:rsid w:val="00A20F32"/>
    <w:rsid w:val="00A24F60"/>
    <w:rsid w:val="00A25599"/>
    <w:rsid w:val="00A31497"/>
    <w:rsid w:val="00A317AE"/>
    <w:rsid w:val="00A37899"/>
    <w:rsid w:val="00A44B81"/>
    <w:rsid w:val="00A4621C"/>
    <w:rsid w:val="00A500DC"/>
    <w:rsid w:val="00A52996"/>
    <w:rsid w:val="00A64430"/>
    <w:rsid w:val="00A67E92"/>
    <w:rsid w:val="00A726A1"/>
    <w:rsid w:val="00A72F99"/>
    <w:rsid w:val="00A76C1E"/>
    <w:rsid w:val="00A80D2F"/>
    <w:rsid w:val="00A82907"/>
    <w:rsid w:val="00A90AED"/>
    <w:rsid w:val="00A93860"/>
    <w:rsid w:val="00A95573"/>
    <w:rsid w:val="00A97BB5"/>
    <w:rsid w:val="00AA35EA"/>
    <w:rsid w:val="00AB2116"/>
    <w:rsid w:val="00AC0C9B"/>
    <w:rsid w:val="00AC38D5"/>
    <w:rsid w:val="00AD2A2D"/>
    <w:rsid w:val="00AD338A"/>
    <w:rsid w:val="00AD7B43"/>
    <w:rsid w:val="00AE5254"/>
    <w:rsid w:val="00AF314B"/>
    <w:rsid w:val="00AF564F"/>
    <w:rsid w:val="00B04C1D"/>
    <w:rsid w:val="00B1005A"/>
    <w:rsid w:val="00B1034A"/>
    <w:rsid w:val="00B11109"/>
    <w:rsid w:val="00B13DAA"/>
    <w:rsid w:val="00B20327"/>
    <w:rsid w:val="00B22E1A"/>
    <w:rsid w:val="00B23313"/>
    <w:rsid w:val="00B252D2"/>
    <w:rsid w:val="00B357CE"/>
    <w:rsid w:val="00B4224C"/>
    <w:rsid w:val="00B502A7"/>
    <w:rsid w:val="00B55E49"/>
    <w:rsid w:val="00B7276F"/>
    <w:rsid w:val="00B72A09"/>
    <w:rsid w:val="00B72DB3"/>
    <w:rsid w:val="00B76410"/>
    <w:rsid w:val="00B83172"/>
    <w:rsid w:val="00B84A63"/>
    <w:rsid w:val="00B86CD0"/>
    <w:rsid w:val="00B87C0A"/>
    <w:rsid w:val="00B907A1"/>
    <w:rsid w:val="00B90A92"/>
    <w:rsid w:val="00B92432"/>
    <w:rsid w:val="00B96175"/>
    <w:rsid w:val="00BA0DE9"/>
    <w:rsid w:val="00BA34F9"/>
    <w:rsid w:val="00BB5D93"/>
    <w:rsid w:val="00BC05E7"/>
    <w:rsid w:val="00BC363B"/>
    <w:rsid w:val="00BD41F7"/>
    <w:rsid w:val="00BD47AA"/>
    <w:rsid w:val="00BD47FD"/>
    <w:rsid w:val="00BE4948"/>
    <w:rsid w:val="00BE4D73"/>
    <w:rsid w:val="00BE5467"/>
    <w:rsid w:val="00BE7F06"/>
    <w:rsid w:val="00BF0EB3"/>
    <w:rsid w:val="00BF4297"/>
    <w:rsid w:val="00C01615"/>
    <w:rsid w:val="00C02595"/>
    <w:rsid w:val="00C033C3"/>
    <w:rsid w:val="00C03C19"/>
    <w:rsid w:val="00C03FB2"/>
    <w:rsid w:val="00C05083"/>
    <w:rsid w:val="00C05E4E"/>
    <w:rsid w:val="00C12212"/>
    <w:rsid w:val="00C12D49"/>
    <w:rsid w:val="00C14E4E"/>
    <w:rsid w:val="00C1511E"/>
    <w:rsid w:val="00C1573E"/>
    <w:rsid w:val="00C17F9D"/>
    <w:rsid w:val="00C2065F"/>
    <w:rsid w:val="00C25A1C"/>
    <w:rsid w:val="00C32295"/>
    <w:rsid w:val="00C36346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87884"/>
    <w:rsid w:val="00C91D24"/>
    <w:rsid w:val="00C95C9F"/>
    <w:rsid w:val="00C9775C"/>
    <w:rsid w:val="00CA2C24"/>
    <w:rsid w:val="00CB0883"/>
    <w:rsid w:val="00CB1AF9"/>
    <w:rsid w:val="00CB2109"/>
    <w:rsid w:val="00CB4228"/>
    <w:rsid w:val="00CB64D6"/>
    <w:rsid w:val="00CC1069"/>
    <w:rsid w:val="00CC4902"/>
    <w:rsid w:val="00CC5944"/>
    <w:rsid w:val="00CC6136"/>
    <w:rsid w:val="00CC6C5D"/>
    <w:rsid w:val="00CD6461"/>
    <w:rsid w:val="00CE7264"/>
    <w:rsid w:val="00CF196D"/>
    <w:rsid w:val="00CF53AC"/>
    <w:rsid w:val="00CF627C"/>
    <w:rsid w:val="00D01615"/>
    <w:rsid w:val="00D0295D"/>
    <w:rsid w:val="00D0323B"/>
    <w:rsid w:val="00D04520"/>
    <w:rsid w:val="00D10712"/>
    <w:rsid w:val="00D225C9"/>
    <w:rsid w:val="00D26F49"/>
    <w:rsid w:val="00D2730A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57D4D"/>
    <w:rsid w:val="00D665FD"/>
    <w:rsid w:val="00D7414D"/>
    <w:rsid w:val="00D81E3A"/>
    <w:rsid w:val="00D9417A"/>
    <w:rsid w:val="00D9631C"/>
    <w:rsid w:val="00DA564B"/>
    <w:rsid w:val="00DB206E"/>
    <w:rsid w:val="00DB7160"/>
    <w:rsid w:val="00DB7C31"/>
    <w:rsid w:val="00DC1885"/>
    <w:rsid w:val="00DD6A69"/>
    <w:rsid w:val="00DE5F30"/>
    <w:rsid w:val="00DE7EFC"/>
    <w:rsid w:val="00E0078A"/>
    <w:rsid w:val="00E00EF0"/>
    <w:rsid w:val="00E135F5"/>
    <w:rsid w:val="00E16533"/>
    <w:rsid w:val="00E16F8F"/>
    <w:rsid w:val="00E2125E"/>
    <w:rsid w:val="00E225DC"/>
    <w:rsid w:val="00E23FF6"/>
    <w:rsid w:val="00E25A03"/>
    <w:rsid w:val="00E27600"/>
    <w:rsid w:val="00E279A1"/>
    <w:rsid w:val="00E36795"/>
    <w:rsid w:val="00E40CEE"/>
    <w:rsid w:val="00E4259F"/>
    <w:rsid w:val="00E436EC"/>
    <w:rsid w:val="00E54FB7"/>
    <w:rsid w:val="00E563A8"/>
    <w:rsid w:val="00E6106D"/>
    <w:rsid w:val="00E61C17"/>
    <w:rsid w:val="00E62DB0"/>
    <w:rsid w:val="00E7028B"/>
    <w:rsid w:val="00E810ED"/>
    <w:rsid w:val="00E8122B"/>
    <w:rsid w:val="00E85A26"/>
    <w:rsid w:val="00E92791"/>
    <w:rsid w:val="00E938D4"/>
    <w:rsid w:val="00E94E6F"/>
    <w:rsid w:val="00E965DB"/>
    <w:rsid w:val="00E9762A"/>
    <w:rsid w:val="00E97A84"/>
    <w:rsid w:val="00EB3CD1"/>
    <w:rsid w:val="00EB4B43"/>
    <w:rsid w:val="00EB76DD"/>
    <w:rsid w:val="00EB7E93"/>
    <w:rsid w:val="00EB7F59"/>
    <w:rsid w:val="00EC5417"/>
    <w:rsid w:val="00ED0D55"/>
    <w:rsid w:val="00ED3137"/>
    <w:rsid w:val="00ED44BE"/>
    <w:rsid w:val="00EE349B"/>
    <w:rsid w:val="00EE4791"/>
    <w:rsid w:val="00EE57CE"/>
    <w:rsid w:val="00EE5CD4"/>
    <w:rsid w:val="00EE6263"/>
    <w:rsid w:val="00EF35DD"/>
    <w:rsid w:val="00EF4DED"/>
    <w:rsid w:val="00EF7DC5"/>
    <w:rsid w:val="00F01EE3"/>
    <w:rsid w:val="00F04B61"/>
    <w:rsid w:val="00F11BDD"/>
    <w:rsid w:val="00F14554"/>
    <w:rsid w:val="00F17739"/>
    <w:rsid w:val="00F20ECC"/>
    <w:rsid w:val="00F271D1"/>
    <w:rsid w:val="00F30DFE"/>
    <w:rsid w:val="00F32FA6"/>
    <w:rsid w:val="00F407FB"/>
    <w:rsid w:val="00F45E15"/>
    <w:rsid w:val="00F46C84"/>
    <w:rsid w:val="00F476DA"/>
    <w:rsid w:val="00F51192"/>
    <w:rsid w:val="00F547C9"/>
    <w:rsid w:val="00F54CD2"/>
    <w:rsid w:val="00F648D7"/>
    <w:rsid w:val="00F64A9E"/>
    <w:rsid w:val="00F661AB"/>
    <w:rsid w:val="00F66EC3"/>
    <w:rsid w:val="00F7667B"/>
    <w:rsid w:val="00F80F2E"/>
    <w:rsid w:val="00F817F6"/>
    <w:rsid w:val="00F83A1D"/>
    <w:rsid w:val="00F84BBD"/>
    <w:rsid w:val="00F84EE1"/>
    <w:rsid w:val="00F867ED"/>
    <w:rsid w:val="00F87F71"/>
    <w:rsid w:val="00F9043E"/>
    <w:rsid w:val="00F92310"/>
    <w:rsid w:val="00F97C49"/>
    <w:rsid w:val="00FA1969"/>
    <w:rsid w:val="00FA57A4"/>
    <w:rsid w:val="00FB3B8E"/>
    <w:rsid w:val="00FB47EF"/>
    <w:rsid w:val="00FC24A3"/>
    <w:rsid w:val="00FC2726"/>
    <w:rsid w:val="00FC693B"/>
    <w:rsid w:val="00FD0CC6"/>
    <w:rsid w:val="00FD4DF6"/>
    <w:rsid w:val="00FE4F65"/>
    <w:rsid w:val="00FE5D51"/>
    <w:rsid w:val="00FF07DD"/>
    <w:rsid w:val="00FF12D8"/>
    <w:rsid w:val="00FF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7793E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Naslov1">
    <w:name w:val="heading 1"/>
    <w:basedOn w:val="Normal"/>
    <w:next w:val="Normal"/>
    <w:link w:val="Naslov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slov3">
    <w:name w:val="heading 3"/>
    <w:basedOn w:val="Normal"/>
    <w:next w:val="Normal"/>
    <w:link w:val="Naslov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Naslov4">
    <w:name w:val="heading 4"/>
    <w:basedOn w:val="Normal"/>
    <w:next w:val="Normal"/>
    <w:link w:val="Naslov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slov5">
    <w:name w:val="heading 5"/>
    <w:basedOn w:val="Normal"/>
    <w:next w:val="Normal"/>
    <w:link w:val="Naslov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Naslov6">
    <w:name w:val="heading 6"/>
    <w:basedOn w:val="Normal"/>
    <w:next w:val="Normal"/>
    <w:link w:val="Naslov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Naslov7">
    <w:name w:val="heading 7"/>
    <w:basedOn w:val="Normal"/>
    <w:next w:val="Normal"/>
    <w:link w:val="Naslov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Naslov8">
    <w:name w:val="heading 8"/>
    <w:basedOn w:val="Normal"/>
    <w:next w:val="Normal"/>
    <w:link w:val="Naslov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Naslov9">
    <w:name w:val="heading 9"/>
    <w:basedOn w:val="Normal"/>
    <w:next w:val="Normal"/>
    <w:link w:val="Naslov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Reetkatablice">
    <w:name w:val="Table Grid"/>
    <w:basedOn w:val="Obinatablica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vijetlareetka">
    <w:name w:val="Light Grid"/>
    <w:basedOn w:val="Obinatablica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Bezproreda">
    <w:name w:val="No Spacing"/>
    <w:qFormat/>
    <w:rsid w:val="008638C2"/>
    <w:rPr>
      <w:sz w:val="22"/>
      <w:szCs w:val="22"/>
      <w:lang w:eastAsia="en-US"/>
    </w:rPr>
  </w:style>
  <w:style w:type="character" w:customStyle="1" w:styleId="Naslov1Char">
    <w:name w:val="Naslov 1 Char"/>
    <w:link w:val="Naslov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Naslov2Char">
    <w:name w:val="Naslov 2 Char"/>
    <w:link w:val="Naslov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Naslov3Char">
    <w:name w:val="Naslov 3 Char"/>
    <w:link w:val="Naslov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Naslov4Char">
    <w:name w:val="Naslov 4 Char"/>
    <w:link w:val="Naslov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Naslov5Char">
    <w:name w:val="Naslov 5 Char"/>
    <w:link w:val="Naslov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Naslov6Char">
    <w:name w:val="Naslov 6 Char"/>
    <w:link w:val="Naslov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Naslov7Char">
    <w:name w:val="Naslov 7 Char"/>
    <w:link w:val="Naslov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Naslov8Char">
    <w:name w:val="Naslov 8 Char"/>
    <w:link w:val="Naslov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Naslov9Char">
    <w:name w:val="Naslov 9 Char"/>
    <w:link w:val="Naslov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Svijetlosjenanje">
    <w:name w:val="Light Shading"/>
    <w:basedOn w:val="Obinatablica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vijetlipopis-Isticanje1">
    <w:name w:val="Light List Accent 1"/>
    <w:basedOn w:val="Obinatablica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Podnoje">
    <w:name w:val="footer"/>
    <w:basedOn w:val="Normal"/>
    <w:link w:val="Podnoje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PodnojeChar">
    <w:name w:val="Podnožje Char"/>
    <w:link w:val="Podnoje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Svijetlipopis-Isticanje5">
    <w:name w:val="Light List Accent 5"/>
    <w:basedOn w:val="Obinatablica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Sadraj1">
    <w:name w:val="toc 1"/>
    <w:basedOn w:val="Normal"/>
    <w:next w:val="Normal"/>
    <w:autoRedefine/>
    <w:uiPriority w:val="39"/>
    <w:unhideWhenUsed/>
    <w:rsid w:val="00301003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iperveza">
    <w:name w:val="Hyperlink"/>
    <w:uiPriority w:val="99"/>
    <w:unhideWhenUsed/>
    <w:rsid w:val="00256B6D"/>
    <w:rPr>
      <w:color w:val="0000FF"/>
      <w:u w:val="single"/>
    </w:rPr>
  </w:style>
  <w:style w:type="paragraph" w:styleId="Zaglavlje">
    <w:name w:val="header"/>
    <w:basedOn w:val="Normal"/>
    <w:link w:val="Zaglavlje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rsid w:val="00E9762A"/>
    <w:rPr>
      <w:sz w:val="22"/>
      <w:szCs w:val="22"/>
      <w:lang w:eastAsia="en-US"/>
    </w:rPr>
  </w:style>
  <w:style w:type="paragraph" w:styleId="Tekstbalonia">
    <w:name w:val="Balloon Text"/>
    <w:basedOn w:val="Normal"/>
    <w:link w:val="Tekstbalonia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Kartadokumenta">
    <w:name w:val="Document Map"/>
    <w:basedOn w:val="Normal"/>
    <w:link w:val="Kartadokumenta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KartadokumentaChar">
    <w:name w:val="Karta dokumenta Char"/>
    <w:link w:val="Kartadokumenta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Standard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paragraph" w:styleId="Tijeloteksta">
    <w:name w:val="Body Text"/>
    <w:basedOn w:val="Normal"/>
    <w:link w:val="TijelotekstaChar"/>
    <w:rsid w:val="00090A5D"/>
    <w:pPr>
      <w:spacing w:before="120" w:after="120" w:line="240" w:lineRule="auto"/>
      <w:ind w:left="2520"/>
    </w:pPr>
    <w:rPr>
      <w:rFonts w:ascii="Book Antiqua" w:eastAsia="Times New Roman" w:hAnsi="Book Antiqua"/>
      <w:sz w:val="20"/>
      <w:szCs w:val="20"/>
      <w:lang w:val="en-US" w:eastAsia="hr-HR"/>
    </w:rPr>
  </w:style>
  <w:style w:type="character" w:customStyle="1" w:styleId="TijelotekstaChar">
    <w:name w:val="Tijelo teksta Char"/>
    <w:basedOn w:val="Zadanifontodlomka"/>
    <w:link w:val="Tijeloteksta"/>
    <w:rsid w:val="00090A5D"/>
    <w:rPr>
      <w:rFonts w:ascii="Book Antiqua" w:eastAsia="Times New Roman" w:hAnsi="Book Antiqua"/>
      <w:lang w:val="en-US"/>
    </w:rPr>
  </w:style>
  <w:style w:type="paragraph" w:styleId="Odlomakpopisa">
    <w:name w:val="List Paragraph"/>
    <w:basedOn w:val="Normal"/>
    <w:uiPriority w:val="34"/>
    <w:qFormat/>
    <w:rsid w:val="00BC36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24C05362C5D4408DF9E86B51064AF8" ma:contentTypeVersion="5" ma:contentTypeDescription="Create a new document." ma:contentTypeScope="" ma:versionID="75cb0fc507016847081821035f07f657">
  <xsd:schema xmlns:xsd="http://www.w3.org/2001/XMLSchema" xmlns:xs="http://www.w3.org/2001/XMLSchema" xmlns:p="http://schemas.microsoft.com/office/2006/metadata/properties" xmlns:ns2="a4940372-89a9-4e21-bdf2-1e7916a6b1c7" xmlns:ns3="9973f104-b72b-4ccc-b057-823746c4ee67" targetNamespace="http://schemas.microsoft.com/office/2006/metadata/properties" ma:root="true" ma:fieldsID="8b5fbcc166e7f2e8eca7bac84281f022" ns2:_="" ns3:_="">
    <xsd:import namespace="a4940372-89a9-4e21-bdf2-1e7916a6b1c7"/>
    <xsd:import namespace="9973f104-b72b-4ccc-b057-823746c4ee6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940372-89a9-4e21-bdf2-1e7916a6b1c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3f104-b72b-4ccc-b057-823746c4ee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33BB21D-CBDD-40E4-9C11-24A4F79DCED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1A1448-2F77-4F85-8A90-0770C63378A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7A203D7-8C2D-4372-9E2F-9A19D73702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940372-89a9-4e21-bdf2-1e7916a6b1c7"/>
    <ds:schemaRef ds:uri="9973f104-b72b-4ccc-b057-823746c4ee6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4A5D71-8ACC-47C7-8448-B672723A7A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77</TotalTime>
  <Pages>32</Pages>
  <Words>3303</Words>
  <Characters>18833</Characters>
  <Application>Microsoft Office Word</Application>
  <DocSecurity>0</DocSecurity>
  <Lines>156</Lines>
  <Paragraphs>44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Hitna pomoć grada Zagreba</vt:lpstr>
      <vt:lpstr>Hitna pomoć grada Zagreba</vt:lpstr>
    </vt:vector>
  </TitlesOfParts>
  <Company/>
  <LinksUpToDate>false</LinksUpToDate>
  <CharactersWithSpaces>22092</CharactersWithSpaces>
  <SharedDoc>false</SharedDoc>
  <HLinks>
    <vt:vector size="42" baseType="variant">
      <vt:variant>
        <vt:i4>1703998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_Toc198701723</vt:lpwstr>
      </vt:variant>
      <vt:variant>
        <vt:i4>1703998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_Toc198701722</vt:lpwstr>
      </vt:variant>
      <vt:variant>
        <vt:i4>1703998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_Toc198701721</vt:lpwstr>
      </vt:variant>
      <vt:variant>
        <vt:i4>1703998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_Toc198701720</vt:lpwstr>
      </vt:variant>
      <vt:variant>
        <vt:i4>1638462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_Toc198701719</vt:lpwstr>
      </vt:variant>
      <vt:variant>
        <vt:i4>1638462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_Toc198701718</vt:lpwstr>
      </vt:variant>
      <vt:variant>
        <vt:i4>1638462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_Toc198701717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Nikola Platnjak (nplatnjak)</cp:lastModifiedBy>
  <cp:revision>26</cp:revision>
  <cp:lastPrinted>2008-05-05T13:41:00Z</cp:lastPrinted>
  <dcterms:created xsi:type="dcterms:W3CDTF">2023-04-01T11:51:00Z</dcterms:created>
  <dcterms:modified xsi:type="dcterms:W3CDTF">2024-03-18T21:17:00Z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0x010100A624C05362C5D4408DF9E86B51064AF8</vt:lpwstr>
  </property>
</Properties>
</file>