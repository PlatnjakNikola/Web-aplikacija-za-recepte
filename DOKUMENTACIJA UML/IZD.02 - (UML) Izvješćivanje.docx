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9328"/>
      </w:tblGrid>
      <w:tr w:rsidR="00344D25" w14:paraId="7E6F3EA0" w14:textId="77777777" w:rsidTr="00FB6855"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694E5DBE" w14:textId="77777777" w:rsidR="00344D25" w:rsidRDefault="00344D25" w:rsidP="00FB6855">
            <w:pPr>
              <w:pStyle w:val="Bezproreda"/>
              <w:snapToGrid w:val="0"/>
              <w:jc w:val="center"/>
              <w:rPr>
                <w:b/>
              </w:rPr>
            </w:pPr>
          </w:p>
        </w:tc>
      </w:tr>
    </w:tbl>
    <w:p w14:paraId="0CC282F4" w14:textId="77777777" w:rsidR="007D439B" w:rsidRPr="000833BA" w:rsidRDefault="007D439B"/>
    <w:p w14:paraId="1D2683D0" w14:textId="77777777" w:rsidR="0081030B" w:rsidRDefault="0081030B" w:rsidP="00A00453"/>
    <w:p w14:paraId="699B8CBD" w14:textId="77777777" w:rsidR="00BD41F7" w:rsidRPr="00F30DFE" w:rsidRDefault="00666A60" w:rsidP="00BD41F7">
      <w:pPr>
        <w:jc w:val="right"/>
        <w:rPr>
          <w:b/>
          <w:sz w:val="36"/>
        </w:rPr>
      </w:pPr>
      <w:r>
        <w:rPr>
          <w:b/>
          <w:sz w:val="36"/>
        </w:rPr>
        <w:t>IZVJEŠĆA</w:t>
      </w:r>
    </w:p>
    <w:tbl>
      <w:tblPr>
        <w:tblW w:w="9252" w:type="dxa"/>
        <w:tblLook w:val="04A0" w:firstRow="1" w:lastRow="0" w:firstColumn="1" w:lastColumn="0" w:noHBand="0" w:noVBand="1"/>
      </w:tblPr>
      <w:tblGrid>
        <w:gridCol w:w="3510"/>
        <w:gridCol w:w="5742"/>
      </w:tblGrid>
      <w:tr w:rsidR="000157AD" w14:paraId="03FF473D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0F73281F" w14:textId="77777777" w:rsidR="000157AD" w:rsidRPr="00B1034A" w:rsidRDefault="000157AD" w:rsidP="00FA1969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4FD6F198" w14:textId="77777777" w:rsidR="008C57A9" w:rsidRDefault="00666A60" w:rsidP="006C206F">
            <w:pPr>
              <w:jc w:val="right"/>
            </w:pPr>
            <w:r>
              <w:t xml:space="preserve">Tjedno </w:t>
            </w:r>
            <w:r w:rsidR="007515C3">
              <w:t>izvješćivanje</w:t>
            </w:r>
          </w:p>
        </w:tc>
      </w:tr>
      <w:tr w:rsidR="000157AD" w14:paraId="44AB1E19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735C9BAA" w14:textId="77777777" w:rsidR="000157AD" w:rsidRPr="00B1034A" w:rsidRDefault="000157AD" w:rsidP="003B0E62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42CCC4EA" w14:textId="22FE2F34" w:rsidR="000157AD" w:rsidRDefault="00666A60" w:rsidP="00306342">
            <w:pPr>
              <w:jc w:val="right"/>
            </w:pPr>
            <w:r>
              <w:t>IZ</w:t>
            </w:r>
            <w:r w:rsidR="00816EA8">
              <w:t>D.0</w:t>
            </w:r>
            <w:r w:rsidR="00306342">
              <w:t>1</w:t>
            </w:r>
          </w:p>
        </w:tc>
      </w:tr>
    </w:tbl>
    <w:p w14:paraId="73AE7DCB" w14:textId="77777777" w:rsidR="00BD41F7" w:rsidRDefault="00BD41F7" w:rsidP="00BD41F7">
      <w:pPr>
        <w:jc w:val="right"/>
      </w:pPr>
    </w:p>
    <w:p w14:paraId="081CD75A" w14:textId="77777777" w:rsidR="000157AD" w:rsidRPr="000833BA" w:rsidRDefault="000157AD" w:rsidP="00A00453"/>
    <w:p w14:paraId="11FC7BD9" w14:textId="47E57E03" w:rsidR="00000E7B" w:rsidRDefault="00000E7B" w:rsidP="00000E7B">
      <w:pPr>
        <w:spacing w:line="300" w:lineRule="auto"/>
        <w:jc w:val="right"/>
        <w:rPr>
          <w:rFonts w:cs="Calibri"/>
          <w:color w:val="000000" w:themeColor="text1"/>
          <w:sz w:val="72"/>
          <w:szCs w:val="72"/>
        </w:rPr>
      </w:pPr>
      <w:r w:rsidRPr="706C31DB">
        <w:rPr>
          <w:rFonts w:cs="Calibri"/>
          <w:b/>
          <w:bCs/>
          <w:color w:val="000000" w:themeColor="text1"/>
          <w:sz w:val="72"/>
          <w:szCs w:val="72"/>
        </w:rPr>
        <w:t xml:space="preserve">WEB APLIKACIJA ZA </w:t>
      </w:r>
    </w:p>
    <w:p w14:paraId="66CC4309" w14:textId="3CB0E33C" w:rsidR="0042211F" w:rsidRDefault="00000E7B" w:rsidP="00000E7B">
      <w:pPr>
        <w:jc w:val="right"/>
        <w:rPr>
          <w:b/>
          <w:sz w:val="72"/>
        </w:rPr>
      </w:pPr>
      <w:r>
        <w:rPr>
          <w:rFonts w:cs="Calibri"/>
          <w:b/>
          <w:bCs/>
          <w:color w:val="000000" w:themeColor="text1"/>
          <w:sz w:val="72"/>
          <w:szCs w:val="72"/>
        </w:rPr>
        <w:t>PREGLED RECEPATA</w:t>
      </w:r>
    </w:p>
    <w:p w14:paraId="4534ACBA" w14:textId="77777777" w:rsidR="00F30DFE" w:rsidRPr="00A00453" w:rsidRDefault="00F30DFE" w:rsidP="00A00453">
      <w:pPr>
        <w:rPr>
          <w:sz w:val="24"/>
        </w:rPr>
      </w:pPr>
    </w:p>
    <w:tbl>
      <w:tblPr>
        <w:tblpPr w:leftFromText="180" w:rightFromText="180" w:vertAnchor="text" w:horzAnchor="margin" w:tblpY="1612"/>
        <w:tblW w:w="9214" w:type="dxa"/>
        <w:tblLayout w:type="fixed"/>
        <w:tblLook w:val="0000" w:firstRow="0" w:lastRow="0" w:firstColumn="0" w:lastColumn="0" w:noHBand="0" w:noVBand="0"/>
      </w:tblPr>
      <w:tblGrid>
        <w:gridCol w:w="4111"/>
        <w:gridCol w:w="5103"/>
      </w:tblGrid>
      <w:tr w:rsidR="00C35297" w:rsidRPr="000833BA" w14:paraId="54E68BD3" w14:textId="77777777" w:rsidTr="00772981">
        <w:tc>
          <w:tcPr>
            <w:tcW w:w="4111" w:type="dxa"/>
          </w:tcPr>
          <w:p w14:paraId="10D32A19" w14:textId="037CB48D" w:rsidR="00C35297" w:rsidRPr="000833BA" w:rsidRDefault="00C35297" w:rsidP="00C35297">
            <w:pPr>
              <w:jc w:val="right"/>
            </w:pPr>
            <w:r>
              <w:t>Naziv tima</w:t>
            </w:r>
          </w:p>
        </w:tc>
        <w:tc>
          <w:tcPr>
            <w:tcW w:w="5103" w:type="dxa"/>
          </w:tcPr>
          <w:p w14:paraId="1002C259" w14:textId="56C840A6" w:rsidR="00C35297" w:rsidRPr="000833BA" w:rsidRDefault="00000E7B" w:rsidP="00C35297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Grupa 3 Tim 3</w:t>
            </w:r>
          </w:p>
        </w:tc>
      </w:tr>
      <w:tr w:rsidR="00C35297" w:rsidRPr="000833BA" w14:paraId="4E2A0C57" w14:textId="77777777" w:rsidTr="00772981">
        <w:tc>
          <w:tcPr>
            <w:tcW w:w="4111" w:type="dxa"/>
          </w:tcPr>
          <w:p w14:paraId="2B8F0009" w14:textId="650B7CE2" w:rsidR="00C35297" w:rsidRPr="000833BA" w:rsidRDefault="00C35297" w:rsidP="00C35297">
            <w:pPr>
              <w:jc w:val="right"/>
            </w:pPr>
            <w:r>
              <w:t>Skraćeni naziv tima</w:t>
            </w:r>
          </w:p>
        </w:tc>
        <w:tc>
          <w:tcPr>
            <w:tcW w:w="5103" w:type="dxa"/>
          </w:tcPr>
          <w:p w14:paraId="28011FB4" w14:textId="02E53F08" w:rsidR="00C35297" w:rsidRPr="000833BA" w:rsidRDefault="00C35297" w:rsidP="00C35297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TIM</w:t>
            </w:r>
            <w:r w:rsidR="00000E7B">
              <w:rPr>
                <w:b/>
                <w:sz w:val="28"/>
                <w:lang w:val="hr-HR"/>
              </w:rPr>
              <w:t xml:space="preserve"> G3T3</w:t>
            </w:r>
          </w:p>
        </w:tc>
      </w:tr>
      <w:tr w:rsidR="00C35297" w:rsidRPr="000833BA" w14:paraId="21A567FD" w14:textId="77777777" w:rsidTr="00772981">
        <w:tc>
          <w:tcPr>
            <w:tcW w:w="4111" w:type="dxa"/>
          </w:tcPr>
          <w:p w14:paraId="3E28382D" w14:textId="7650FFDC" w:rsidR="00C35297" w:rsidRPr="000833BA" w:rsidRDefault="00C35297" w:rsidP="00C35297">
            <w:pPr>
              <w:jc w:val="right"/>
            </w:pPr>
            <w:r>
              <w:t>Suradnici</w:t>
            </w:r>
          </w:p>
        </w:tc>
        <w:tc>
          <w:tcPr>
            <w:tcW w:w="5103" w:type="dxa"/>
          </w:tcPr>
          <w:p w14:paraId="27FFF6A2" w14:textId="3C429C7B" w:rsidR="00C35297" w:rsidRDefault="00C35297" w:rsidP="00C35297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Nastavnici, studenti</w:t>
            </w:r>
          </w:p>
        </w:tc>
      </w:tr>
      <w:tr w:rsidR="00C35297" w:rsidRPr="000833BA" w14:paraId="19F30F9F" w14:textId="77777777" w:rsidTr="00772981">
        <w:tc>
          <w:tcPr>
            <w:tcW w:w="4111" w:type="dxa"/>
          </w:tcPr>
          <w:p w14:paraId="61932528" w14:textId="7C6721AF" w:rsidR="00C35297" w:rsidRPr="000833BA" w:rsidRDefault="00C35297" w:rsidP="00C35297">
            <w:pPr>
              <w:jc w:val="right"/>
            </w:pPr>
            <w:r>
              <w:t>Članovi tima</w:t>
            </w:r>
          </w:p>
        </w:tc>
        <w:tc>
          <w:tcPr>
            <w:tcW w:w="5103" w:type="dxa"/>
          </w:tcPr>
          <w:p w14:paraId="65055DF9" w14:textId="38924FC6" w:rsidR="00C35297" w:rsidRPr="000833BA" w:rsidRDefault="00000E7B" w:rsidP="00C35297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000E7B">
              <w:rPr>
                <w:b/>
                <w:sz w:val="28"/>
                <w:lang w:val="hr-HR"/>
              </w:rPr>
              <w:t xml:space="preserve">Nikola Platnjak, Dorian </w:t>
            </w:r>
            <w:proofErr w:type="spellStart"/>
            <w:r w:rsidRPr="00000E7B">
              <w:rPr>
                <w:b/>
                <w:sz w:val="28"/>
                <w:lang w:val="hr-HR"/>
              </w:rPr>
              <w:t>Hajnić</w:t>
            </w:r>
            <w:proofErr w:type="spellEnd"/>
            <w:r w:rsidRPr="00000E7B">
              <w:rPr>
                <w:b/>
                <w:sz w:val="28"/>
                <w:lang w:val="hr-HR"/>
              </w:rPr>
              <w:t xml:space="preserve">, Kristina Aničić, Nina </w:t>
            </w:r>
            <w:proofErr w:type="spellStart"/>
            <w:r w:rsidRPr="00000E7B">
              <w:rPr>
                <w:b/>
                <w:sz w:val="28"/>
                <w:lang w:val="hr-HR"/>
              </w:rPr>
              <w:t>Šalković</w:t>
            </w:r>
            <w:proofErr w:type="spellEnd"/>
          </w:p>
        </w:tc>
      </w:tr>
      <w:tr w:rsidR="00C35297" w:rsidRPr="000833BA" w14:paraId="1C51C8BC" w14:textId="77777777" w:rsidTr="00772981">
        <w:tc>
          <w:tcPr>
            <w:tcW w:w="4111" w:type="dxa"/>
          </w:tcPr>
          <w:p w14:paraId="1CAB0B66" w14:textId="371F37D2" w:rsidR="00C35297" w:rsidRPr="000833BA" w:rsidRDefault="00C35297" w:rsidP="00C35297">
            <w:pPr>
              <w:jc w:val="right"/>
            </w:pPr>
            <w:r w:rsidRPr="000833BA">
              <w:t>Datum dokumenta</w:t>
            </w:r>
          </w:p>
        </w:tc>
        <w:tc>
          <w:tcPr>
            <w:tcW w:w="5103" w:type="dxa"/>
          </w:tcPr>
          <w:p w14:paraId="68E10A37" w14:textId="10DB5E70" w:rsidR="00C35297" w:rsidRPr="000833BA" w:rsidRDefault="00B72E8C" w:rsidP="00C35297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fldChar w:fldCharType="begin"/>
            </w:r>
            <w:r>
              <w:rPr>
                <w:b/>
                <w:sz w:val="28"/>
                <w:lang w:val="hr-HR"/>
              </w:rPr>
              <w:instrText xml:space="preserve"> TIME \@ "d. MMMM yyyy." </w:instrText>
            </w:r>
            <w:r>
              <w:rPr>
                <w:b/>
                <w:sz w:val="28"/>
                <w:lang w:val="hr-HR"/>
              </w:rPr>
              <w:fldChar w:fldCharType="separate"/>
            </w:r>
            <w:r w:rsidR="00601283">
              <w:rPr>
                <w:b/>
                <w:noProof/>
                <w:sz w:val="28"/>
                <w:lang w:val="hr-HR"/>
              </w:rPr>
              <w:t>23. ožujka 2024.</w:t>
            </w:r>
            <w:r>
              <w:rPr>
                <w:b/>
                <w:sz w:val="28"/>
                <w:lang w:val="hr-HR"/>
              </w:rPr>
              <w:fldChar w:fldCharType="end"/>
            </w:r>
          </w:p>
        </w:tc>
      </w:tr>
      <w:tr w:rsidR="00C35297" w:rsidRPr="000833BA" w14:paraId="4D5A450D" w14:textId="77777777" w:rsidTr="00772981">
        <w:tc>
          <w:tcPr>
            <w:tcW w:w="4111" w:type="dxa"/>
          </w:tcPr>
          <w:p w14:paraId="088E853B" w14:textId="5FF4C127" w:rsidR="00C35297" w:rsidRPr="000833BA" w:rsidRDefault="00C35297" w:rsidP="00C35297">
            <w:pPr>
              <w:jc w:val="right"/>
            </w:pPr>
            <w:r w:rsidRPr="000833BA">
              <w:t>Tekuća inačica</w:t>
            </w:r>
          </w:p>
        </w:tc>
        <w:tc>
          <w:tcPr>
            <w:tcW w:w="5103" w:type="dxa"/>
          </w:tcPr>
          <w:p w14:paraId="5E99CCFF" w14:textId="269111A4" w:rsidR="00C35297" w:rsidRPr="000833BA" w:rsidRDefault="00C35297" w:rsidP="00C35297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0833BA">
              <w:rPr>
                <w:b/>
                <w:sz w:val="28"/>
                <w:lang w:val="hr-HR"/>
              </w:rPr>
              <w:t>0.</w:t>
            </w:r>
            <w:r w:rsidR="00000E7B">
              <w:rPr>
                <w:b/>
                <w:sz w:val="28"/>
                <w:lang w:val="hr-HR"/>
              </w:rPr>
              <w:t>1</w:t>
            </w:r>
          </w:p>
        </w:tc>
      </w:tr>
    </w:tbl>
    <w:p w14:paraId="1B17EB93" w14:textId="77777777" w:rsidR="00F14554" w:rsidRDefault="00F14554" w:rsidP="00F14554">
      <w:pPr>
        <w:rPr>
          <w:b/>
          <w:sz w:val="24"/>
        </w:rPr>
      </w:pPr>
    </w:p>
    <w:p w14:paraId="7FB536CC" w14:textId="77777777" w:rsidR="00F14554" w:rsidRDefault="00F14554" w:rsidP="00F14554">
      <w:pPr>
        <w:rPr>
          <w:b/>
          <w:sz w:val="24"/>
        </w:rPr>
      </w:pPr>
    </w:p>
    <w:p w14:paraId="66042C7D" w14:textId="77777777" w:rsidR="007118E9" w:rsidRPr="00100F3B" w:rsidRDefault="00F14554" w:rsidP="00F14554">
      <w:pPr>
        <w:rPr>
          <w:b/>
          <w:sz w:val="24"/>
        </w:rPr>
      </w:pPr>
      <w:r>
        <w:rPr>
          <w:b/>
          <w:sz w:val="24"/>
        </w:rPr>
        <w:br w:type="page"/>
      </w:r>
    </w:p>
    <w:p w14:paraId="492BA554" w14:textId="77777777" w:rsidR="0022368D" w:rsidRPr="000833BA" w:rsidRDefault="00E94E6F" w:rsidP="0019431F">
      <w:pPr>
        <w:pStyle w:val="Naslov1"/>
      </w:pPr>
      <w:bookmarkStart w:id="0" w:name="_Toc129343592"/>
      <w:r w:rsidRPr="000833BA">
        <w:lastRenderedPageBreak/>
        <w:t>Nadzor dokumenta</w:t>
      </w:r>
      <w:bookmarkEnd w:id="0"/>
    </w:p>
    <w:p w14:paraId="2A727344" w14:textId="77777777" w:rsidR="0022368D" w:rsidRPr="000833BA" w:rsidRDefault="0022368D" w:rsidP="000713DC"/>
    <w:p w14:paraId="03BCB2D3" w14:textId="77777777" w:rsidR="0019431F" w:rsidRPr="000833BA" w:rsidRDefault="0022368D" w:rsidP="0019431F">
      <w:pPr>
        <w:rPr>
          <w:b/>
        </w:rPr>
      </w:pPr>
      <w:r w:rsidRPr="000833BA">
        <w:rPr>
          <w:b/>
          <w:sz w:val="32"/>
        </w:rPr>
        <w:t>Promjene dokumenta</w:t>
      </w:r>
    </w:p>
    <w:tbl>
      <w:tblPr>
        <w:tblW w:w="9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1940"/>
        <w:gridCol w:w="992"/>
        <w:gridCol w:w="981"/>
        <w:gridCol w:w="4653"/>
      </w:tblGrid>
      <w:tr w:rsidR="00F92A7D" w:rsidRPr="000833BA" w14:paraId="78CBFFB1" w14:textId="77777777" w:rsidTr="00FB6372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9250830" w14:textId="77777777" w:rsidR="00F92A7D" w:rsidRPr="000833BA" w:rsidRDefault="00F92A7D" w:rsidP="000F6B79">
            <w:pPr>
              <w:pStyle w:val="Bezproreda"/>
            </w:pPr>
            <w:r w:rsidRPr="000833BA">
              <w:t>Inačica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CB81AD7" w14:textId="77777777" w:rsidR="00F92A7D" w:rsidRPr="000833BA" w:rsidRDefault="00F92A7D" w:rsidP="000F6B79">
            <w:pPr>
              <w:pStyle w:val="Bezproreda"/>
            </w:pPr>
            <w:r w:rsidRPr="000833BA">
              <w:t>Autor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DEA7841" w14:textId="77777777" w:rsidR="00F92A7D" w:rsidRPr="000833BA" w:rsidRDefault="00F92A7D" w:rsidP="000F6B79">
            <w:pPr>
              <w:pStyle w:val="Bezproreda"/>
            </w:pPr>
            <w:r>
              <w:t>Tag</w:t>
            </w: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071440C4" w14:textId="77777777" w:rsidR="00F92A7D" w:rsidRPr="000833BA" w:rsidRDefault="00F92A7D" w:rsidP="000F6B79">
            <w:pPr>
              <w:pStyle w:val="Bezproreda"/>
              <w:rPr>
                <w:sz w:val="18"/>
                <w:szCs w:val="18"/>
              </w:rPr>
            </w:pPr>
            <w:r w:rsidRPr="000833BA">
              <w:t>Datum</w:t>
            </w: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F0548F1" w14:textId="77777777" w:rsidR="00F92A7D" w:rsidRPr="000833BA" w:rsidRDefault="00F92A7D" w:rsidP="000F6B79">
            <w:pPr>
              <w:pStyle w:val="Bezproreda"/>
            </w:pPr>
            <w:r w:rsidRPr="000833BA">
              <w:t>Opis</w:t>
            </w:r>
          </w:p>
        </w:tc>
      </w:tr>
      <w:tr w:rsidR="00F92A7D" w:rsidRPr="000833BA" w14:paraId="778EAF0B" w14:textId="77777777" w:rsidTr="00FB6372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1D27B4" w14:textId="77777777" w:rsidR="00F92A7D" w:rsidRPr="000833BA" w:rsidRDefault="00F92A7D" w:rsidP="000F6B79">
            <w:pPr>
              <w:pStyle w:val="Bezproreda"/>
            </w:pPr>
            <w:r>
              <w:t>0.1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890EB8" w14:textId="5C46D0C8" w:rsidR="00F92A7D" w:rsidRPr="000833BA" w:rsidRDefault="00FB6372" w:rsidP="000F6B79">
            <w:pPr>
              <w:pStyle w:val="Bezproreda"/>
            </w:pPr>
            <w:r>
              <w:t>Nikola Platnjak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0652A7" w14:textId="5A25F3DB" w:rsidR="00F92A7D" w:rsidRPr="000833BA" w:rsidRDefault="00FB6372" w:rsidP="000F6B79">
            <w:pPr>
              <w:pStyle w:val="Bezproreda"/>
            </w:pPr>
            <w:r>
              <w:t>TIM3G3</w:t>
            </w: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89DB825" w14:textId="2BFE7CC5" w:rsidR="00F92A7D" w:rsidRPr="000833BA" w:rsidRDefault="00FB6372" w:rsidP="000F6B79">
            <w:pPr>
              <w:pStyle w:val="Bezproreda"/>
            </w:pPr>
            <w:r>
              <w:t>2.9.2024.</w:t>
            </w: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AE375D" w14:textId="1BDF2520" w:rsidR="00F92A7D" w:rsidRPr="000833BA" w:rsidRDefault="00FB6372" w:rsidP="000F6B79">
            <w:pPr>
              <w:pStyle w:val="Bezproreda"/>
            </w:pPr>
            <w:r>
              <w:t>Popunjavanje dokumenta</w:t>
            </w:r>
          </w:p>
        </w:tc>
      </w:tr>
      <w:tr w:rsidR="00F92A7D" w:rsidRPr="000833BA" w14:paraId="158FBE21" w14:textId="77777777" w:rsidTr="00FB6372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DE250B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3FEE23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9F9813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99BED5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3AD87B" w14:textId="77777777" w:rsidR="00F92A7D" w:rsidRPr="000833BA" w:rsidRDefault="00F92A7D" w:rsidP="000F6B79">
            <w:pPr>
              <w:pStyle w:val="Bezproreda"/>
            </w:pPr>
          </w:p>
        </w:tc>
      </w:tr>
      <w:tr w:rsidR="00F92A7D" w:rsidRPr="000833BA" w14:paraId="7E4FB063" w14:textId="77777777" w:rsidTr="00FB6372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7DAA7D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026795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4CA7BB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0CB7A4A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91F3C0E" w14:textId="77777777" w:rsidR="00F92A7D" w:rsidRPr="000833BA" w:rsidRDefault="00F92A7D" w:rsidP="000F6B79">
            <w:pPr>
              <w:pStyle w:val="Bezproreda"/>
            </w:pPr>
          </w:p>
        </w:tc>
      </w:tr>
      <w:tr w:rsidR="00F92A7D" w:rsidRPr="000833BA" w14:paraId="14249F6E" w14:textId="77777777" w:rsidTr="00FB6372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2EB4DC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4DD2F2A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6756E5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7D5399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FD0E90" w14:textId="77777777" w:rsidR="00F92A7D" w:rsidRPr="000833BA" w:rsidRDefault="00F92A7D" w:rsidP="000F6B79">
            <w:pPr>
              <w:pStyle w:val="Bezproreda"/>
            </w:pPr>
          </w:p>
        </w:tc>
      </w:tr>
      <w:tr w:rsidR="00F92A7D" w:rsidRPr="000833BA" w14:paraId="54EE1B42" w14:textId="77777777" w:rsidTr="00FB6372">
        <w:trPr>
          <w:trHeight w:val="241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04EED7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4B8A91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0FBC10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AE6E0D" w14:textId="77777777" w:rsidR="00F92A7D" w:rsidRPr="000833BA" w:rsidRDefault="00F92A7D" w:rsidP="000F6B79">
            <w:pPr>
              <w:pStyle w:val="Bezproreda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C0EA6D" w14:textId="77777777" w:rsidR="00F92A7D" w:rsidRPr="000833BA" w:rsidRDefault="00F92A7D" w:rsidP="000F6B79">
            <w:pPr>
              <w:pStyle w:val="Bezproreda"/>
            </w:pPr>
          </w:p>
        </w:tc>
      </w:tr>
    </w:tbl>
    <w:p w14:paraId="4D988DA4" w14:textId="77777777" w:rsidR="00F92310" w:rsidRPr="000833BA" w:rsidRDefault="00F92310" w:rsidP="00E94E6F"/>
    <w:p w14:paraId="707E9E2C" w14:textId="77777777" w:rsidR="00C66E0C" w:rsidRPr="000833BA" w:rsidRDefault="0034722C" w:rsidP="00E94E6F">
      <w:pPr>
        <w:rPr>
          <w:b/>
          <w:sz w:val="32"/>
        </w:rPr>
      </w:pPr>
      <w:r w:rsidRPr="000833BA">
        <w:rPr>
          <w:b/>
          <w:sz w:val="32"/>
        </w:rPr>
        <w:t>Revizori</w:t>
      </w:r>
      <w:r w:rsidR="00CC5944">
        <w:rPr>
          <w:b/>
          <w:sz w:val="32"/>
        </w:rPr>
        <w:t>/Nadzor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3261"/>
        <w:gridCol w:w="3827"/>
      </w:tblGrid>
      <w:tr w:rsidR="00000E7B" w:rsidRPr="000833BA" w14:paraId="4A43E3E2" w14:textId="77777777" w:rsidTr="007E2FE8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0C39518F" w14:textId="77777777" w:rsidR="00000E7B" w:rsidRPr="000833BA" w:rsidRDefault="00000E7B" w:rsidP="007E2FE8">
            <w:pPr>
              <w:pStyle w:val="Bezproreda"/>
            </w:pPr>
            <w:r w:rsidRPr="000833BA">
              <w:t>Ime i prezime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0DFA9BD7" w14:textId="77777777" w:rsidR="00000E7B" w:rsidRPr="000833BA" w:rsidRDefault="00000E7B" w:rsidP="007E2FE8">
            <w:pPr>
              <w:pStyle w:val="Bezproreda"/>
              <w:rPr>
                <w:sz w:val="18"/>
                <w:szCs w:val="18"/>
              </w:rPr>
            </w:pPr>
            <w:r w:rsidRPr="000833BA">
              <w:t>Pozicija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6239461E" w14:textId="77777777" w:rsidR="00000E7B" w:rsidRPr="000833BA" w:rsidRDefault="00000E7B" w:rsidP="007E2FE8">
            <w:pPr>
              <w:pStyle w:val="Bezproreda"/>
            </w:pPr>
            <w:r w:rsidRPr="000833BA">
              <w:t>Napomena</w:t>
            </w:r>
          </w:p>
        </w:tc>
      </w:tr>
      <w:tr w:rsidR="00000E7B" w:rsidRPr="000833BA" w14:paraId="0726DC8B" w14:textId="77777777" w:rsidTr="007E2FE8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98A4007" w14:textId="77777777" w:rsidR="00000E7B" w:rsidRPr="000833BA" w:rsidRDefault="00000E7B" w:rsidP="007E2FE8">
            <w:pPr>
              <w:pStyle w:val="Bezproreda"/>
            </w:pPr>
            <w:r>
              <w:t>Nikola Platnjak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7C707BD" w14:textId="77777777" w:rsidR="00000E7B" w:rsidRPr="000833BA" w:rsidRDefault="00000E7B" w:rsidP="007E2FE8">
            <w:pPr>
              <w:pStyle w:val="Bezproreda"/>
            </w:pPr>
            <w:r>
              <w:t>Voditelj tima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980A42A" w14:textId="77777777" w:rsidR="00000E7B" w:rsidRPr="000833BA" w:rsidRDefault="00000E7B" w:rsidP="007E2FE8">
            <w:pPr>
              <w:pStyle w:val="Bezproreda"/>
            </w:pPr>
          </w:p>
        </w:tc>
      </w:tr>
      <w:tr w:rsidR="00000E7B" w:rsidRPr="000833BA" w14:paraId="523E2862" w14:textId="77777777" w:rsidTr="007E2FE8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8E76894" w14:textId="77777777" w:rsidR="00000E7B" w:rsidRPr="000833BA" w:rsidRDefault="00000E7B" w:rsidP="007E2FE8">
            <w:pPr>
              <w:pStyle w:val="Bezproreda"/>
            </w:pPr>
            <w:r>
              <w:rPr>
                <w:rFonts w:ascii="Arial" w:eastAsia="Arial" w:hAnsi="Arial" w:cs="Arial"/>
                <w:color w:val="000000"/>
              </w:rPr>
              <w:t xml:space="preserve">Dorian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Hajnić</w:t>
            </w:r>
            <w:proofErr w:type="spellEnd"/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0A3FCC9" w14:textId="77777777" w:rsidR="00000E7B" w:rsidRPr="000833BA" w:rsidRDefault="00000E7B" w:rsidP="007E2FE8">
            <w:pPr>
              <w:pStyle w:val="Bezproreda"/>
            </w:pPr>
            <w:r>
              <w:t>Programer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E259126" w14:textId="77777777" w:rsidR="00000E7B" w:rsidRPr="000833BA" w:rsidRDefault="00000E7B" w:rsidP="007E2FE8">
            <w:pPr>
              <w:pStyle w:val="Bezproreda"/>
            </w:pPr>
          </w:p>
        </w:tc>
      </w:tr>
      <w:tr w:rsidR="00000E7B" w:rsidRPr="000833BA" w14:paraId="0EB46156" w14:textId="77777777" w:rsidTr="007E2FE8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5A01FAE" w14:textId="77777777" w:rsidR="00000E7B" w:rsidRPr="000833BA" w:rsidRDefault="00000E7B" w:rsidP="007E2FE8">
            <w:pPr>
              <w:pStyle w:val="Bezproreda"/>
            </w:pPr>
            <w:r>
              <w:rPr>
                <w:rFonts w:ascii="Arial" w:eastAsia="Arial" w:hAnsi="Arial" w:cs="Arial"/>
                <w:color w:val="000000"/>
              </w:rPr>
              <w:t>Kristina Aničić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AEC1526" w14:textId="77777777" w:rsidR="00000E7B" w:rsidRPr="000833BA" w:rsidRDefault="00000E7B" w:rsidP="007E2FE8">
            <w:pPr>
              <w:pStyle w:val="Bezproreda"/>
            </w:pPr>
            <w:r>
              <w:t>Programer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DF442D3" w14:textId="77777777" w:rsidR="00000E7B" w:rsidRPr="000833BA" w:rsidRDefault="00000E7B" w:rsidP="007E2FE8">
            <w:pPr>
              <w:pStyle w:val="Bezproreda"/>
            </w:pPr>
          </w:p>
        </w:tc>
      </w:tr>
      <w:tr w:rsidR="00000E7B" w:rsidRPr="000833BA" w14:paraId="2C95D211" w14:textId="77777777" w:rsidTr="007E2FE8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906DB10" w14:textId="77777777" w:rsidR="00000E7B" w:rsidRPr="000833BA" w:rsidRDefault="00000E7B" w:rsidP="007E2FE8">
            <w:pPr>
              <w:pStyle w:val="Bezproreda"/>
            </w:pPr>
            <w:r>
              <w:rPr>
                <w:rFonts w:ascii="Arial" w:eastAsia="Arial" w:hAnsi="Arial" w:cs="Arial"/>
                <w:color w:val="000000"/>
              </w:rPr>
              <w:t xml:space="preserve">Nina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Šalković</w:t>
            </w:r>
            <w:proofErr w:type="spellEnd"/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70EBED7" w14:textId="77777777" w:rsidR="00000E7B" w:rsidRPr="000833BA" w:rsidRDefault="00000E7B" w:rsidP="007E2FE8">
            <w:pPr>
              <w:pStyle w:val="Bezproreda"/>
            </w:pPr>
            <w:r>
              <w:t>Tester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BBC29A0" w14:textId="77777777" w:rsidR="00000E7B" w:rsidRPr="000833BA" w:rsidRDefault="00000E7B" w:rsidP="007E2FE8">
            <w:pPr>
              <w:pStyle w:val="Bezproreda"/>
            </w:pPr>
          </w:p>
        </w:tc>
      </w:tr>
    </w:tbl>
    <w:p w14:paraId="459CA389" w14:textId="77777777" w:rsidR="00A67E92" w:rsidRPr="000833BA" w:rsidRDefault="00A67E92" w:rsidP="00E94E6F"/>
    <w:p w14:paraId="75B4F323" w14:textId="77777777" w:rsidR="00560BD8" w:rsidRDefault="00560BD8" w:rsidP="00E965DB">
      <w:r>
        <w:br w:type="page"/>
      </w:r>
    </w:p>
    <w:p w14:paraId="39E078BB" w14:textId="77777777" w:rsidR="00E965DB" w:rsidRPr="000833BA" w:rsidRDefault="004B0B9B" w:rsidP="00560BD8">
      <w:pPr>
        <w:pStyle w:val="Naslov1"/>
      </w:pPr>
      <w:bookmarkStart w:id="1" w:name="_Toc129343593"/>
      <w:r w:rsidRPr="000833BA">
        <w:lastRenderedPageBreak/>
        <w:t>Sadržaj</w:t>
      </w:r>
      <w:bookmarkEnd w:id="1"/>
    </w:p>
    <w:p w14:paraId="738470E0" w14:textId="77777777" w:rsidR="00806C88" w:rsidRPr="000833BA" w:rsidRDefault="00806C88" w:rsidP="004B0B9B"/>
    <w:p w14:paraId="55E9957C" w14:textId="6A301E7D" w:rsidR="000B575E" w:rsidRDefault="00256B6D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r w:rsidRPr="000833BA">
        <w:fldChar w:fldCharType="begin"/>
      </w:r>
      <w:r w:rsidRPr="000833BA">
        <w:instrText xml:space="preserve"> TOC \o "1-3" \h \z \u </w:instrText>
      </w:r>
      <w:r w:rsidRPr="000833BA">
        <w:fldChar w:fldCharType="separate"/>
      </w:r>
      <w:hyperlink w:anchor="_Toc129343592" w:history="1">
        <w:r w:rsidR="000B575E" w:rsidRPr="0090753B">
          <w:rPr>
            <w:rStyle w:val="Hiperveza"/>
            <w:noProof/>
          </w:rPr>
          <w:t>1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iperveza"/>
            <w:noProof/>
          </w:rPr>
          <w:t>Nadzor dokumenta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_Toc129343592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2</w:t>
        </w:r>
        <w:r w:rsidR="000B575E">
          <w:rPr>
            <w:noProof/>
            <w:webHidden/>
          </w:rPr>
          <w:fldChar w:fldCharType="end"/>
        </w:r>
      </w:hyperlink>
    </w:p>
    <w:p w14:paraId="7D189F18" w14:textId="4711513E" w:rsidR="000B575E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593" w:history="1">
        <w:r w:rsidR="000B575E" w:rsidRPr="0090753B">
          <w:rPr>
            <w:rStyle w:val="Hiperveza"/>
            <w:noProof/>
          </w:rPr>
          <w:t>2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iperveza"/>
            <w:noProof/>
          </w:rPr>
          <w:t>Sadržaj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_Toc129343593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3</w:t>
        </w:r>
        <w:r w:rsidR="000B575E">
          <w:rPr>
            <w:noProof/>
            <w:webHidden/>
          </w:rPr>
          <w:fldChar w:fldCharType="end"/>
        </w:r>
      </w:hyperlink>
    </w:p>
    <w:p w14:paraId="349C4EE2" w14:textId="1B2CC481" w:rsidR="000B575E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594" w:history="1">
        <w:r w:rsidR="000B575E" w:rsidRPr="0090753B">
          <w:rPr>
            <w:rStyle w:val="Hiperveza"/>
            <w:noProof/>
          </w:rPr>
          <w:t>3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iperveza"/>
            <w:noProof/>
          </w:rPr>
          <w:t>Opis izvješća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_Toc129343594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4</w:t>
        </w:r>
        <w:r w:rsidR="000B575E">
          <w:rPr>
            <w:noProof/>
            <w:webHidden/>
          </w:rPr>
          <w:fldChar w:fldCharType="end"/>
        </w:r>
      </w:hyperlink>
    </w:p>
    <w:p w14:paraId="6B8B14FB" w14:textId="1EA41954" w:rsidR="000B575E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595" w:history="1">
        <w:r w:rsidR="000B575E" w:rsidRPr="0090753B">
          <w:rPr>
            <w:rStyle w:val="Hiperveza"/>
            <w:noProof/>
          </w:rPr>
          <w:t>4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iperveza"/>
            <w:noProof/>
          </w:rPr>
          <w:t>Prvi tjedan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_Toc129343595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4</w:t>
        </w:r>
        <w:r w:rsidR="000B575E">
          <w:rPr>
            <w:noProof/>
            <w:webHidden/>
          </w:rPr>
          <w:fldChar w:fldCharType="end"/>
        </w:r>
      </w:hyperlink>
    </w:p>
    <w:p w14:paraId="51B0DC11" w14:textId="02DD7C7D" w:rsidR="000B575E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596" w:history="1">
        <w:r w:rsidR="000B575E" w:rsidRPr="0090753B">
          <w:rPr>
            <w:rStyle w:val="Hiperveza"/>
            <w:noProof/>
          </w:rPr>
          <w:t>5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iperveza"/>
            <w:noProof/>
          </w:rPr>
          <w:t>Drugi tjedan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_Toc129343596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4</w:t>
        </w:r>
        <w:r w:rsidR="000B575E">
          <w:rPr>
            <w:noProof/>
            <w:webHidden/>
          </w:rPr>
          <w:fldChar w:fldCharType="end"/>
        </w:r>
      </w:hyperlink>
    </w:p>
    <w:p w14:paraId="08F74DD3" w14:textId="42AD3EE3" w:rsidR="000B575E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597" w:history="1">
        <w:r w:rsidR="000B575E" w:rsidRPr="0090753B">
          <w:rPr>
            <w:rStyle w:val="Hiperveza"/>
            <w:noProof/>
          </w:rPr>
          <w:t>6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iperveza"/>
            <w:noProof/>
          </w:rPr>
          <w:t>Treći tjedan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_Toc129343597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4</w:t>
        </w:r>
        <w:r w:rsidR="000B575E">
          <w:rPr>
            <w:noProof/>
            <w:webHidden/>
          </w:rPr>
          <w:fldChar w:fldCharType="end"/>
        </w:r>
      </w:hyperlink>
    </w:p>
    <w:p w14:paraId="12713C5F" w14:textId="67F4A598" w:rsidR="000B575E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598" w:history="1">
        <w:r w:rsidR="000B575E" w:rsidRPr="0090753B">
          <w:rPr>
            <w:rStyle w:val="Hiperveza"/>
            <w:noProof/>
          </w:rPr>
          <w:t>7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iperveza"/>
            <w:noProof/>
          </w:rPr>
          <w:t>Četvrti tjedan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_Toc129343598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4</w:t>
        </w:r>
        <w:r w:rsidR="000B575E">
          <w:rPr>
            <w:noProof/>
            <w:webHidden/>
          </w:rPr>
          <w:fldChar w:fldCharType="end"/>
        </w:r>
      </w:hyperlink>
    </w:p>
    <w:p w14:paraId="1D25BC24" w14:textId="06A02E3B" w:rsidR="000B575E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599" w:history="1">
        <w:r w:rsidR="000B575E" w:rsidRPr="0090753B">
          <w:rPr>
            <w:rStyle w:val="Hiperveza"/>
            <w:noProof/>
          </w:rPr>
          <w:t>8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iperveza"/>
            <w:noProof/>
          </w:rPr>
          <w:t>Peti tjedan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_Toc129343599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4</w:t>
        </w:r>
        <w:r w:rsidR="000B575E">
          <w:rPr>
            <w:noProof/>
            <w:webHidden/>
          </w:rPr>
          <w:fldChar w:fldCharType="end"/>
        </w:r>
      </w:hyperlink>
    </w:p>
    <w:p w14:paraId="4BAF6A53" w14:textId="30C8D82B" w:rsidR="000B575E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600" w:history="1">
        <w:r w:rsidR="000B575E" w:rsidRPr="0090753B">
          <w:rPr>
            <w:rStyle w:val="Hiperveza"/>
            <w:noProof/>
          </w:rPr>
          <w:t>9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iperveza"/>
            <w:noProof/>
          </w:rPr>
          <w:t>Šesti tjedan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_Toc129343600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5</w:t>
        </w:r>
        <w:r w:rsidR="000B575E">
          <w:rPr>
            <w:noProof/>
            <w:webHidden/>
          </w:rPr>
          <w:fldChar w:fldCharType="end"/>
        </w:r>
      </w:hyperlink>
    </w:p>
    <w:p w14:paraId="238EC34D" w14:textId="3260949F" w:rsidR="000B575E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601" w:history="1">
        <w:r w:rsidR="000B575E" w:rsidRPr="0090753B">
          <w:rPr>
            <w:rStyle w:val="Hiperveza"/>
            <w:noProof/>
          </w:rPr>
          <w:t>10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iperveza"/>
            <w:noProof/>
          </w:rPr>
          <w:t>Sedmi tjedan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_Toc129343601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5</w:t>
        </w:r>
        <w:r w:rsidR="000B575E">
          <w:rPr>
            <w:noProof/>
            <w:webHidden/>
          </w:rPr>
          <w:fldChar w:fldCharType="end"/>
        </w:r>
      </w:hyperlink>
    </w:p>
    <w:p w14:paraId="36E72FF3" w14:textId="163654B0" w:rsidR="000B575E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602" w:history="1">
        <w:r w:rsidR="000B575E" w:rsidRPr="0090753B">
          <w:rPr>
            <w:rStyle w:val="Hiperveza"/>
            <w:noProof/>
          </w:rPr>
          <w:t>11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iperveza"/>
            <w:noProof/>
          </w:rPr>
          <w:t>Osmi tjedan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_Toc129343602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5</w:t>
        </w:r>
        <w:r w:rsidR="000B575E">
          <w:rPr>
            <w:noProof/>
            <w:webHidden/>
          </w:rPr>
          <w:fldChar w:fldCharType="end"/>
        </w:r>
      </w:hyperlink>
    </w:p>
    <w:p w14:paraId="5E2741FC" w14:textId="1799BAED" w:rsidR="000B575E" w:rsidRDefault="00000000">
      <w:pPr>
        <w:pStyle w:val="Sadraj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3603" w:history="1">
        <w:r w:rsidR="000B575E" w:rsidRPr="0090753B">
          <w:rPr>
            <w:rStyle w:val="Hiperveza"/>
            <w:noProof/>
          </w:rPr>
          <w:t>12</w:t>
        </w:r>
        <w:r w:rsidR="000B57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0B575E" w:rsidRPr="0090753B">
          <w:rPr>
            <w:rStyle w:val="Hiperveza"/>
            <w:noProof/>
          </w:rPr>
          <w:t>Završno izvješće</w:t>
        </w:r>
        <w:r w:rsidR="000B575E">
          <w:rPr>
            <w:noProof/>
            <w:webHidden/>
          </w:rPr>
          <w:tab/>
        </w:r>
        <w:r w:rsidR="000B575E">
          <w:rPr>
            <w:noProof/>
            <w:webHidden/>
          </w:rPr>
          <w:fldChar w:fldCharType="begin"/>
        </w:r>
        <w:r w:rsidR="000B575E">
          <w:rPr>
            <w:noProof/>
            <w:webHidden/>
          </w:rPr>
          <w:instrText xml:space="preserve"> PAGEREF _Toc129343603 \h </w:instrText>
        </w:r>
        <w:r w:rsidR="000B575E">
          <w:rPr>
            <w:noProof/>
            <w:webHidden/>
          </w:rPr>
        </w:r>
        <w:r w:rsidR="000B575E">
          <w:rPr>
            <w:noProof/>
            <w:webHidden/>
          </w:rPr>
          <w:fldChar w:fldCharType="separate"/>
        </w:r>
        <w:r w:rsidR="000B575E">
          <w:rPr>
            <w:noProof/>
            <w:webHidden/>
          </w:rPr>
          <w:t>6</w:t>
        </w:r>
        <w:r w:rsidR="000B575E">
          <w:rPr>
            <w:noProof/>
            <w:webHidden/>
          </w:rPr>
          <w:fldChar w:fldCharType="end"/>
        </w:r>
      </w:hyperlink>
    </w:p>
    <w:p w14:paraId="43882CF1" w14:textId="231B500B" w:rsidR="00560BD8" w:rsidRDefault="00256B6D" w:rsidP="004B0B9B">
      <w:r w:rsidRPr="000833BA">
        <w:fldChar w:fldCharType="end"/>
      </w:r>
    </w:p>
    <w:p w14:paraId="5A30E11B" w14:textId="77777777" w:rsidR="00E436EC" w:rsidRDefault="00E436EC" w:rsidP="00E436EC">
      <w:pPr>
        <w:tabs>
          <w:tab w:val="left" w:pos="2581"/>
        </w:tabs>
      </w:pPr>
    </w:p>
    <w:p w14:paraId="2038B48F" w14:textId="77777777" w:rsidR="00ED3137" w:rsidRDefault="00ED3137" w:rsidP="00E436EC">
      <w:pPr>
        <w:tabs>
          <w:tab w:val="left" w:pos="2581"/>
        </w:tabs>
      </w:pPr>
    </w:p>
    <w:p w14:paraId="3A738D11" w14:textId="77777777" w:rsidR="00ED3137" w:rsidRDefault="00560BD8" w:rsidP="00ED3137">
      <w:r w:rsidRPr="00E436EC">
        <w:br w:type="page"/>
      </w:r>
    </w:p>
    <w:p w14:paraId="7DF7AB13" w14:textId="77777777" w:rsidR="00F84EE1" w:rsidRPr="000833BA" w:rsidRDefault="00666A60" w:rsidP="00ED3137">
      <w:pPr>
        <w:pStyle w:val="Naslov1"/>
      </w:pPr>
      <w:bookmarkStart w:id="2" w:name="_Toc129343594"/>
      <w:r>
        <w:lastRenderedPageBreak/>
        <w:t>Opis izvješća</w:t>
      </w:r>
      <w:bookmarkEnd w:id="2"/>
    </w:p>
    <w:p w14:paraId="216AF94E" w14:textId="77777777" w:rsidR="00666A60" w:rsidRDefault="00666A60" w:rsidP="00F9043E"/>
    <w:p w14:paraId="1FEAF37D" w14:textId="77777777" w:rsidR="00141875" w:rsidRDefault="00666A60" w:rsidP="00F237CE">
      <w:pPr>
        <w:jc w:val="both"/>
      </w:pPr>
      <w:r>
        <w:t xml:space="preserve">U ovom dokumenti voditelji timova daju kratko izvješće što je </w:t>
      </w:r>
      <w:r w:rsidR="00F237CE">
        <w:t>tim</w:t>
      </w:r>
      <w:r>
        <w:t xml:space="preserve"> napravio tijekom tjedna. Izvješća se daju po tjednima. Izvješća </w:t>
      </w:r>
      <w:r w:rsidR="00DD5722">
        <w:t>pregledava</w:t>
      </w:r>
      <w:r>
        <w:t xml:space="preserve"> nastavnik na vježbama. U izvješću voditelj daje kratko zapažanje o aktivnosti članova svojeg tima i navodi eventualne probleme.</w:t>
      </w:r>
    </w:p>
    <w:p w14:paraId="138BC733" w14:textId="77777777" w:rsidR="0058438E" w:rsidRDefault="0058438E" w:rsidP="00F9043E"/>
    <w:p w14:paraId="74659942" w14:textId="77777777" w:rsidR="002C295F" w:rsidRDefault="00306342" w:rsidP="002C295F">
      <w:pPr>
        <w:pStyle w:val="Naslov1"/>
      </w:pPr>
      <w:bookmarkStart w:id="3" w:name="_Toc129343595"/>
      <w:r>
        <w:t>Prvi tjedan</w:t>
      </w:r>
      <w:bookmarkEnd w:id="3"/>
    </w:p>
    <w:p w14:paraId="6A4C071D" w14:textId="77777777" w:rsidR="00FB6372" w:rsidRDefault="00FB6372" w:rsidP="00FB637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Prvi tjedan tim je međusobno raspodijelio uloge te je krenuo sa razradom ideje. Na sastanku tima donesena je odluka da će tema projekta biti web aplikacija koja će korisnicima 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omogućiti pristup receptima </w:t>
      </w:r>
      <w:r>
        <w:rPr>
          <w:rFonts w:ascii="Arial" w:eastAsia="Arial" w:hAnsi="Arial" w:cs="Arial"/>
          <w:sz w:val="24"/>
          <w:szCs w:val="24"/>
        </w:rPr>
        <w:t xml:space="preserve">preko interneta, uz to je odlučeno koje ćemo sve zahtjeve koristiti u web aplikaciji. </w:t>
      </w:r>
    </w:p>
    <w:p w14:paraId="01B9C279" w14:textId="77777777" w:rsidR="00FB6372" w:rsidRDefault="00FB6372" w:rsidP="00FB637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Sastanak je vodio voditelj tima Nikola Platnjak te je uz ideje ostalih članova tima </w:t>
      </w:r>
      <w:proofErr w:type="spellStart"/>
      <w:r>
        <w:rPr>
          <w:rFonts w:ascii="Arial" w:eastAsia="Arial" w:hAnsi="Arial" w:cs="Arial"/>
          <w:sz w:val="24"/>
          <w:szCs w:val="24"/>
        </w:rPr>
        <w:t>glasano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 će se raditi web aplikacije sa receptima. Kolege programeri su se dogovorili oko tehnologije koju će koristiti kako bi najuspješnije izradili aplikaciju. Te je odlučeno da će se od tehnologija koristiti </w:t>
      </w:r>
      <w:proofErr w:type="spellStart"/>
      <w:r>
        <w:rPr>
          <w:rFonts w:ascii="Arial" w:eastAsia="Arial" w:hAnsi="Arial" w:cs="Arial"/>
          <w:sz w:val="24"/>
          <w:szCs w:val="24"/>
        </w:rPr>
        <w:t>Angular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 .Net za samu aplikaciju te za bazu podataka </w:t>
      </w:r>
      <w:proofErr w:type="spellStart"/>
      <w:r>
        <w:rPr>
          <w:rFonts w:ascii="Arial" w:eastAsia="Arial" w:hAnsi="Arial" w:cs="Arial"/>
          <w:sz w:val="24"/>
          <w:szCs w:val="24"/>
        </w:rPr>
        <w:t>SQLite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4E6654C1" w14:textId="77777777" w:rsidR="00FB6372" w:rsidRDefault="00FB6372" w:rsidP="00FB637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Na kraju sastanka voditelj Nikola Platnjak je kreirao </w:t>
      </w:r>
      <w:proofErr w:type="spellStart"/>
      <w:r>
        <w:rPr>
          <w:rFonts w:ascii="Arial" w:eastAsia="Arial" w:hAnsi="Arial" w:cs="Arial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mapu vezanu za dokumentaciju i pozvao sve članove da mogu istom i pristupiti. </w:t>
      </w:r>
    </w:p>
    <w:p w14:paraId="46CE3DD1" w14:textId="77777777" w:rsidR="00FB6372" w:rsidRDefault="00FB6372" w:rsidP="00FB6372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olakšava dijeljenje koda, što programerima i ostatku tima ubrzava i olakšava komunikaciju te stvaranje odluka o danjem razvoju aplikacije.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</w:p>
    <w:p w14:paraId="71265343" w14:textId="77777777" w:rsidR="00FB6372" w:rsidRPr="00F8769C" w:rsidRDefault="00FB6372" w:rsidP="00FB637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Krajem tjedna tim je na kolegiju “Objektno orijentirani razvoj programa” ispunio dio dokumenta “Definicija zadatka”. Te nakon kolegija voditelj tima Nikola Platnjak je kreirao </w:t>
      </w:r>
      <w:proofErr w:type="spellStart"/>
      <w:r>
        <w:rPr>
          <w:rFonts w:ascii="Arial" w:eastAsia="Arial" w:hAnsi="Arial" w:cs="Arial"/>
          <w:sz w:val="24"/>
          <w:szCs w:val="24"/>
        </w:rPr>
        <w:t>Trello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board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gdje je dodao ostale članove tima i napisao </w:t>
      </w:r>
      <w:proofErr w:type="spellStart"/>
      <w:r>
        <w:rPr>
          <w:rFonts w:ascii="Arial" w:eastAsia="Arial" w:hAnsi="Arial" w:cs="Arial"/>
          <w:sz w:val="24"/>
          <w:szCs w:val="24"/>
        </w:rPr>
        <w:t>backlog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svih </w:t>
      </w:r>
      <w:proofErr w:type="spellStart"/>
      <w:r>
        <w:rPr>
          <w:rFonts w:ascii="Arial" w:eastAsia="Arial" w:hAnsi="Arial" w:cs="Arial"/>
          <w:sz w:val="24"/>
          <w:szCs w:val="24"/>
        </w:rPr>
        <w:t>taskova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prema definiciji zadatka.</w:t>
      </w:r>
    </w:p>
    <w:p w14:paraId="78B57FD8" w14:textId="77777777" w:rsidR="002C295F" w:rsidRDefault="002C295F" w:rsidP="00F9043E"/>
    <w:p w14:paraId="347FE557" w14:textId="77777777" w:rsidR="00FB6372" w:rsidRDefault="00FB6372" w:rsidP="00F9043E"/>
    <w:p w14:paraId="4BD85DE5" w14:textId="77777777" w:rsidR="00FB6372" w:rsidRDefault="00FB6372" w:rsidP="00F9043E"/>
    <w:p w14:paraId="284AA683" w14:textId="77777777" w:rsidR="00FB6372" w:rsidRDefault="00FB6372" w:rsidP="00F9043E"/>
    <w:p w14:paraId="65F67FDF" w14:textId="77777777" w:rsidR="002C295F" w:rsidRDefault="002C295F" w:rsidP="00F9043E"/>
    <w:p w14:paraId="3C947856" w14:textId="77777777" w:rsidR="00306342" w:rsidRDefault="00306342" w:rsidP="00F9043E"/>
    <w:p w14:paraId="26D94B6B" w14:textId="77777777" w:rsidR="002C295F" w:rsidRDefault="00306342" w:rsidP="002C295F">
      <w:pPr>
        <w:pStyle w:val="Naslov1"/>
      </w:pPr>
      <w:bookmarkStart w:id="4" w:name="_Toc129343596"/>
      <w:r>
        <w:lastRenderedPageBreak/>
        <w:t>Drugi tjedan</w:t>
      </w:r>
      <w:bookmarkEnd w:id="4"/>
    </w:p>
    <w:p w14:paraId="792F08FB" w14:textId="77777777" w:rsidR="002C295F" w:rsidRDefault="002C295F" w:rsidP="00F9043E"/>
    <w:p w14:paraId="1C787F78" w14:textId="79971BB5" w:rsidR="00306342" w:rsidRDefault="00FB6372" w:rsidP="00F9043E">
      <w:r>
        <w:t xml:space="preserve">Drugi tjedan je tim odredio sve funkcionalnosti koje je profesor prihvatio na vježbama iz predmeta i programsko inženjerstvo u otvorenim sustavima. Nakon toga tim je zajednički popunio </w:t>
      </w:r>
      <w:proofErr w:type="spellStart"/>
      <w:r>
        <w:t>trello</w:t>
      </w:r>
      <w:proofErr w:type="spellEnd"/>
      <w:r>
        <w:t xml:space="preserve"> bord za zadatke dane za 2.tjedan. Te pred kraj tjedan kolegica Nina </w:t>
      </w:r>
      <w:proofErr w:type="spellStart"/>
      <w:r>
        <w:t>Šalković</w:t>
      </w:r>
      <w:proofErr w:type="spellEnd"/>
      <w:r>
        <w:t xml:space="preserve"> je krenula popunjavati dokument zahtjeva.  </w:t>
      </w:r>
    </w:p>
    <w:p w14:paraId="55BEE2DA" w14:textId="77777777" w:rsidR="00306342" w:rsidRDefault="00306342" w:rsidP="00306342"/>
    <w:p w14:paraId="1711B13F" w14:textId="77777777" w:rsidR="00306342" w:rsidRDefault="00306342" w:rsidP="00306342">
      <w:pPr>
        <w:pStyle w:val="Naslov1"/>
      </w:pPr>
      <w:bookmarkStart w:id="5" w:name="_Toc129343597"/>
      <w:r>
        <w:t>Treći tjedan</w:t>
      </w:r>
      <w:bookmarkEnd w:id="5"/>
    </w:p>
    <w:p w14:paraId="1CC96E85" w14:textId="77777777" w:rsidR="00306342" w:rsidRDefault="00306342" w:rsidP="00306342"/>
    <w:p w14:paraId="2F9F800D" w14:textId="4A584010" w:rsidR="00306342" w:rsidRDefault="004B244F" w:rsidP="00306342">
      <w:r w:rsidRPr="002664E0">
        <w:rPr>
          <w:rFonts w:asciiTheme="minorHAnsi" w:hAnsiTheme="minorHAnsi" w:cstheme="minorBidi"/>
        </w:rPr>
        <w:t xml:space="preserve">U trećem tjednu razvijena je baza podataka s potrebnim tablicama. </w:t>
      </w:r>
      <w:r w:rsidRPr="00303813">
        <w:t xml:space="preserve">U </w:t>
      </w:r>
      <w:proofErr w:type="spellStart"/>
      <w:r w:rsidRPr="00303813">
        <w:t>backendu</w:t>
      </w:r>
      <w:proofErr w:type="spellEnd"/>
      <w:r w:rsidRPr="00303813">
        <w:t xml:space="preserve"> su implementirane funkcionalnosti za dohvaćanje, uređivanje i brisanje podataka recepata i prijavljenih korisnika</w:t>
      </w:r>
      <w:r>
        <w:t>, a n</w:t>
      </w:r>
      <w:r w:rsidRPr="00303813">
        <w:t xml:space="preserve">a </w:t>
      </w:r>
      <w:proofErr w:type="spellStart"/>
      <w:r w:rsidRPr="00303813">
        <w:t>frontendu</w:t>
      </w:r>
      <w:proofErr w:type="spellEnd"/>
      <w:r w:rsidRPr="00303813">
        <w:t xml:space="preserve"> je kreirana početna stranica integrirana s </w:t>
      </w:r>
      <w:proofErr w:type="spellStart"/>
      <w:r w:rsidRPr="00303813">
        <w:t>backendom</w:t>
      </w:r>
      <w:proofErr w:type="spellEnd"/>
      <w:r w:rsidRPr="00303813">
        <w:t>, omogućujući prikaz recepata. Također su dizajnirani prikazi za prijavu i registraciju</w:t>
      </w:r>
      <w:r>
        <w:t xml:space="preserve"> koje još treba povezati </w:t>
      </w:r>
      <w:proofErr w:type="spellStart"/>
      <w:r w:rsidRPr="00303813">
        <w:t>backendom</w:t>
      </w:r>
      <w:proofErr w:type="spellEnd"/>
      <w:r w:rsidRPr="00303813">
        <w:t>.</w:t>
      </w:r>
    </w:p>
    <w:p w14:paraId="150032CA" w14:textId="77777777" w:rsidR="00306342" w:rsidRDefault="00306342" w:rsidP="00306342"/>
    <w:p w14:paraId="43A92E79" w14:textId="77777777" w:rsidR="00306342" w:rsidRDefault="00306342" w:rsidP="00306342">
      <w:pPr>
        <w:pStyle w:val="Naslov1"/>
      </w:pPr>
      <w:bookmarkStart w:id="6" w:name="_Toc129343598"/>
      <w:r>
        <w:t>Četvrti tjedan</w:t>
      </w:r>
      <w:bookmarkEnd w:id="6"/>
    </w:p>
    <w:p w14:paraId="5E55CC95" w14:textId="3ED16C2B" w:rsidR="00601283" w:rsidRDefault="00601283" w:rsidP="00601283">
      <w:r>
        <w:t xml:space="preserve">U ovom tjednu su programeri već dizajnirali bazu podataka i dizajn stranice. Kolegama nakon prva tri tjedna najviše paše da kolegica Kristina radi </w:t>
      </w:r>
      <w:proofErr w:type="spellStart"/>
      <w:r>
        <w:t>frontend</w:t>
      </w:r>
      <w:proofErr w:type="spellEnd"/>
      <w:r>
        <w:t xml:space="preserve">, a kolega Dorian radi </w:t>
      </w:r>
      <w:proofErr w:type="spellStart"/>
      <w:r>
        <w:t>backend</w:t>
      </w:r>
      <w:proofErr w:type="spellEnd"/>
      <w:r>
        <w:t xml:space="preserve">. </w:t>
      </w:r>
    </w:p>
    <w:p w14:paraId="4EE526A4" w14:textId="229049FF" w:rsidR="00601283" w:rsidRDefault="00601283" w:rsidP="00601283">
      <w:r>
        <w:t xml:space="preserve">Kolega Dorian je izradio bazu podataka, kreirao klase za razmjenu podataka između </w:t>
      </w:r>
      <w:proofErr w:type="spellStart"/>
      <w:r>
        <w:t>backenda</w:t>
      </w:r>
      <w:proofErr w:type="spellEnd"/>
      <w:r>
        <w:t xml:space="preserve"> i </w:t>
      </w:r>
      <w:proofErr w:type="spellStart"/>
      <w:r>
        <w:t>frontend</w:t>
      </w:r>
      <w:proofErr w:type="spellEnd"/>
      <w:r>
        <w:t xml:space="preserve"> i samo mu je za ovaj tjedan ostalo povezati login i </w:t>
      </w:r>
      <w:proofErr w:type="spellStart"/>
      <w:r>
        <w:t>ragistraciju</w:t>
      </w:r>
      <w:proofErr w:type="spellEnd"/>
      <w:r>
        <w:t xml:space="preserve"> s bazom podataka</w:t>
      </w:r>
      <w:r>
        <w:t>.</w:t>
      </w:r>
    </w:p>
    <w:p w14:paraId="48084682" w14:textId="77777777" w:rsidR="00601283" w:rsidRDefault="00601283" w:rsidP="00601283">
      <w:r>
        <w:t xml:space="preserve">Zajedno s kolegom Dorianom kolegica Kristina treba povezati </w:t>
      </w:r>
      <w:proofErr w:type="spellStart"/>
      <w:r>
        <w:t>frontend</w:t>
      </w:r>
      <w:proofErr w:type="spellEnd"/>
      <w:r>
        <w:t xml:space="preserve"> s bazom. </w:t>
      </w:r>
    </w:p>
    <w:p w14:paraId="24B36AB5" w14:textId="1473849F" w:rsidR="00601283" w:rsidRDefault="00601283" w:rsidP="00601283">
      <w:r>
        <w:t xml:space="preserve">Dok kolegica Kristina samostalno obavlja izgled login stranice i stranice za registraciju. </w:t>
      </w:r>
    </w:p>
    <w:p w14:paraId="672374A9" w14:textId="12115AB4" w:rsidR="00306342" w:rsidRDefault="00601283" w:rsidP="00601283">
      <w:r>
        <w:t>Voditelj tima Nikola i tester aplikacije Nina se fokusiraju na dokumentaciju projekta i izradu UML dijagrama</w:t>
      </w:r>
    </w:p>
    <w:p w14:paraId="563F5953" w14:textId="77777777" w:rsidR="00306342" w:rsidRDefault="00306342" w:rsidP="00306342"/>
    <w:p w14:paraId="5752AE80" w14:textId="77777777" w:rsidR="00306342" w:rsidRDefault="00306342" w:rsidP="00306342">
      <w:pPr>
        <w:pStyle w:val="Naslov1"/>
      </w:pPr>
      <w:bookmarkStart w:id="7" w:name="_Toc129343599"/>
      <w:r>
        <w:t>Peti tjedan</w:t>
      </w:r>
      <w:bookmarkEnd w:id="7"/>
    </w:p>
    <w:p w14:paraId="19FD4D2D" w14:textId="77777777" w:rsidR="00306342" w:rsidRDefault="00306342" w:rsidP="00306342"/>
    <w:p w14:paraId="258687AC" w14:textId="77777777" w:rsidR="00306342" w:rsidRDefault="00306342" w:rsidP="00306342"/>
    <w:p w14:paraId="350FA089" w14:textId="77777777" w:rsidR="00306342" w:rsidRDefault="00306342" w:rsidP="00306342"/>
    <w:p w14:paraId="338E7373" w14:textId="77777777" w:rsidR="00306342" w:rsidRDefault="00306342" w:rsidP="00306342"/>
    <w:p w14:paraId="7AEFC7C8" w14:textId="77777777" w:rsidR="00306342" w:rsidRDefault="00306342" w:rsidP="00306342">
      <w:pPr>
        <w:pStyle w:val="Naslov1"/>
      </w:pPr>
      <w:bookmarkStart w:id="8" w:name="_Toc129343600"/>
      <w:r>
        <w:lastRenderedPageBreak/>
        <w:t>Šesti tjedan</w:t>
      </w:r>
      <w:bookmarkEnd w:id="8"/>
    </w:p>
    <w:p w14:paraId="5BD04F06" w14:textId="77777777" w:rsidR="00306342" w:rsidRDefault="00306342" w:rsidP="00306342"/>
    <w:p w14:paraId="61746D53" w14:textId="77777777" w:rsidR="00306342" w:rsidRDefault="00306342" w:rsidP="00306342"/>
    <w:p w14:paraId="4A92E251" w14:textId="77777777" w:rsidR="00306342" w:rsidRDefault="00306342" w:rsidP="00306342"/>
    <w:p w14:paraId="00011D1D" w14:textId="77777777" w:rsidR="00306342" w:rsidRDefault="00306342" w:rsidP="00306342">
      <w:pPr>
        <w:pStyle w:val="Naslov1"/>
      </w:pPr>
      <w:bookmarkStart w:id="9" w:name="_Toc129343601"/>
      <w:r>
        <w:t>Sedmi tjedan</w:t>
      </w:r>
      <w:bookmarkEnd w:id="9"/>
    </w:p>
    <w:p w14:paraId="45C6934A" w14:textId="77777777" w:rsidR="00306342" w:rsidRDefault="00306342" w:rsidP="00306342"/>
    <w:p w14:paraId="6E0D48BC" w14:textId="77777777" w:rsidR="00306342" w:rsidRDefault="00306342" w:rsidP="00306342"/>
    <w:p w14:paraId="0EAC4D9C" w14:textId="77777777" w:rsidR="00306342" w:rsidRDefault="00306342" w:rsidP="00306342"/>
    <w:p w14:paraId="032A1026" w14:textId="77777777" w:rsidR="00306342" w:rsidRDefault="00306342" w:rsidP="00306342"/>
    <w:p w14:paraId="7FBA374D" w14:textId="77777777" w:rsidR="00306342" w:rsidRDefault="00306342" w:rsidP="00306342">
      <w:pPr>
        <w:pStyle w:val="Naslov1"/>
      </w:pPr>
      <w:bookmarkStart w:id="10" w:name="_Toc129343602"/>
      <w:r>
        <w:t>Osmi tjedan</w:t>
      </w:r>
      <w:bookmarkEnd w:id="10"/>
    </w:p>
    <w:p w14:paraId="25E87957" w14:textId="77777777" w:rsidR="00306342" w:rsidRDefault="00306342" w:rsidP="00306342"/>
    <w:p w14:paraId="6283CC74" w14:textId="77777777" w:rsidR="00306342" w:rsidRDefault="00306342" w:rsidP="00306342"/>
    <w:p w14:paraId="754773C6" w14:textId="77777777" w:rsidR="00306342" w:rsidRDefault="00306342" w:rsidP="00306342"/>
    <w:p w14:paraId="513179E0" w14:textId="77777777" w:rsidR="007C682A" w:rsidRDefault="007C682A">
      <w:pPr>
        <w:spacing w:after="0" w:line="240" w:lineRule="auto"/>
      </w:pPr>
      <w:r>
        <w:br w:type="page"/>
      </w:r>
    </w:p>
    <w:p w14:paraId="721D6575" w14:textId="77777777" w:rsidR="00306342" w:rsidRDefault="00666A60" w:rsidP="00306342">
      <w:pPr>
        <w:pStyle w:val="Naslov1"/>
      </w:pPr>
      <w:bookmarkStart w:id="11" w:name="_Toc129343603"/>
      <w:r>
        <w:lastRenderedPageBreak/>
        <w:t>Završno izvješće</w:t>
      </w:r>
      <w:bookmarkEnd w:id="11"/>
    </w:p>
    <w:p w14:paraId="6CCA2699" w14:textId="77777777" w:rsidR="00306342" w:rsidRDefault="00306342" w:rsidP="00306342"/>
    <w:p w14:paraId="2237A768" w14:textId="77777777" w:rsidR="00306342" w:rsidRDefault="00306342" w:rsidP="00306342"/>
    <w:p w14:paraId="4C1E02F1" w14:textId="77777777" w:rsidR="00306342" w:rsidRDefault="00306342" w:rsidP="00306342"/>
    <w:p w14:paraId="3663C04D" w14:textId="77777777" w:rsidR="00306342" w:rsidRDefault="00306342" w:rsidP="00306342"/>
    <w:p w14:paraId="2BD52144" w14:textId="77777777" w:rsidR="00306342" w:rsidRDefault="00306342" w:rsidP="00306342"/>
    <w:p w14:paraId="2A69F8A2" w14:textId="77777777" w:rsidR="00306342" w:rsidRDefault="00306342" w:rsidP="00306342"/>
    <w:p w14:paraId="3E742AE7" w14:textId="77777777" w:rsidR="00306342" w:rsidRDefault="00306342" w:rsidP="00306342"/>
    <w:p w14:paraId="099EC7C6" w14:textId="77777777" w:rsidR="007A6F48" w:rsidRDefault="007A6F48" w:rsidP="00F9043E"/>
    <w:p w14:paraId="2B62A0F7" w14:textId="77777777" w:rsidR="00306342" w:rsidRPr="007A6F48" w:rsidRDefault="007A6F48" w:rsidP="007A6F48">
      <w:pPr>
        <w:tabs>
          <w:tab w:val="left" w:pos="1050"/>
        </w:tabs>
      </w:pPr>
      <w:r>
        <w:tab/>
      </w:r>
    </w:p>
    <w:sectPr w:rsidR="00306342" w:rsidRPr="007A6F48" w:rsidSect="00D9157A">
      <w:headerReference w:type="default" r:id="rId11"/>
      <w:footerReference w:type="default" r:id="rId12"/>
      <w:headerReference w:type="first" r:id="rId13"/>
      <w:pgSz w:w="11906" w:h="16838"/>
      <w:pgMar w:top="1417" w:right="1417" w:bottom="1417" w:left="1417" w:header="708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F2424" w14:textId="77777777" w:rsidR="00D9157A" w:rsidRDefault="00D9157A" w:rsidP="00E9762A">
      <w:pPr>
        <w:spacing w:after="0" w:line="240" w:lineRule="auto"/>
      </w:pPr>
      <w:r>
        <w:separator/>
      </w:r>
    </w:p>
  </w:endnote>
  <w:endnote w:type="continuationSeparator" w:id="0">
    <w:p w14:paraId="49601DA6" w14:textId="77777777" w:rsidR="00D9157A" w:rsidRDefault="00D9157A" w:rsidP="00E97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1" w:type="dxa"/>
      <w:tblLook w:val="04A0" w:firstRow="1" w:lastRow="0" w:firstColumn="1" w:lastColumn="0" w:noHBand="0" w:noVBand="1"/>
    </w:tblPr>
    <w:tblGrid>
      <w:gridCol w:w="3117"/>
      <w:gridCol w:w="3117"/>
      <w:gridCol w:w="3117"/>
    </w:tblGrid>
    <w:tr w:rsidR="0072389D" w14:paraId="7596D3AB" w14:textId="77777777" w:rsidTr="00000E7B">
      <w:trPr>
        <w:trHeight w:val="269"/>
      </w:trPr>
      <w:tc>
        <w:tcPr>
          <w:tcW w:w="3117" w:type="dxa"/>
        </w:tcPr>
        <w:p w14:paraId="76EC4874" w14:textId="045D15EE" w:rsidR="0072389D" w:rsidRPr="005B0AFE" w:rsidRDefault="00344D25" w:rsidP="00FA1969">
          <w:r>
            <w:rPr>
              <w:noProof/>
              <w:lang w:eastAsia="hr-H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1783626" wp14:editId="5BC2388E">
                    <wp:simplePos x="0" y="0"/>
                    <wp:positionH relativeFrom="column">
                      <wp:posOffset>-163195</wp:posOffset>
                    </wp:positionH>
                    <wp:positionV relativeFrom="paragraph">
                      <wp:posOffset>6350</wp:posOffset>
                    </wp:positionV>
                    <wp:extent cx="6197600" cy="0"/>
                    <wp:effectExtent l="12700" t="5080" r="9525" b="13970"/>
                    <wp:wrapNone/>
                    <wp:docPr id="3" name="AutoShap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197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858909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8" o:spid="_x0000_s1026" type="#_x0000_t32" style="position:absolute;margin-left:-12.85pt;margin-top:.5pt;width:48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">
                    <v:stroke startarrowwidth="narrow" startarrowlength="long" endarrowwidth="narrow" endarrowlength="long"/>
                  </v:shape>
                </w:pict>
              </mc:Fallback>
            </mc:AlternateContent>
          </w:r>
          <w:r w:rsidR="007A6F48">
            <w:fldChar w:fldCharType="begin"/>
          </w:r>
          <w:r w:rsidR="007A6F48">
            <w:instrText xml:space="preserve"> TIME \@ "d.M.yyyy." </w:instrText>
          </w:r>
          <w:r w:rsidR="007A6F48">
            <w:fldChar w:fldCharType="separate"/>
          </w:r>
          <w:r w:rsidR="00601283">
            <w:rPr>
              <w:noProof/>
            </w:rPr>
            <w:t>23.3.2024.</w:t>
          </w:r>
          <w:r w:rsidR="007A6F48">
            <w:fldChar w:fldCharType="end"/>
          </w:r>
        </w:p>
      </w:tc>
      <w:tc>
        <w:tcPr>
          <w:tcW w:w="3117" w:type="dxa"/>
        </w:tcPr>
        <w:p w14:paraId="61A48BEA" w14:textId="63AB13CC" w:rsidR="0072389D" w:rsidRDefault="00000E7B" w:rsidP="00000E7B">
          <w:pPr>
            <w:jc w:val="center"/>
          </w:pPr>
          <w:r>
            <w:rPr>
              <w:noProof/>
            </w:rPr>
            <w:t>Grupa3 Tim3 -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 xml:space="preserve">TIM3G3 </w:t>
          </w:r>
          <w:r>
            <w:rPr>
              <w:noProof/>
            </w:rPr>
            <w:br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\* MERGEFORMAT </w:instrText>
          </w:r>
          <w:r>
            <w:rPr>
              <w:noProof/>
            </w:rPr>
            <w:fldChar w:fldCharType="separate"/>
          </w:r>
          <w:sdt>
            <w:sdtPr>
              <w:rPr>
                <w:noProof/>
              </w:rPr>
              <w:alias w:val="Naslov"/>
              <w:tag w:val=""/>
              <w:id w:val="885221684"/>
              <w:placeholder>
                <w:docPart w:val="4812F55BB0864094BF486F2083690D6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noProof/>
                </w:rPr>
                <w:t>UML Izvješćivanje</w:t>
              </w:r>
            </w:sdtContent>
          </w:sdt>
          <w:r>
            <w:rPr>
              <w:noProof/>
            </w:rPr>
            <w:fldChar w:fldCharType="end"/>
          </w:r>
          <w:r>
            <w:rPr>
              <w:noProof/>
            </w:rPr>
            <w:fldChar w:fldCharType="end"/>
          </w:r>
        </w:p>
      </w:tc>
      <w:tc>
        <w:tcPr>
          <w:tcW w:w="3117" w:type="dxa"/>
        </w:tcPr>
        <w:p w14:paraId="009880EE" w14:textId="77777777" w:rsidR="0072389D" w:rsidRDefault="00CD6461" w:rsidP="00FA1969">
          <w:pPr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F92A7D">
            <w:rPr>
              <w:noProof/>
            </w:rPr>
            <w:t>5</w:t>
          </w:r>
          <w:r>
            <w:fldChar w:fldCharType="end"/>
          </w:r>
        </w:p>
      </w:tc>
    </w:tr>
  </w:tbl>
  <w:p w14:paraId="36434394" w14:textId="77777777" w:rsidR="0072389D" w:rsidRDefault="0072389D" w:rsidP="00CD6461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2C677" w14:textId="77777777" w:rsidR="00D9157A" w:rsidRDefault="00D9157A" w:rsidP="00E9762A">
      <w:pPr>
        <w:spacing w:after="0" w:line="240" w:lineRule="auto"/>
      </w:pPr>
      <w:r>
        <w:separator/>
      </w:r>
    </w:p>
  </w:footnote>
  <w:footnote w:type="continuationSeparator" w:id="0">
    <w:p w14:paraId="4C3F85DB" w14:textId="77777777" w:rsidR="00D9157A" w:rsidRDefault="00D9157A" w:rsidP="00E97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680"/>
      <w:gridCol w:w="4392"/>
    </w:tblGrid>
    <w:tr w:rsidR="00F14554" w14:paraId="45D8D034" w14:textId="77777777" w:rsidTr="00872BAF">
      <w:trPr>
        <w:trHeight w:val="276"/>
      </w:trPr>
      <w:tc>
        <w:tcPr>
          <w:tcW w:w="4779" w:type="dxa"/>
          <w:vAlign w:val="center"/>
        </w:tcPr>
        <w:p w14:paraId="24388824" w14:textId="77777777" w:rsidR="00F14554" w:rsidRDefault="00344D25" w:rsidP="00642D70">
          <w:r>
            <w:rPr>
              <w:noProof/>
              <w:lang w:eastAsia="hr-HR"/>
            </w:rPr>
            <w:drawing>
              <wp:anchor distT="0" distB="0" distL="114300" distR="114300" simplePos="0" relativeHeight="251657216" behindDoc="1" locked="0" layoutInCell="1" allowOverlap="1" wp14:anchorId="6ED945B7" wp14:editId="20546A21">
                <wp:simplePos x="0" y="0"/>
                <wp:positionH relativeFrom="column">
                  <wp:posOffset>-44450</wp:posOffset>
                </wp:positionH>
                <wp:positionV relativeFrom="paragraph">
                  <wp:posOffset>-28575</wp:posOffset>
                </wp:positionV>
                <wp:extent cx="5975350" cy="260985"/>
                <wp:effectExtent l="0" t="0" r="6350" b="5715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535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42D70">
            <w:t xml:space="preserve">TVZ Programsko inženjerstvo i OO RAZVOJ </w:t>
          </w:r>
        </w:p>
      </w:tc>
      <w:tc>
        <w:tcPr>
          <w:tcW w:w="4501" w:type="dxa"/>
          <w:vAlign w:val="center"/>
        </w:tcPr>
        <w:p w14:paraId="27CB85CD" w14:textId="77777777" w:rsidR="00F14554" w:rsidRPr="00A82907" w:rsidRDefault="00816EA8" w:rsidP="00A82907">
          <w:pPr>
            <w:jc w:val="right"/>
          </w:pPr>
          <w:r>
            <w:t>PLAN</w:t>
          </w:r>
        </w:p>
      </w:tc>
    </w:tr>
  </w:tbl>
  <w:p w14:paraId="29B846B7" w14:textId="77777777" w:rsidR="00F14554" w:rsidRDefault="000974A0" w:rsidP="000974A0">
    <w:pPr>
      <w:pStyle w:val="Zaglavlje"/>
      <w:tabs>
        <w:tab w:val="clear" w:pos="4536"/>
        <w:tab w:val="clear" w:pos="9072"/>
        <w:tab w:val="left" w:pos="750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9B176" w14:textId="77777777" w:rsidR="00344D25" w:rsidRPr="008F2EF3" w:rsidRDefault="00805655" w:rsidP="00805655">
    <w:pPr>
      <w:pStyle w:val="Zaglavlje"/>
      <w:jc w:val="center"/>
    </w:pPr>
    <w:r>
      <w:rPr>
        <w:noProof/>
        <w:lang w:eastAsia="hr-HR"/>
      </w:rPr>
      <w:drawing>
        <wp:inline distT="0" distB="0" distL="0" distR="0" wp14:anchorId="450076E1" wp14:editId="3DDD60AB">
          <wp:extent cx="4515480" cy="781159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TVZ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5480" cy="7811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C4A34"/>
    <w:multiLevelType w:val="hybridMultilevel"/>
    <w:tmpl w:val="F3D8348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C024E3"/>
    <w:multiLevelType w:val="hybridMultilevel"/>
    <w:tmpl w:val="875433D6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2B77791"/>
    <w:multiLevelType w:val="hybridMultilevel"/>
    <w:tmpl w:val="A03EDAFE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4C0D5F"/>
    <w:multiLevelType w:val="hybridMultilevel"/>
    <w:tmpl w:val="FF925110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B2707E"/>
    <w:multiLevelType w:val="hybridMultilevel"/>
    <w:tmpl w:val="A718D72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AE5AE2"/>
    <w:multiLevelType w:val="hybridMultilevel"/>
    <w:tmpl w:val="C2F4C0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C6F47"/>
    <w:multiLevelType w:val="multilevel"/>
    <w:tmpl w:val="ABEE4550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A044418"/>
    <w:multiLevelType w:val="hybridMultilevel"/>
    <w:tmpl w:val="0AE416D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0945446">
    <w:abstractNumId w:val="6"/>
  </w:num>
  <w:num w:numId="2" w16cid:durableId="233440337">
    <w:abstractNumId w:val="3"/>
  </w:num>
  <w:num w:numId="3" w16cid:durableId="1214853803">
    <w:abstractNumId w:val="1"/>
  </w:num>
  <w:num w:numId="4" w16cid:durableId="1341199823">
    <w:abstractNumId w:val="4"/>
  </w:num>
  <w:num w:numId="5" w16cid:durableId="212541506">
    <w:abstractNumId w:val="7"/>
  </w:num>
  <w:num w:numId="6" w16cid:durableId="446394537">
    <w:abstractNumId w:val="0"/>
  </w:num>
  <w:num w:numId="7" w16cid:durableId="1155144867">
    <w:abstractNumId w:val="2"/>
  </w:num>
  <w:num w:numId="8" w16cid:durableId="65150416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D25"/>
    <w:rsid w:val="00000E7B"/>
    <w:rsid w:val="000037D0"/>
    <w:rsid w:val="000128B0"/>
    <w:rsid w:val="000130C3"/>
    <w:rsid w:val="000131F8"/>
    <w:rsid w:val="000157AD"/>
    <w:rsid w:val="00017381"/>
    <w:rsid w:val="00024817"/>
    <w:rsid w:val="00033A17"/>
    <w:rsid w:val="00034D79"/>
    <w:rsid w:val="00036F7E"/>
    <w:rsid w:val="0004591E"/>
    <w:rsid w:val="000505D7"/>
    <w:rsid w:val="00053514"/>
    <w:rsid w:val="000537CD"/>
    <w:rsid w:val="00057A56"/>
    <w:rsid w:val="00060172"/>
    <w:rsid w:val="000713DC"/>
    <w:rsid w:val="0008170C"/>
    <w:rsid w:val="000833BA"/>
    <w:rsid w:val="00086969"/>
    <w:rsid w:val="00092DC6"/>
    <w:rsid w:val="00093774"/>
    <w:rsid w:val="00094DEB"/>
    <w:rsid w:val="00095FA1"/>
    <w:rsid w:val="000974A0"/>
    <w:rsid w:val="000B0514"/>
    <w:rsid w:val="000B3FD5"/>
    <w:rsid w:val="000B575E"/>
    <w:rsid w:val="000B653E"/>
    <w:rsid w:val="000C3078"/>
    <w:rsid w:val="000C77F3"/>
    <w:rsid w:val="000E4C4C"/>
    <w:rsid w:val="000E5E31"/>
    <w:rsid w:val="000F1341"/>
    <w:rsid w:val="000F724C"/>
    <w:rsid w:val="00100C03"/>
    <w:rsid w:val="00100F3B"/>
    <w:rsid w:val="0011190B"/>
    <w:rsid w:val="0011201E"/>
    <w:rsid w:val="001143B8"/>
    <w:rsid w:val="00117DEB"/>
    <w:rsid w:val="00123950"/>
    <w:rsid w:val="00125F32"/>
    <w:rsid w:val="00130BA4"/>
    <w:rsid w:val="00135AF7"/>
    <w:rsid w:val="00141875"/>
    <w:rsid w:val="00142232"/>
    <w:rsid w:val="00150302"/>
    <w:rsid w:val="001537BA"/>
    <w:rsid w:val="00155A04"/>
    <w:rsid w:val="001736F6"/>
    <w:rsid w:val="00177AA6"/>
    <w:rsid w:val="00177E2A"/>
    <w:rsid w:val="0018016C"/>
    <w:rsid w:val="0018137F"/>
    <w:rsid w:val="00182B43"/>
    <w:rsid w:val="001852BD"/>
    <w:rsid w:val="0019431F"/>
    <w:rsid w:val="00194ADD"/>
    <w:rsid w:val="00195C1C"/>
    <w:rsid w:val="001A10B7"/>
    <w:rsid w:val="001A2B10"/>
    <w:rsid w:val="001A7DA0"/>
    <w:rsid w:val="001B2E4B"/>
    <w:rsid w:val="001B7514"/>
    <w:rsid w:val="001C1FEE"/>
    <w:rsid w:val="001D3E4D"/>
    <w:rsid w:val="001D4320"/>
    <w:rsid w:val="001E7672"/>
    <w:rsid w:val="001F23B3"/>
    <w:rsid w:val="00205DA9"/>
    <w:rsid w:val="00211383"/>
    <w:rsid w:val="00212719"/>
    <w:rsid w:val="00217795"/>
    <w:rsid w:val="00217BBD"/>
    <w:rsid w:val="0022368D"/>
    <w:rsid w:val="00227DC3"/>
    <w:rsid w:val="00232803"/>
    <w:rsid w:val="00246104"/>
    <w:rsid w:val="00256B6D"/>
    <w:rsid w:val="00266E1D"/>
    <w:rsid w:val="00267F4F"/>
    <w:rsid w:val="002730FE"/>
    <w:rsid w:val="00282235"/>
    <w:rsid w:val="00282791"/>
    <w:rsid w:val="00287C94"/>
    <w:rsid w:val="00292FC8"/>
    <w:rsid w:val="0029425F"/>
    <w:rsid w:val="002A0C02"/>
    <w:rsid w:val="002A6DC9"/>
    <w:rsid w:val="002B307D"/>
    <w:rsid w:val="002B5B78"/>
    <w:rsid w:val="002B727E"/>
    <w:rsid w:val="002C2566"/>
    <w:rsid w:val="002C295F"/>
    <w:rsid w:val="002C510D"/>
    <w:rsid w:val="002C68C5"/>
    <w:rsid w:val="002D1572"/>
    <w:rsid w:val="002D289A"/>
    <w:rsid w:val="002D2EA0"/>
    <w:rsid w:val="002E0B05"/>
    <w:rsid w:val="002F15CB"/>
    <w:rsid w:val="002F2DE6"/>
    <w:rsid w:val="002F4920"/>
    <w:rsid w:val="002F5012"/>
    <w:rsid w:val="002F6D7F"/>
    <w:rsid w:val="00303C9D"/>
    <w:rsid w:val="0030613F"/>
    <w:rsid w:val="00306342"/>
    <w:rsid w:val="00306F61"/>
    <w:rsid w:val="003216C6"/>
    <w:rsid w:val="00327166"/>
    <w:rsid w:val="00332AF2"/>
    <w:rsid w:val="00334C94"/>
    <w:rsid w:val="00337FA2"/>
    <w:rsid w:val="00344D25"/>
    <w:rsid w:val="00345D4B"/>
    <w:rsid w:val="0034722C"/>
    <w:rsid w:val="0035450D"/>
    <w:rsid w:val="0036093B"/>
    <w:rsid w:val="00361D84"/>
    <w:rsid w:val="00367CD8"/>
    <w:rsid w:val="00370088"/>
    <w:rsid w:val="003750D1"/>
    <w:rsid w:val="003823A4"/>
    <w:rsid w:val="00385AD1"/>
    <w:rsid w:val="003A0068"/>
    <w:rsid w:val="003A218B"/>
    <w:rsid w:val="003A28BC"/>
    <w:rsid w:val="003A325A"/>
    <w:rsid w:val="003A5AF7"/>
    <w:rsid w:val="003A5D42"/>
    <w:rsid w:val="003A5F23"/>
    <w:rsid w:val="003A69B7"/>
    <w:rsid w:val="003B0E62"/>
    <w:rsid w:val="003B2D85"/>
    <w:rsid w:val="003B3DBD"/>
    <w:rsid w:val="003C1AF1"/>
    <w:rsid w:val="003C4077"/>
    <w:rsid w:val="003C6777"/>
    <w:rsid w:val="003D34FF"/>
    <w:rsid w:val="003D4A61"/>
    <w:rsid w:val="003D6B68"/>
    <w:rsid w:val="003E2E0F"/>
    <w:rsid w:val="0040399F"/>
    <w:rsid w:val="004043B3"/>
    <w:rsid w:val="00416C0D"/>
    <w:rsid w:val="0042211F"/>
    <w:rsid w:val="00424636"/>
    <w:rsid w:val="0042572F"/>
    <w:rsid w:val="004274A2"/>
    <w:rsid w:val="00427BBD"/>
    <w:rsid w:val="00434E9C"/>
    <w:rsid w:val="004379E9"/>
    <w:rsid w:val="00441D82"/>
    <w:rsid w:val="00452765"/>
    <w:rsid w:val="00457D27"/>
    <w:rsid w:val="00472B11"/>
    <w:rsid w:val="004757E6"/>
    <w:rsid w:val="00475FCF"/>
    <w:rsid w:val="004A283B"/>
    <w:rsid w:val="004A3EAD"/>
    <w:rsid w:val="004B07C0"/>
    <w:rsid w:val="004B0B9B"/>
    <w:rsid w:val="004B244F"/>
    <w:rsid w:val="004B5CB5"/>
    <w:rsid w:val="004B5E9F"/>
    <w:rsid w:val="004C6A00"/>
    <w:rsid w:val="004E2492"/>
    <w:rsid w:val="004F1E11"/>
    <w:rsid w:val="004F2579"/>
    <w:rsid w:val="004F4A00"/>
    <w:rsid w:val="004F6C59"/>
    <w:rsid w:val="00504B97"/>
    <w:rsid w:val="00505A39"/>
    <w:rsid w:val="00514D0F"/>
    <w:rsid w:val="00515D94"/>
    <w:rsid w:val="00521AD3"/>
    <w:rsid w:val="00522FF4"/>
    <w:rsid w:val="0052331E"/>
    <w:rsid w:val="005378A9"/>
    <w:rsid w:val="00537F0A"/>
    <w:rsid w:val="00545704"/>
    <w:rsid w:val="00552A07"/>
    <w:rsid w:val="00553FEC"/>
    <w:rsid w:val="00554E8F"/>
    <w:rsid w:val="0055627D"/>
    <w:rsid w:val="00560BD8"/>
    <w:rsid w:val="0056703F"/>
    <w:rsid w:val="00567422"/>
    <w:rsid w:val="00572B0B"/>
    <w:rsid w:val="0058438E"/>
    <w:rsid w:val="00586181"/>
    <w:rsid w:val="0059511A"/>
    <w:rsid w:val="005B0AFE"/>
    <w:rsid w:val="005B11EB"/>
    <w:rsid w:val="005B4A13"/>
    <w:rsid w:val="005B6C8C"/>
    <w:rsid w:val="005C29BF"/>
    <w:rsid w:val="005C373B"/>
    <w:rsid w:val="005C763D"/>
    <w:rsid w:val="005D1020"/>
    <w:rsid w:val="005E3F45"/>
    <w:rsid w:val="005F631A"/>
    <w:rsid w:val="00601283"/>
    <w:rsid w:val="00602B0C"/>
    <w:rsid w:val="006054B6"/>
    <w:rsid w:val="00605F7E"/>
    <w:rsid w:val="00606259"/>
    <w:rsid w:val="00611F5E"/>
    <w:rsid w:val="00614A92"/>
    <w:rsid w:val="006246F9"/>
    <w:rsid w:val="006251E0"/>
    <w:rsid w:val="00626284"/>
    <w:rsid w:val="0063018F"/>
    <w:rsid w:val="006370EB"/>
    <w:rsid w:val="00642D70"/>
    <w:rsid w:val="00644A84"/>
    <w:rsid w:val="00645D9F"/>
    <w:rsid w:val="006463A2"/>
    <w:rsid w:val="00647050"/>
    <w:rsid w:val="00653C00"/>
    <w:rsid w:val="00660E71"/>
    <w:rsid w:val="006611D2"/>
    <w:rsid w:val="00665ED7"/>
    <w:rsid w:val="00666118"/>
    <w:rsid w:val="00666A60"/>
    <w:rsid w:val="00674396"/>
    <w:rsid w:val="006751E1"/>
    <w:rsid w:val="00677F6A"/>
    <w:rsid w:val="006823D4"/>
    <w:rsid w:val="0068714B"/>
    <w:rsid w:val="00687945"/>
    <w:rsid w:val="00691EB3"/>
    <w:rsid w:val="0069438C"/>
    <w:rsid w:val="006A0602"/>
    <w:rsid w:val="006A472F"/>
    <w:rsid w:val="006A6658"/>
    <w:rsid w:val="006A753A"/>
    <w:rsid w:val="006A75D1"/>
    <w:rsid w:val="006B0388"/>
    <w:rsid w:val="006C206F"/>
    <w:rsid w:val="006C3BCF"/>
    <w:rsid w:val="006D0F84"/>
    <w:rsid w:val="006D3F33"/>
    <w:rsid w:val="006D4423"/>
    <w:rsid w:val="006E2C2B"/>
    <w:rsid w:val="006E5C96"/>
    <w:rsid w:val="0070043A"/>
    <w:rsid w:val="007118E9"/>
    <w:rsid w:val="00722C65"/>
    <w:rsid w:val="0072389D"/>
    <w:rsid w:val="00732EAE"/>
    <w:rsid w:val="00742479"/>
    <w:rsid w:val="00742D54"/>
    <w:rsid w:val="0074478A"/>
    <w:rsid w:val="007515C3"/>
    <w:rsid w:val="00753595"/>
    <w:rsid w:val="00760BD3"/>
    <w:rsid w:val="00770A4B"/>
    <w:rsid w:val="00771FA5"/>
    <w:rsid w:val="00772981"/>
    <w:rsid w:val="00773191"/>
    <w:rsid w:val="00790932"/>
    <w:rsid w:val="00790E2D"/>
    <w:rsid w:val="00791E3C"/>
    <w:rsid w:val="007A037E"/>
    <w:rsid w:val="007A065E"/>
    <w:rsid w:val="007A1486"/>
    <w:rsid w:val="007A6F48"/>
    <w:rsid w:val="007A735C"/>
    <w:rsid w:val="007C3A1E"/>
    <w:rsid w:val="007C4239"/>
    <w:rsid w:val="007C682A"/>
    <w:rsid w:val="007D33FE"/>
    <w:rsid w:val="007D439B"/>
    <w:rsid w:val="007D6211"/>
    <w:rsid w:val="007F07FF"/>
    <w:rsid w:val="007F15F4"/>
    <w:rsid w:val="00800E37"/>
    <w:rsid w:val="00803B64"/>
    <w:rsid w:val="00805655"/>
    <w:rsid w:val="00806C88"/>
    <w:rsid w:val="0081030B"/>
    <w:rsid w:val="008106FF"/>
    <w:rsid w:val="00816EA8"/>
    <w:rsid w:val="008356AF"/>
    <w:rsid w:val="00840F6D"/>
    <w:rsid w:val="00844ED0"/>
    <w:rsid w:val="00847EA3"/>
    <w:rsid w:val="00850F96"/>
    <w:rsid w:val="008638C2"/>
    <w:rsid w:val="00866F70"/>
    <w:rsid w:val="00872BAF"/>
    <w:rsid w:val="00873F54"/>
    <w:rsid w:val="00875142"/>
    <w:rsid w:val="008762A7"/>
    <w:rsid w:val="00881CE5"/>
    <w:rsid w:val="00887E78"/>
    <w:rsid w:val="0089103B"/>
    <w:rsid w:val="00896E64"/>
    <w:rsid w:val="008A0C4F"/>
    <w:rsid w:val="008B6DA0"/>
    <w:rsid w:val="008C094C"/>
    <w:rsid w:val="008C57A9"/>
    <w:rsid w:val="008C778E"/>
    <w:rsid w:val="008E1DF5"/>
    <w:rsid w:val="008E259E"/>
    <w:rsid w:val="008E4D9B"/>
    <w:rsid w:val="008E723E"/>
    <w:rsid w:val="008F2EF3"/>
    <w:rsid w:val="008F337F"/>
    <w:rsid w:val="008F4A05"/>
    <w:rsid w:val="008F6779"/>
    <w:rsid w:val="008F6D65"/>
    <w:rsid w:val="00905C3E"/>
    <w:rsid w:val="009070F8"/>
    <w:rsid w:val="00910193"/>
    <w:rsid w:val="00911AB4"/>
    <w:rsid w:val="009149DA"/>
    <w:rsid w:val="00917634"/>
    <w:rsid w:val="00924027"/>
    <w:rsid w:val="0093141E"/>
    <w:rsid w:val="00941D67"/>
    <w:rsid w:val="00944F54"/>
    <w:rsid w:val="00953464"/>
    <w:rsid w:val="00961EBE"/>
    <w:rsid w:val="0096420B"/>
    <w:rsid w:val="00965D64"/>
    <w:rsid w:val="00970E28"/>
    <w:rsid w:val="00971B0B"/>
    <w:rsid w:val="00975E91"/>
    <w:rsid w:val="00976516"/>
    <w:rsid w:val="00980591"/>
    <w:rsid w:val="00982501"/>
    <w:rsid w:val="00982DE5"/>
    <w:rsid w:val="00983DB7"/>
    <w:rsid w:val="009873D2"/>
    <w:rsid w:val="009901BA"/>
    <w:rsid w:val="00990941"/>
    <w:rsid w:val="00996C9D"/>
    <w:rsid w:val="009A3AFE"/>
    <w:rsid w:val="009A5B4D"/>
    <w:rsid w:val="009C2E8B"/>
    <w:rsid w:val="009D0352"/>
    <w:rsid w:val="009D0829"/>
    <w:rsid w:val="009D141F"/>
    <w:rsid w:val="009E1C71"/>
    <w:rsid w:val="00A00453"/>
    <w:rsid w:val="00A112B7"/>
    <w:rsid w:val="00A16ECF"/>
    <w:rsid w:val="00A20E56"/>
    <w:rsid w:val="00A20F32"/>
    <w:rsid w:val="00A24F60"/>
    <w:rsid w:val="00A25599"/>
    <w:rsid w:val="00A317AE"/>
    <w:rsid w:val="00A37899"/>
    <w:rsid w:val="00A44B81"/>
    <w:rsid w:val="00A4621C"/>
    <w:rsid w:val="00A500DC"/>
    <w:rsid w:val="00A51852"/>
    <w:rsid w:val="00A52996"/>
    <w:rsid w:val="00A64430"/>
    <w:rsid w:val="00A67E92"/>
    <w:rsid w:val="00A72F99"/>
    <w:rsid w:val="00A76C1E"/>
    <w:rsid w:val="00A80D2F"/>
    <w:rsid w:val="00A82907"/>
    <w:rsid w:val="00A90AED"/>
    <w:rsid w:val="00A93860"/>
    <w:rsid w:val="00A95573"/>
    <w:rsid w:val="00A97BB5"/>
    <w:rsid w:val="00AB2116"/>
    <w:rsid w:val="00AC0C9B"/>
    <w:rsid w:val="00AC38D5"/>
    <w:rsid w:val="00AD2A2D"/>
    <w:rsid w:val="00AD7B43"/>
    <w:rsid w:val="00AE5254"/>
    <w:rsid w:val="00AF564F"/>
    <w:rsid w:val="00B1034A"/>
    <w:rsid w:val="00B11109"/>
    <w:rsid w:val="00B13DAA"/>
    <w:rsid w:val="00B20327"/>
    <w:rsid w:val="00B22E1A"/>
    <w:rsid w:val="00B252D2"/>
    <w:rsid w:val="00B357CE"/>
    <w:rsid w:val="00B502A7"/>
    <w:rsid w:val="00B55E49"/>
    <w:rsid w:val="00B7276F"/>
    <w:rsid w:val="00B72A09"/>
    <w:rsid w:val="00B72E8C"/>
    <w:rsid w:val="00B76410"/>
    <w:rsid w:val="00B83172"/>
    <w:rsid w:val="00B84A63"/>
    <w:rsid w:val="00B87C0A"/>
    <w:rsid w:val="00B907A1"/>
    <w:rsid w:val="00B92432"/>
    <w:rsid w:val="00B96175"/>
    <w:rsid w:val="00BA0DE9"/>
    <w:rsid w:val="00BD347B"/>
    <w:rsid w:val="00BD41F7"/>
    <w:rsid w:val="00BD47AA"/>
    <w:rsid w:val="00BD47FD"/>
    <w:rsid w:val="00BE4948"/>
    <w:rsid w:val="00BE4D73"/>
    <w:rsid w:val="00BE5467"/>
    <w:rsid w:val="00BE7F06"/>
    <w:rsid w:val="00BF0EB3"/>
    <w:rsid w:val="00C01615"/>
    <w:rsid w:val="00C02595"/>
    <w:rsid w:val="00C033C3"/>
    <w:rsid w:val="00C03C19"/>
    <w:rsid w:val="00C03FB2"/>
    <w:rsid w:val="00C05083"/>
    <w:rsid w:val="00C12D49"/>
    <w:rsid w:val="00C14E4E"/>
    <w:rsid w:val="00C1511E"/>
    <w:rsid w:val="00C1573E"/>
    <w:rsid w:val="00C17F9D"/>
    <w:rsid w:val="00C2065F"/>
    <w:rsid w:val="00C25A1C"/>
    <w:rsid w:val="00C32295"/>
    <w:rsid w:val="00C35297"/>
    <w:rsid w:val="00C51367"/>
    <w:rsid w:val="00C6035D"/>
    <w:rsid w:val="00C60EC9"/>
    <w:rsid w:val="00C610C1"/>
    <w:rsid w:val="00C66E0C"/>
    <w:rsid w:val="00C72B9B"/>
    <w:rsid w:val="00C75AAC"/>
    <w:rsid w:val="00C83EE9"/>
    <w:rsid w:val="00C86FE8"/>
    <w:rsid w:val="00C91D24"/>
    <w:rsid w:val="00C9409F"/>
    <w:rsid w:val="00C95C9F"/>
    <w:rsid w:val="00CA2C24"/>
    <w:rsid w:val="00CB0883"/>
    <w:rsid w:val="00CB2109"/>
    <w:rsid w:val="00CB4228"/>
    <w:rsid w:val="00CB64D6"/>
    <w:rsid w:val="00CC1069"/>
    <w:rsid w:val="00CC5944"/>
    <w:rsid w:val="00CC6136"/>
    <w:rsid w:val="00CC6C5D"/>
    <w:rsid w:val="00CD6461"/>
    <w:rsid w:val="00CF196D"/>
    <w:rsid w:val="00CF627C"/>
    <w:rsid w:val="00D0295D"/>
    <w:rsid w:val="00D0323B"/>
    <w:rsid w:val="00D10712"/>
    <w:rsid w:val="00D225C9"/>
    <w:rsid w:val="00D26F49"/>
    <w:rsid w:val="00D310E4"/>
    <w:rsid w:val="00D34B30"/>
    <w:rsid w:val="00D35ECD"/>
    <w:rsid w:val="00D45736"/>
    <w:rsid w:val="00D47102"/>
    <w:rsid w:val="00D47BA2"/>
    <w:rsid w:val="00D511D9"/>
    <w:rsid w:val="00D550B3"/>
    <w:rsid w:val="00D5645C"/>
    <w:rsid w:val="00D665FD"/>
    <w:rsid w:val="00D7414D"/>
    <w:rsid w:val="00D9157A"/>
    <w:rsid w:val="00D9417A"/>
    <w:rsid w:val="00D9631C"/>
    <w:rsid w:val="00DA3E45"/>
    <w:rsid w:val="00DA564B"/>
    <w:rsid w:val="00DB206E"/>
    <w:rsid w:val="00DB7160"/>
    <w:rsid w:val="00DC1885"/>
    <w:rsid w:val="00DD5722"/>
    <w:rsid w:val="00DE5F30"/>
    <w:rsid w:val="00DE7EFC"/>
    <w:rsid w:val="00E0078A"/>
    <w:rsid w:val="00E00EF0"/>
    <w:rsid w:val="00E16533"/>
    <w:rsid w:val="00E16F8F"/>
    <w:rsid w:val="00E2125E"/>
    <w:rsid w:val="00E225DC"/>
    <w:rsid w:val="00E23FF6"/>
    <w:rsid w:val="00E25A03"/>
    <w:rsid w:val="00E279A1"/>
    <w:rsid w:val="00E36795"/>
    <w:rsid w:val="00E40CEE"/>
    <w:rsid w:val="00E4259F"/>
    <w:rsid w:val="00E436EC"/>
    <w:rsid w:val="00E47CDB"/>
    <w:rsid w:val="00E54E35"/>
    <w:rsid w:val="00E54FB7"/>
    <w:rsid w:val="00E563A8"/>
    <w:rsid w:val="00E6106D"/>
    <w:rsid w:val="00E810ED"/>
    <w:rsid w:val="00E8122B"/>
    <w:rsid w:val="00E85A26"/>
    <w:rsid w:val="00E92791"/>
    <w:rsid w:val="00E938D4"/>
    <w:rsid w:val="00E94E6F"/>
    <w:rsid w:val="00E965DB"/>
    <w:rsid w:val="00E9762A"/>
    <w:rsid w:val="00E97A84"/>
    <w:rsid w:val="00EB3CD1"/>
    <w:rsid w:val="00EB76DD"/>
    <w:rsid w:val="00EB7E93"/>
    <w:rsid w:val="00EB7F59"/>
    <w:rsid w:val="00EC5417"/>
    <w:rsid w:val="00ED0D55"/>
    <w:rsid w:val="00ED3137"/>
    <w:rsid w:val="00ED44BE"/>
    <w:rsid w:val="00EE4791"/>
    <w:rsid w:val="00EE5CD4"/>
    <w:rsid w:val="00EE6263"/>
    <w:rsid w:val="00EF35DD"/>
    <w:rsid w:val="00EF4DED"/>
    <w:rsid w:val="00EF7DC5"/>
    <w:rsid w:val="00F01CE3"/>
    <w:rsid w:val="00F01EE3"/>
    <w:rsid w:val="00F04B61"/>
    <w:rsid w:val="00F11BDD"/>
    <w:rsid w:val="00F14554"/>
    <w:rsid w:val="00F17739"/>
    <w:rsid w:val="00F20ECC"/>
    <w:rsid w:val="00F237CE"/>
    <w:rsid w:val="00F30DFE"/>
    <w:rsid w:val="00F32FA6"/>
    <w:rsid w:val="00F407FB"/>
    <w:rsid w:val="00F45E15"/>
    <w:rsid w:val="00F465B2"/>
    <w:rsid w:val="00F476DA"/>
    <w:rsid w:val="00F547C9"/>
    <w:rsid w:val="00F648D7"/>
    <w:rsid w:val="00F64A9E"/>
    <w:rsid w:val="00F661AB"/>
    <w:rsid w:val="00F66EC3"/>
    <w:rsid w:val="00F7667B"/>
    <w:rsid w:val="00F80F2E"/>
    <w:rsid w:val="00F817F6"/>
    <w:rsid w:val="00F84BBD"/>
    <w:rsid w:val="00F84EE1"/>
    <w:rsid w:val="00F867ED"/>
    <w:rsid w:val="00F9043E"/>
    <w:rsid w:val="00F92310"/>
    <w:rsid w:val="00F92A7D"/>
    <w:rsid w:val="00F97C49"/>
    <w:rsid w:val="00FA1969"/>
    <w:rsid w:val="00FB47EF"/>
    <w:rsid w:val="00FB6372"/>
    <w:rsid w:val="00FC24A3"/>
    <w:rsid w:val="00FC2726"/>
    <w:rsid w:val="00FC693B"/>
    <w:rsid w:val="00FD4DF6"/>
    <w:rsid w:val="00FE5D51"/>
    <w:rsid w:val="00FF07DD"/>
    <w:rsid w:val="00FF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11BD6"/>
  <w15:chartTrackingRefBased/>
  <w15:docId w15:val="{C1B25A4B-63D9-4A6C-82BB-5DAA0536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6C"/>
    <w:pPr>
      <w:spacing w:after="200" w:line="276" w:lineRule="auto"/>
    </w:pPr>
    <w:rPr>
      <w:sz w:val="22"/>
      <w:szCs w:val="22"/>
      <w:lang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0B0514"/>
    <w:pPr>
      <w:keepNext/>
      <w:numPr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10" w:color="auto" w:fill="auto"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qFormat/>
    <w:rsid w:val="00522FF4"/>
    <w:pPr>
      <w:keepNext/>
      <w:numPr>
        <w:ilvl w:val="1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slov3">
    <w:name w:val="heading 3"/>
    <w:basedOn w:val="Normal"/>
    <w:next w:val="Normal"/>
    <w:link w:val="Naslov3Char"/>
    <w:uiPriority w:val="9"/>
    <w:qFormat/>
    <w:rsid w:val="00522FF4"/>
    <w:pPr>
      <w:keepNext/>
      <w:numPr>
        <w:ilvl w:val="2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Naslov4">
    <w:name w:val="heading 4"/>
    <w:basedOn w:val="Normal"/>
    <w:next w:val="Normal"/>
    <w:link w:val="Naslov4Char"/>
    <w:uiPriority w:val="9"/>
    <w:qFormat/>
    <w:rsid w:val="00522FF4"/>
    <w:pPr>
      <w:keepNext/>
      <w:numPr>
        <w:ilvl w:val="3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slov5">
    <w:name w:val="heading 5"/>
    <w:basedOn w:val="Normal"/>
    <w:next w:val="Normal"/>
    <w:link w:val="Naslov5Char"/>
    <w:uiPriority w:val="9"/>
    <w:qFormat/>
    <w:rsid w:val="0019431F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Naslov6">
    <w:name w:val="heading 6"/>
    <w:basedOn w:val="Normal"/>
    <w:next w:val="Normal"/>
    <w:link w:val="Naslov6Char"/>
    <w:uiPriority w:val="9"/>
    <w:qFormat/>
    <w:rsid w:val="0019431F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Naslov7">
    <w:name w:val="heading 7"/>
    <w:basedOn w:val="Normal"/>
    <w:next w:val="Normal"/>
    <w:link w:val="Naslov7Char"/>
    <w:uiPriority w:val="9"/>
    <w:qFormat/>
    <w:rsid w:val="0019431F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Naslov8">
    <w:name w:val="heading 8"/>
    <w:basedOn w:val="Normal"/>
    <w:next w:val="Normal"/>
    <w:link w:val="Naslov8Char"/>
    <w:uiPriority w:val="9"/>
    <w:qFormat/>
    <w:rsid w:val="0019431F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Naslov9">
    <w:name w:val="heading 9"/>
    <w:basedOn w:val="Normal"/>
    <w:next w:val="Normal"/>
    <w:link w:val="Naslov9Char"/>
    <w:uiPriority w:val="9"/>
    <w:qFormat/>
    <w:rsid w:val="0019431F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ATableText">
    <w:name w:val="A_Table Text"/>
    <w:rsid w:val="00F92310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Times New Roman" w:hAnsi="Arial"/>
      <w:lang w:val="en-US" w:eastAsia="en-US"/>
    </w:rPr>
  </w:style>
  <w:style w:type="table" w:styleId="Reetkatablice">
    <w:name w:val="Table Grid"/>
    <w:basedOn w:val="Obinatablica"/>
    <w:uiPriority w:val="59"/>
    <w:rsid w:val="00E94E6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vijetlareetka">
    <w:name w:val="Light Grid"/>
    <w:basedOn w:val="Obinatablica"/>
    <w:uiPriority w:val="62"/>
    <w:rsid w:val="00E94E6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Bezproreda">
    <w:name w:val="No Spacing"/>
    <w:qFormat/>
    <w:rsid w:val="008638C2"/>
    <w:rPr>
      <w:sz w:val="22"/>
      <w:szCs w:val="22"/>
      <w:lang w:eastAsia="en-US"/>
    </w:rPr>
  </w:style>
  <w:style w:type="character" w:customStyle="1" w:styleId="Naslov1Char">
    <w:name w:val="Naslov 1 Char"/>
    <w:link w:val="Naslov1"/>
    <w:uiPriority w:val="9"/>
    <w:rsid w:val="000B0514"/>
    <w:rPr>
      <w:rFonts w:ascii="Cambria" w:eastAsia="Times New Roman" w:hAnsi="Cambria"/>
      <w:b/>
      <w:bCs/>
      <w:kern w:val="32"/>
      <w:sz w:val="32"/>
      <w:szCs w:val="32"/>
      <w:shd w:val="pct10" w:color="auto" w:fill="auto"/>
      <w:lang w:eastAsia="en-US"/>
    </w:rPr>
  </w:style>
  <w:style w:type="character" w:customStyle="1" w:styleId="Naslov2Char">
    <w:name w:val="Naslov 2 Char"/>
    <w:link w:val="Naslov2"/>
    <w:uiPriority w:val="9"/>
    <w:rsid w:val="00522FF4"/>
    <w:rPr>
      <w:rFonts w:ascii="Cambria" w:eastAsia="Times New Roman" w:hAnsi="Cambria"/>
      <w:b/>
      <w:bCs/>
      <w:i/>
      <w:iCs/>
      <w:sz w:val="28"/>
      <w:szCs w:val="28"/>
      <w:shd w:val="pct5" w:color="auto" w:fill="auto"/>
      <w:lang w:eastAsia="en-US"/>
    </w:rPr>
  </w:style>
  <w:style w:type="character" w:customStyle="1" w:styleId="Naslov3Char">
    <w:name w:val="Naslov 3 Char"/>
    <w:link w:val="Naslov3"/>
    <w:uiPriority w:val="9"/>
    <w:rsid w:val="00522FF4"/>
    <w:rPr>
      <w:rFonts w:ascii="Cambria" w:eastAsia="Times New Roman" w:hAnsi="Cambria"/>
      <w:b/>
      <w:bCs/>
      <w:sz w:val="26"/>
      <w:szCs w:val="26"/>
      <w:shd w:val="pct5" w:color="auto" w:fill="auto"/>
      <w:lang w:eastAsia="en-US"/>
    </w:rPr>
  </w:style>
  <w:style w:type="character" w:customStyle="1" w:styleId="Naslov4Char">
    <w:name w:val="Naslov 4 Char"/>
    <w:link w:val="Naslov4"/>
    <w:uiPriority w:val="9"/>
    <w:rsid w:val="00522FF4"/>
    <w:rPr>
      <w:rFonts w:eastAsia="Times New Roman"/>
      <w:b/>
      <w:bCs/>
      <w:sz w:val="28"/>
      <w:szCs w:val="28"/>
      <w:shd w:val="pct5" w:color="auto" w:fill="auto"/>
      <w:lang w:eastAsia="en-US"/>
    </w:rPr>
  </w:style>
  <w:style w:type="character" w:customStyle="1" w:styleId="Naslov5Char">
    <w:name w:val="Naslov 5 Char"/>
    <w:link w:val="Naslov5"/>
    <w:uiPriority w:val="9"/>
    <w:rsid w:val="0019431F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Naslov6Char">
    <w:name w:val="Naslov 6 Char"/>
    <w:link w:val="Naslov6"/>
    <w:uiPriority w:val="9"/>
    <w:rsid w:val="0019431F"/>
    <w:rPr>
      <w:rFonts w:eastAsia="Times New Roman"/>
      <w:b/>
      <w:bCs/>
      <w:sz w:val="22"/>
      <w:szCs w:val="22"/>
      <w:lang w:eastAsia="en-US"/>
    </w:rPr>
  </w:style>
  <w:style w:type="character" w:customStyle="1" w:styleId="Naslov7Char">
    <w:name w:val="Naslov 7 Char"/>
    <w:link w:val="Naslov7"/>
    <w:uiPriority w:val="9"/>
    <w:rsid w:val="0019431F"/>
    <w:rPr>
      <w:rFonts w:eastAsia="Times New Roman"/>
      <w:sz w:val="24"/>
      <w:szCs w:val="24"/>
      <w:lang w:eastAsia="en-US"/>
    </w:rPr>
  </w:style>
  <w:style w:type="character" w:customStyle="1" w:styleId="Naslov8Char">
    <w:name w:val="Naslov 8 Char"/>
    <w:link w:val="Naslov8"/>
    <w:uiPriority w:val="9"/>
    <w:rsid w:val="0019431F"/>
    <w:rPr>
      <w:rFonts w:eastAsia="Times New Roman"/>
      <w:i/>
      <w:iCs/>
      <w:sz w:val="24"/>
      <w:szCs w:val="24"/>
      <w:lang w:eastAsia="en-US"/>
    </w:rPr>
  </w:style>
  <w:style w:type="character" w:customStyle="1" w:styleId="Naslov9Char">
    <w:name w:val="Naslov 9 Char"/>
    <w:link w:val="Naslov9"/>
    <w:uiPriority w:val="9"/>
    <w:rsid w:val="0019431F"/>
    <w:rPr>
      <w:rFonts w:ascii="Cambria" w:eastAsia="Times New Roman" w:hAnsi="Cambria"/>
      <w:sz w:val="22"/>
      <w:szCs w:val="22"/>
      <w:lang w:eastAsia="en-US"/>
    </w:rPr>
  </w:style>
  <w:style w:type="table" w:styleId="Svijetlosjenanje">
    <w:name w:val="Light Shading"/>
    <w:basedOn w:val="Obinatablica"/>
    <w:uiPriority w:val="60"/>
    <w:rsid w:val="001537B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vijetlipopis-Isticanje1">
    <w:name w:val="Light List Accent 1"/>
    <w:basedOn w:val="Obinatablica"/>
    <w:uiPriority w:val="61"/>
    <w:rsid w:val="00B84A6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Podnoje">
    <w:name w:val="footer"/>
    <w:basedOn w:val="Normal"/>
    <w:link w:val="PodnojeChar"/>
    <w:rsid w:val="002A0C02"/>
    <w:pPr>
      <w:tabs>
        <w:tab w:val="right" w:pos="7920"/>
      </w:tabs>
      <w:spacing w:after="0" w:line="240" w:lineRule="auto"/>
    </w:pPr>
    <w:rPr>
      <w:rFonts w:ascii="Book Antiqua" w:eastAsia="Times New Roman" w:hAnsi="Book Antiqua"/>
      <w:sz w:val="16"/>
      <w:szCs w:val="20"/>
      <w:lang w:val="en-US" w:eastAsia="hr-HR"/>
    </w:rPr>
  </w:style>
  <w:style w:type="character" w:customStyle="1" w:styleId="PodnojeChar">
    <w:name w:val="Podnožje Char"/>
    <w:link w:val="Podnoje"/>
    <w:rsid w:val="002A0C02"/>
    <w:rPr>
      <w:rFonts w:ascii="Book Antiqua" w:eastAsia="Times New Roman" w:hAnsi="Book Antiqua"/>
      <w:sz w:val="16"/>
      <w:lang w:val="en-US"/>
    </w:rPr>
  </w:style>
  <w:style w:type="paragraph" w:customStyle="1" w:styleId="TableHeading">
    <w:name w:val="Table Heading"/>
    <w:basedOn w:val="Normal"/>
    <w:rsid w:val="002A0C02"/>
    <w:pPr>
      <w:keepLines/>
      <w:spacing w:before="120" w:after="120" w:line="240" w:lineRule="auto"/>
    </w:pPr>
    <w:rPr>
      <w:rFonts w:ascii="Book Antiqua" w:eastAsia="Times New Roman" w:hAnsi="Book Antiqua"/>
      <w:b/>
      <w:sz w:val="16"/>
      <w:szCs w:val="20"/>
      <w:lang w:val="en-US" w:eastAsia="hr-HR"/>
    </w:rPr>
  </w:style>
  <w:style w:type="paragraph" w:customStyle="1" w:styleId="TableCell">
    <w:name w:val="TableCell"/>
    <w:basedOn w:val="Normal"/>
    <w:rsid w:val="002A0C02"/>
    <w:pPr>
      <w:widowControl w:val="0"/>
      <w:tabs>
        <w:tab w:val="left" w:pos="340"/>
        <w:tab w:val="left" w:pos="680"/>
        <w:tab w:val="left" w:pos="1021"/>
        <w:tab w:val="left" w:pos="1361"/>
      </w:tabs>
      <w:spacing w:before="40" w:after="0" w:line="240" w:lineRule="auto"/>
    </w:pPr>
    <w:rPr>
      <w:rFonts w:ascii="Arial" w:eastAsia="Times New Roman" w:hAnsi="Arial"/>
      <w:sz w:val="18"/>
      <w:szCs w:val="20"/>
      <w:lang w:val="en-US" w:eastAsia="hr-HR"/>
    </w:rPr>
  </w:style>
  <w:style w:type="table" w:styleId="Svijetlipopis-Isticanje5">
    <w:name w:val="Light List Accent 5"/>
    <w:basedOn w:val="Obinatablica"/>
    <w:uiPriority w:val="61"/>
    <w:rsid w:val="0056742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Sadraj1">
    <w:name w:val="toc 1"/>
    <w:basedOn w:val="Normal"/>
    <w:next w:val="Normal"/>
    <w:autoRedefine/>
    <w:uiPriority w:val="39"/>
    <w:unhideWhenUsed/>
    <w:rsid w:val="00256B6D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256B6D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256B6D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256B6D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256B6D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256B6D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256B6D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256B6D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256B6D"/>
    <w:pPr>
      <w:spacing w:after="0"/>
      <w:ind w:left="1760"/>
    </w:pPr>
    <w:rPr>
      <w:sz w:val="18"/>
      <w:szCs w:val="18"/>
    </w:rPr>
  </w:style>
  <w:style w:type="character" w:styleId="Hiperveza">
    <w:name w:val="Hyperlink"/>
    <w:uiPriority w:val="99"/>
    <w:unhideWhenUsed/>
    <w:rsid w:val="00256B6D"/>
    <w:rPr>
      <w:color w:val="0000FF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E9762A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rsid w:val="00E9762A"/>
    <w:rPr>
      <w:sz w:val="22"/>
      <w:szCs w:val="22"/>
      <w:lang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711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rsid w:val="007118E9"/>
    <w:rPr>
      <w:rFonts w:ascii="Tahoma" w:hAnsi="Tahoma" w:cs="Tahoma"/>
      <w:sz w:val="16"/>
      <w:szCs w:val="16"/>
      <w:lang w:eastAsia="en-US"/>
    </w:rPr>
  </w:style>
  <w:style w:type="paragraph" w:styleId="Kartadokumenta">
    <w:name w:val="Document Map"/>
    <w:basedOn w:val="Normal"/>
    <w:link w:val="KartadokumentaChar"/>
    <w:uiPriority w:val="99"/>
    <w:semiHidden/>
    <w:unhideWhenUsed/>
    <w:rsid w:val="00EB3CD1"/>
    <w:rPr>
      <w:rFonts w:ascii="Tahoma" w:hAnsi="Tahoma" w:cs="Tahoma"/>
      <w:sz w:val="16"/>
      <w:szCs w:val="16"/>
    </w:rPr>
  </w:style>
  <w:style w:type="character" w:customStyle="1" w:styleId="KartadokumentaChar">
    <w:name w:val="Karta dokumenta Char"/>
    <w:link w:val="Kartadokumenta"/>
    <w:uiPriority w:val="99"/>
    <w:semiHidden/>
    <w:rsid w:val="00EB3CD1"/>
    <w:rPr>
      <w:rFonts w:ascii="Tahoma" w:hAnsi="Tahoma" w:cs="Tahoma"/>
      <w:sz w:val="16"/>
      <w:szCs w:val="16"/>
      <w:lang w:eastAsia="en-US"/>
    </w:rPr>
  </w:style>
  <w:style w:type="paragraph" w:styleId="StandardWeb">
    <w:name w:val="Normal (Web)"/>
    <w:basedOn w:val="Normal"/>
    <w:uiPriority w:val="99"/>
    <w:unhideWhenUsed/>
    <w:rsid w:val="00C03F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hr-HR"/>
    </w:rPr>
  </w:style>
  <w:style w:type="paragraph" w:customStyle="1" w:styleId="Grupa">
    <w:name w:val="Grupa"/>
    <w:basedOn w:val="Normal"/>
    <w:qFormat/>
    <w:rsid w:val="00141875"/>
    <w:pPr>
      <w:suppressAutoHyphens/>
      <w:spacing w:after="0" w:line="240" w:lineRule="auto"/>
    </w:pPr>
    <w:rPr>
      <w:rFonts w:ascii="Times New Roman" w:eastAsia="SimSun" w:hAnsi="Times New Roman" w:cs="Mangal"/>
      <w:i/>
      <w:color w:val="000000"/>
      <w:kern w:val="1"/>
      <w:sz w:val="24"/>
      <w:szCs w:val="24"/>
      <w:lang w:eastAsia="hi-IN" w:bidi="hi-IN"/>
    </w:rPr>
  </w:style>
  <w:style w:type="character" w:styleId="Tekstrezerviranogmjesta">
    <w:name w:val="Placeholder Text"/>
    <w:basedOn w:val="Zadanifontodlomka"/>
    <w:uiPriority w:val="99"/>
    <w:semiHidden/>
    <w:rsid w:val="00000E7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lamic\Dropbox\2TVZPRJ\HITNAP\HITNA%20PRJ\TVZ%20DOKUMENTI\DIZAJN_TEMPLATE_HITNAP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812F55BB0864094BF486F2083690D6A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A10F95A9-E381-4793-B724-20A05FC3832C}"/>
      </w:docPartPr>
      <w:docPartBody>
        <w:p w:rsidR="00441CB5" w:rsidRDefault="001672A0">
          <w:r w:rsidRPr="006836EE">
            <w:rPr>
              <w:rStyle w:val="Tekstrezerviranogmjesta"/>
            </w:rPr>
            <w:t>[Naslov]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A0"/>
    <w:rsid w:val="00025A4D"/>
    <w:rsid w:val="001672A0"/>
    <w:rsid w:val="00173B69"/>
    <w:rsid w:val="00441CB5"/>
    <w:rsid w:val="00537478"/>
    <w:rsid w:val="0054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2A0"/>
    <w:rPr>
      <w:rFonts w:cs="Times New Roman"/>
      <w:sz w:val="3276"/>
      <w:szCs w:val="327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Tekstrezerviranogmjesta">
    <w:name w:val="Placeholder Text"/>
    <w:basedOn w:val="Zadanifontodlomka"/>
    <w:uiPriority w:val="99"/>
    <w:semiHidden/>
    <w:rsid w:val="001672A0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24C05362C5D4408DF9E86B51064AF8" ma:contentTypeVersion="5" ma:contentTypeDescription="Create a new document." ma:contentTypeScope="" ma:versionID="75cb0fc507016847081821035f07f657">
  <xsd:schema xmlns:xsd="http://www.w3.org/2001/XMLSchema" xmlns:xs="http://www.w3.org/2001/XMLSchema" xmlns:p="http://schemas.microsoft.com/office/2006/metadata/properties" xmlns:ns2="a4940372-89a9-4e21-bdf2-1e7916a6b1c7" xmlns:ns3="9973f104-b72b-4ccc-b057-823746c4ee67" targetNamespace="http://schemas.microsoft.com/office/2006/metadata/properties" ma:root="true" ma:fieldsID="8b5fbcc166e7f2e8eca7bac84281f022" ns2:_="" ns3:_="">
    <xsd:import namespace="a4940372-89a9-4e21-bdf2-1e7916a6b1c7"/>
    <xsd:import namespace="9973f104-b72b-4ccc-b057-823746c4ee6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940372-89a9-4e21-bdf2-1e7916a6b1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73f104-b72b-4ccc-b057-823746c4ee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B32F0F-6F1D-47E6-8077-BB4C4E8328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940372-89a9-4e21-bdf2-1e7916a6b1c7"/>
    <ds:schemaRef ds:uri="9973f104-b72b-4ccc-b057-823746c4ee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7CA2E2-AE07-4B43-9DE4-C01C3E80C3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B77AD92-B16F-4F54-8984-380AFF1DD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DF86EB5-64CB-4B1D-9F2A-A1BDAC545F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DIZAJN_TEMPLATE_HITNAP1.dot</Template>
  <TotalTime>103</TotalTime>
  <Pages>7</Pages>
  <Words>694</Words>
  <Characters>3957</Characters>
  <Application>Microsoft Office Word</Application>
  <DocSecurity>0</DocSecurity>
  <Lines>32</Lines>
  <Paragraphs>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Hitna pomoć grada Zagreba</vt:lpstr>
      <vt:lpstr>Hitna pomoć grada Zagreba</vt:lpstr>
    </vt:vector>
  </TitlesOfParts>
  <Company/>
  <LinksUpToDate>false</LinksUpToDate>
  <CharactersWithSpaces>4642</CharactersWithSpaces>
  <SharedDoc>false</SharedDoc>
  <HLinks>
    <vt:vector size="42" baseType="variant">
      <vt:variant>
        <vt:i4>1703998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_Toc198701723</vt:lpwstr>
      </vt:variant>
      <vt:variant>
        <vt:i4>1703998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_Toc198701722</vt:lpwstr>
      </vt:variant>
      <vt:variant>
        <vt:i4>1703998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_Toc198701721</vt:lpwstr>
      </vt:variant>
      <vt:variant>
        <vt:i4>1703998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_Toc198701720</vt:lpwstr>
      </vt:variant>
      <vt:variant>
        <vt:i4>1638462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_Toc198701719</vt:lpwstr>
      </vt:variant>
      <vt:variant>
        <vt:i4>1638462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_Toc198701718</vt:lpwstr>
      </vt:variant>
      <vt:variant>
        <vt:i4>1638462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_Toc198701717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Izvješćivanje</dc:title>
  <dc:subject>Dizajn</dc:subject>
  <dc:creator>Miroslav Slamić</dc:creator>
  <cp:keywords>Obrazac;HP;dizajn</cp:keywords>
  <cp:lastModifiedBy>Nikola Platnjak (nplatnjak)</cp:lastModifiedBy>
  <cp:revision>46</cp:revision>
  <cp:lastPrinted>2008-05-05T13:41:00Z</cp:lastPrinted>
  <dcterms:created xsi:type="dcterms:W3CDTF">2014-09-07T23:37:00Z</dcterms:created>
  <dcterms:modified xsi:type="dcterms:W3CDTF">2024-03-23T08:56:00Z</dcterms:modified>
  <cp:category>Dokumentacija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0x010100A624C05362C5D4408DF9E86B51064AF8</vt:lpwstr>
  </property>
</Properties>
</file>