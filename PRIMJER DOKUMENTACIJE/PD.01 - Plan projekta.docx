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79F29F3D" w14:textId="77777777" w:rsidR="00BD41F7" w:rsidRPr="00F30DFE" w:rsidRDefault="00306342" w:rsidP="00BD41F7">
      <w:pPr>
        <w:jc w:val="right"/>
        <w:rPr>
          <w:b/>
          <w:sz w:val="36"/>
        </w:rPr>
      </w:pPr>
      <w:r>
        <w:rPr>
          <w:b/>
          <w:sz w:val="36"/>
        </w:rPr>
        <w:t>PLAN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5F8EBA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F8B9D21" w14:textId="77777777" w:rsidR="008C57A9" w:rsidRDefault="00306342" w:rsidP="006C206F">
            <w:pPr>
              <w:jc w:val="right"/>
            </w:pPr>
            <w:r>
              <w:t xml:space="preserve">Plan </w:t>
            </w:r>
            <w:r w:rsidR="007F07FF">
              <w:t xml:space="preserve"> projekta</w:t>
            </w:r>
          </w:p>
        </w:tc>
      </w:tr>
      <w:tr w:rsidR="000157AD" w14:paraId="6AB1136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DC72A87" w14:textId="77777777" w:rsidR="000157AD" w:rsidRDefault="00816EA8" w:rsidP="00306342">
            <w:pPr>
              <w:jc w:val="right"/>
            </w:pPr>
            <w:r>
              <w:t>PD.00.0</w:t>
            </w:r>
            <w:r w:rsidR="00306342">
              <w:t>1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97C447C" w14:textId="589B5B2D" w:rsidR="00C1018E" w:rsidRDefault="004F3735" w:rsidP="00C1018E">
      <w:pPr>
        <w:jc w:val="right"/>
        <w:rPr>
          <w:b/>
          <w:sz w:val="72"/>
        </w:rPr>
      </w:pPr>
      <w:r>
        <w:rPr>
          <w:b/>
          <w:sz w:val="72"/>
        </w:rPr>
        <w:t>WEBSHOP</w:t>
      </w:r>
    </w:p>
    <w:p w14:paraId="0D0B940D" w14:textId="77777777" w:rsidR="00642D70" w:rsidRDefault="00642D70" w:rsidP="00BD41F7">
      <w:pPr>
        <w:jc w:val="right"/>
        <w:rPr>
          <w:b/>
          <w:sz w:val="72"/>
        </w:rPr>
      </w:pPr>
    </w:p>
    <w:p w14:paraId="0E27B00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00772981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C1018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00772981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00772981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00772981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00772981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7777777" w:rsidR="00F14554" w:rsidRPr="000833BA" w:rsidRDefault="00C1018E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4</w:t>
            </w:r>
            <w:r w:rsidR="000974A0">
              <w:rPr>
                <w:b/>
                <w:sz w:val="28"/>
                <w:lang w:val="hr-HR"/>
              </w:rPr>
              <w:t>.0</w:t>
            </w:r>
            <w:r w:rsidR="006C206F"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>
              <w:rPr>
                <w:b/>
                <w:sz w:val="28"/>
                <w:lang w:val="hr-HR"/>
              </w:rPr>
              <w:t>9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04F781F5" w14:textId="77777777" w:rsidTr="00772981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F14554" w:rsidRDefault="00F14554" w:rsidP="00F14554">
      <w:pPr>
        <w:rPr>
          <w:b/>
          <w:sz w:val="24"/>
        </w:rPr>
      </w:pPr>
    </w:p>
    <w:p w14:paraId="4B94D5A5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412973800"/>
      <w:r w:rsidRPr="000833BA">
        <w:lastRenderedPageBreak/>
        <w:t>Nadzor dokumenta</w:t>
      </w:r>
      <w:bookmarkEnd w:id="0"/>
    </w:p>
    <w:p w14:paraId="3DEEC669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5616DF" w:rsidRPr="000833BA" w14:paraId="5E5CA19E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CA626F" w14:textId="77777777" w:rsidR="005616DF" w:rsidRPr="000833BA" w:rsidRDefault="005616DF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C320DDC" w14:textId="77777777" w:rsidR="005616DF" w:rsidRPr="000833BA" w:rsidRDefault="005616DF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FBBDB02" w14:textId="77777777" w:rsidR="005616DF" w:rsidRPr="000833BA" w:rsidRDefault="005616DF" w:rsidP="000F6B79">
            <w:pPr>
              <w:pStyle w:val="NoSpacing"/>
            </w:pPr>
            <w:r>
              <w:t>Tag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6F1487" w14:textId="77777777" w:rsidR="005616DF" w:rsidRPr="000833BA" w:rsidRDefault="005616DF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02199EA" w14:textId="77777777" w:rsidR="005616DF" w:rsidRPr="000833BA" w:rsidRDefault="005616DF" w:rsidP="000F6B79">
            <w:pPr>
              <w:pStyle w:val="NoSpacing"/>
            </w:pPr>
            <w:r w:rsidRPr="000833BA">
              <w:t>Opis</w:t>
            </w:r>
          </w:p>
        </w:tc>
      </w:tr>
      <w:tr w:rsidR="005616DF" w:rsidRPr="000833BA" w14:paraId="719526B8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3353E6" w14:textId="77777777" w:rsidR="005616DF" w:rsidRPr="000833BA" w:rsidRDefault="005616DF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6B9AB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B0818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9F31CB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128261" w14:textId="77777777" w:rsidR="005616DF" w:rsidRPr="000833BA" w:rsidRDefault="005616DF" w:rsidP="000F6B79">
            <w:pPr>
              <w:pStyle w:val="NoSpacing"/>
            </w:pPr>
          </w:p>
        </w:tc>
      </w:tr>
      <w:tr w:rsidR="005616DF" w:rsidRPr="000833BA" w14:paraId="62486C05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01652C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99056E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9C43A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BEF00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61D779" w14:textId="77777777" w:rsidR="005616DF" w:rsidRPr="000833BA" w:rsidRDefault="005616DF" w:rsidP="000F6B79">
            <w:pPr>
              <w:pStyle w:val="NoSpacing"/>
            </w:pPr>
          </w:p>
        </w:tc>
      </w:tr>
      <w:tr w:rsidR="005616DF" w:rsidRPr="000833BA" w14:paraId="3CF2D8B6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B78278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39945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62CB0E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CE0A41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BF3C5" w14:textId="77777777" w:rsidR="005616DF" w:rsidRPr="000833BA" w:rsidRDefault="005616DF" w:rsidP="000F6B79">
            <w:pPr>
              <w:pStyle w:val="NoSpacing"/>
            </w:pPr>
          </w:p>
        </w:tc>
      </w:tr>
      <w:tr w:rsidR="005616DF" w:rsidRPr="000833BA" w14:paraId="6D98A12B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46DB82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97CC1D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FFD37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99379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E9F23F" w14:textId="77777777" w:rsidR="005616DF" w:rsidRPr="000833BA" w:rsidRDefault="005616DF" w:rsidP="000F6B79">
            <w:pPr>
              <w:pStyle w:val="NoSpacing"/>
            </w:pPr>
          </w:p>
        </w:tc>
      </w:tr>
      <w:tr w:rsidR="005616DF" w:rsidRPr="000833BA" w14:paraId="1F72F646" w14:textId="77777777" w:rsidTr="000F6B7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E6F91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DCEAD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9E253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E523C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56223" w14:textId="77777777" w:rsidR="005616DF" w:rsidRPr="000833BA" w:rsidRDefault="005616DF" w:rsidP="000F6B79">
            <w:pPr>
              <w:pStyle w:val="NoSpacing"/>
            </w:pPr>
          </w:p>
        </w:tc>
      </w:tr>
    </w:tbl>
    <w:p w14:paraId="07547A01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 w14:paraId="5043CB0F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459315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37F28F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B9E20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70DF9E5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871BC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A5D23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8610EB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37805D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3F29E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B4B8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FF5F2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5630AD6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82907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226A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D93B2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0DE4B5B7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204FF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F0D7D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2F1B3" w14:textId="77777777" w:rsidR="0034722C" w:rsidRPr="000833BA" w:rsidRDefault="0034722C" w:rsidP="00B72A09">
            <w:pPr>
              <w:pStyle w:val="NoSpacing"/>
            </w:pPr>
          </w:p>
        </w:tc>
      </w:tr>
    </w:tbl>
    <w:p w14:paraId="02F2C34E" w14:textId="77777777" w:rsidR="00A67E92" w:rsidRPr="000833BA" w:rsidRDefault="00A67E92" w:rsidP="00E94E6F"/>
    <w:p w14:paraId="680A4E5D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1921983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D0D3C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4CD245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7AA69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7196D06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A21919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6BD18F9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08B5D1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16DEB4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9C3DC" w14:textId="77777777" w:rsidR="001B7514" w:rsidRPr="000833BA" w:rsidRDefault="001B7514" w:rsidP="00B72A09">
            <w:pPr>
              <w:pStyle w:val="NoSpacing"/>
            </w:pPr>
          </w:p>
        </w:tc>
      </w:tr>
    </w:tbl>
    <w:p w14:paraId="5023141B" w14:textId="77777777" w:rsidR="00560BD8" w:rsidRDefault="00560BD8" w:rsidP="00E965DB"/>
    <w:p w14:paraId="1F3B1409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412973801"/>
      <w:r w:rsidRPr="000833BA">
        <w:lastRenderedPageBreak/>
        <w:t>Sadržaj</w:t>
      </w:r>
      <w:bookmarkEnd w:id="1"/>
    </w:p>
    <w:p w14:paraId="562C75D1" w14:textId="77777777" w:rsidR="00806C88" w:rsidRPr="000833BA" w:rsidRDefault="00806C88" w:rsidP="004B0B9B"/>
    <w:p w14:paraId="4CE80308" w14:textId="77777777" w:rsidR="00306342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973800" w:history="1">
        <w:r w:rsidR="00306342" w:rsidRPr="008001BF">
          <w:rPr>
            <w:rStyle w:val="Hyperlink"/>
            <w:noProof/>
          </w:rPr>
          <w:t>1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Nadzor dokumenta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_Toc412973800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2</w:t>
        </w:r>
        <w:r w:rsidR="00306342">
          <w:rPr>
            <w:noProof/>
            <w:webHidden/>
          </w:rPr>
          <w:fldChar w:fldCharType="end"/>
        </w:r>
      </w:hyperlink>
    </w:p>
    <w:p w14:paraId="01D2FA51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1" w:history="1">
        <w:r w:rsidR="00306342" w:rsidRPr="008001BF">
          <w:rPr>
            <w:rStyle w:val="Hyperlink"/>
            <w:noProof/>
          </w:rPr>
          <w:t>2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Sadržaj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_Toc412973801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3</w:t>
        </w:r>
        <w:r w:rsidR="00306342">
          <w:rPr>
            <w:noProof/>
            <w:webHidden/>
          </w:rPr>
          <w:fldChar w:fldCharType="end"/>
        </w:r>
      </w:hyperlink>
    </w:p>
    <w:p w14:paraId="5F014A52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2" w:history="1">
        <w:r w:rsidR="00306342" w:rsidRPr="008001BF">
          <w:rPr>
            <w:rStyle w:val="Hyperlink"/>
            <w:noProof/>
          </w:rPr>
          <w:t>3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Planiranje projekta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_Toc412973802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1D9B964D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3" w:history="1">
        <w:r w:rsidR="00306342" w:rsidRPr="008001BF">
          <w:rPr>
            <w:rStyle w:val="Hyperlink"/>
            <w:noProof/>
          </w:rPr>
          <w:t>4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Prvi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_Toc412973803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0F86EFF6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4" w:history="1">
        <w:r w:rsidR="00306342" w:rsidRPr="008001BF">
          <w:rPr>
            <w:rStyle w:val="Hyperlink"/>
            <w:noProof/>
          </w:rPr>
          <w:t>5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Drugi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_Toc412973804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61B372AD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5" w:history="1">
        <w:r w:rsidR="00306342" w:rsidRPr="008001BF">
          <w:rPr>
            <w:rStyle w:val="Hyperlink"/>
            <w:noProof/>
          </w:rPr>
          <w:t>6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Treći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_Toc412973805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2AF3A820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6" w:history="1">
        <w:r w:rsidR="00306342" w:rsidRPr="008001BF">
          <w:rPr>
            <w:rStyle w:val="Hyperlink"/>
            <w:noProof/>
          </w:rPr>
          <w:t>7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Četvrti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_Toc412973806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052766B7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7" w:history="1">
        <w:r w:rsidR="00306342" w:rsidRPr="008001BF">
          <w:rPr>
            <w:rStyle w:val="Hyperlink"/>
            <w:noProof/>
          </w:rPr>
          <w:t>8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Peti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_Toc412973807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4AAEF6CA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8" w:history="1">
        <w:r w:rsidR="00306342" w:rsidRPr="008001BF">
          <w:rPr>
            <w:rStyle w:val="Hyperlink"/>
            <w:noProof/>
          </w:rPr>
          <w:t>9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Šesti 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_Toc412973808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3936113B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9" w:history="1">
        <w:r w:rsidR="00306342" w:rsidRPr="008001BF">
          <w:rPr>
            <w:rStyle w:val="Hyperlink"/>
            <w:noProof/>
          </w:rPr>
          <w:t>10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Sedmi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_Toc412973809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7D16799A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0" w:history="1">
        <w:r w:rsidR="00306342" w:rsidRPr="008001BF">
          <w:rPr>
            <w:rStyle w:val="Hyperlink"/>
            <w:noProof/>
          </w:rPr>
          <w:t>11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Osmi 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_Toc412973810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71D26FFC" w14:textId="77777777" w:rsidR="00306342" w:rsidRDefault="00340F4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1" w:history="1">
        <w:r w:rsidR="00306342" w:rsidRPr="008001BF">
          <w:rPr>
            <w:rStyle w:val="Hyperlink"/>
            <w:noProof/>
          </w:rPr>
          <w:t>12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Rekapitulacija izvršenja plana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_Toc412973811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664355AD" w14:textId="77777777" w:rsidR="00560BD8" w:rsidRDefault="00256B6D" w:rsidP="004B0B9B">
      <w:r w:rsidRPr="000833BA">
        <w:fldChar w:fldCharType="end"/>
      </w:r>
    </w:p>
    <w:p w14:paraId="1A965116" w14:textId="77777777" w:rsidR="00E436EC" w:rsidRDefault="00E436EC" w:rsidP="00E436EC">
      <w:pPr>
        <w:tabs>
          <w:tab w:val="left" w:pos="2581"/>
        </w:tabs>
      </w:pPr>
    </w:p>
    <w:p w14:paraId="7DF4E37C" w14:textId="77777777" w:rsidR="00ED3137" w:rsidRDefault="00ED3137" w:rsidP="00E436EC">
      <w:pPr>
        <w:tabs>
          <w:tab w:val="left" w:pos="2581"/>
        </w:tabs>
      </w:pPr>
    </w:p>
    <w:p w14:paraId="44FB30F8" w14:textId="77777777" w:rsidR="00ED3137" w:rsidRDefault="00560BD8" w:rsidP="00ED3137">
      <w:r w:rsidRPr="00E436EC">
        <w:br w:type="page"/>
      </w:r>
    </w:p>
    <w:p w14:paraId="7E004EC9" w14:textId="77777777" w:rsidR="00F84EE1" w:rsidRPr="000833BA" w:rsidRDefault="00306342" w:rsidP="00ED3137">
      <w:pPr>
        <w:pStyle w:val="Heading1"/>
      </w:pPr>
      <w:bookmarkStart w:id="2" w:name="_Toc412973802"/>
      <w:r>
        <w:lastRenderedPageBreak/>
        <w:t>Planiranje projekta</w:t>
      </w:r>
      <w:bookmarkEnd w:id="2"/>
    </w:p>
    <w:p w14:paraId="16218543" w14:textId="77777777" w:rsidR="002C295F" w:rsidRDefault="00306342" w:rsidP="002C295F">
      <w:pPr>
        <w:spacing w:after="160" w:line="259" w:lineRule="auto"/>
        <w:jc w:val="both"/>
      </w:pPr>
      <w:r>
        <w:t xml:space="preserve">Plan projekta radi se tjedno. Plan radi voditelj tima. U planu voditelj projekta mora naznačiti zadaće koje se moraju napraviti tijekom tjedna, određuje nositelje pojedinačnih aktivnosti i rokove izvršenja. </w:t>
      </w:r>
    </w:p>
    <w:p w14:paraId="48039CA4" w14:textId="77777777" w:rsidR="00306342" w:rsidRDefault="00306342" w:rsidP="002C295F">
      <w:pPr>
        <w:spacing w:after="160" w:line="259" w:lineRule="auto"/>
        <w:jc w:val="both"/>
      </w:pPr>
      <w:r>
        <w:t>Plan se može voditi u obliku tablice: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306342" w14:paraId="71531431" w14:textId="77777777" w:rsidTr="00306342">
        <w:tc>
          <w:tcPr>
            <w:tcW w:w="2521" w:type="dxa"/>
          </w:tcPr>
          <w:p w14:paraId="323134FA" w14:textId="77777777" w:rsidR="00306342" w:rsidRDefault="00306342" w:rsidP="0030634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NAZIV AKTIVNOSTI</w:t>
            </w:r>
          </w:p>
        </w:tc>
        <w:tc>
          <w:tcPr>
            <w:tcW w:w="2523" w:type="dxa"/>
          </w:tcPr>
          <w:p w14:paraId="1E1169FB" w14:textId="77777777" w:rsidR="00306342" w:rsidRDefault="00306342" w:rsidP="0030634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NOSITELJ AKTIVNOSTI</w:t>
            </w:r>
          </w:p>
        </w:tc>
        <w:tc>
          <w:tcPr>
            <w:tcW w:w="2009" w:type="dxa"/>
          </w:tcPr>
          <w:p w14:paraId="0DBCA8DB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IZDAVANJA</w:t>
            </w:r>
          </w:p>
        </w:tc>
        <w:tc>
          <w:tcPr>
            <w:tcW w:w="2009" w:type="dxa"/>
          </w:tcPr>
          <w:p w14:paraId="473E0BBC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ZAVRŠETKA</w:t>
            </w:r>
          </w:p>
        </w:tc>
      </w:tr>
      <w:tr w:rsidR="00306342" w14:paraId="1DA6542E" w14:textId="77777777" w:rsidTr="00306342">
        <w:tc>
          <w:tcPr>
            <w:tcW w:w="2521" w:type="dxa"/>
          </w:tcPr>
          <w:p w14:paraId="3041E394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523" w:type="dxa"/>
          </w:tcPr>
          <w:p w14:paraId="722B00AE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42C6D796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6E1831B3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</w:tr>
      <w:tr w:rsidR="00306342" w14:paraId="54E11D2A" w14:textId="77777777" w:rsidTr="00306342">
        <w:tc>
          <w:tcPr>
            <w:tcW w:w="2521" w:type="dxa"/>
          </w:tcPr>
          <w:p w14:paraId="31126E5D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523" w:type="dxa"/>
          </w:tcPr>
          <w:p w14:paraId="2DE403A5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62431CDC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49E398E2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6287F21" w14:textId="77777777" w:rsidR="00306342" w:rsidRPr="002C295F" w:rsidRDefault="00306342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</w:p>
    <w:p w14:paraId="0244A2F5" w14:textId="77777777" w:rsidR="00141875" w:rsidRDefault="00306342" w:rsidP="00F9043E">
      <w:r>
        <w:t>Također se ukratko opisuje svaka aktivnost i definiraju eventualni resursi i osoba koju treba kontaktirati u vezi realizacije aktivnosti ako to predmetna aktivnost zahtjeva.</w:t>
      </w:r>
    </w:p>
    <w:p w14:paraId="7B4D3A36" w14:textId="77777777" w:rsidR="002C295F" w:rsidRDefault="00306342" w:rsidP="002C295F">
      <w:pPr>
        <w:pStyle w:val="Heading1"/>
      </w:pPr>
      <w:bookmarkStart w:id="3" w:name="_Toc412973803"/>
      <w:r>
        <w:t>Prvi tjedan</w:t>
      </w:r>
      <w:bookmarkEnd w:id="3"/>
    </w:p>
    <w:p w14:paraId="5EBBB285" w14:textId="52C6C65E" w:rsidR="7E778B97" w:rsidRDefault="7E778B97" w:rsidP="7E778B97"/>
    <w:p w14:paraId="384BA73E" w14:textId="77777777" w:rsidR="002C295F" w:rsidRDefault="002C295F" w:rsidP="00F9043E"/>
    <w:p w14:paraId="34B3F2EB" w14:textId="77777777" w:rsidR="00306342" w:rsidRDefault="00306342" w:rsidP="00F9043E"/>
    <w:p w14:paraId="01EAFFBF" w14:textId="77777777" w:rsidR="002C295F" w:rsidRDefault="00306342" w:rsidP="002C295F">
      <w:pPr>
        <w:pStyle w:val="Heading1"/>
      </w:pPr>
      <w:bookmarkStart w:id="4" w:name="_Toc412973804"/>
      <w:r>
        <w:t>Drugi tjedan</w:t>
      </w:r>
      <w:bookmarkEnd w:id="4"/>
    </w:p>
    <w:p w14:paraId="7D34F5C7" w14:textId="77777777" w:rsidR="002C295F" w:rsidRDefault="002C295F" w:rsidP="00F9043E"/>
    <w:p w14:paraId="0B4020A7" w14:textId="77777777" w:rsidR="00306342" w:rsidRDefault="00306342" w:rsidP="00F9043E"/>
    <w:p w14:paraId="1D7B270A" w14:textId="77777777" w:rsidR="00306342" w:rsidRDefault="00306342" w:rsidP="00306342"/>
    <w:p w14:paraId="5A56C461" w14:textId="77777777" w:rsidR="00306342" w:rsidRDefault="00306342" w:rsidP="00306342">
      <w:pPr>
        <w:pStyle w:val="Heading1"/>
      </w:pPr>
      <w:bookmarkStart w:id="5" w:name="_Toc412973805"/>
      <w:r>
        <w:t>Treći tjedan</w:t>
      </w:r>
      <w:bookmarkEnd w:id="5"/>
    </w:p>
    <w:p w14:paraId="4F904CB7" w14:textId="77777777" w:rsidR="00306342" w:rsidRDefault="00306342" w:rsidP="00306342"/>
    <w:p w14:paraId="06971CD3" w14:textId="77777777" w:rsidR="00306342" w:rsidRDefault="00306342" w:rsidP="00306342"/>
    <w:p w14:paraId="2A1F701D" w14:textId="77777777" w:rsidR="00306342" w:rsidRDefault="00306342" w:rsidP="00306342"/>
    <w:p w14:paraId="03EFCA41" w14:textId="77777777" w:rsidR="00306342" w:rsidRDefault="00306342" w:rsidP="00306342"/>
    <w:p w14:paraId="230CBEB2" w14:textId="77777777" w:rsidR="00306342" w:rsidRDefault="00306342" w:rsidP="00306342">
      <w:pPr>
        <w:pStyle w:val="Heading1"/>
      </w:pPr>
      <w:bookmarkStart w:id="6" w:name="_Toc412973806"/>
      <w:r>
        <w:t>Četvrti tjedan</w:t>
      </w:r>
      <w:bookmarkEnd w:id="6"/>
    </w:p>
    <w:p w14:paraId="5F96A722" w14:textId="77777777" w:rsidR="00306342" w:rsidRDefault="00306342" w:rsidP="00306342"/>
    <w:p w14:paraId="5B95CD12" w14:textId="77777777" w:rsidR="00306342" w:rsidRDefault="00306342" w:rsidP="00306342"/>
    <w:p w14:paraId="5220BBB2" w14:textId="77777777" w:rsidR="00306342" w:rsidRDefault="00306342" w:rsidP="00306342"/>
    <w:p w14:paraId="7F891E07" w14:textId="77777777" w:rsidR="00306342" w:rsidRDefault="00306342" w:rsidP="00306342">
      <w:pPr>
        <w:pStyle w:val="Heading1"/>
      </w:pPr>
      <w:bookmarkStart w:id="7" w:name="_Toc412973807"/>
      <w:r>
        <w:t>Peti tjedan</w:t>
      </w:r>
      <w:bookmarkEnd w:id="7"/>
    </w:p>
    <w:p w14:paraId="13CB595B" w14:textId="77777777" w:rsidR="00306342" w:rsidRDefault="00306342" w:rsidP="00306342"/>
    <w:p w14:paraId="6D9C8D39" w14:textId="77777777" w:rsidR="00306342" w:rsidRDefault="00306342" w:rsidP="00306342"/>
    <w:p w14:paraId="675E05EE" w14:textId="77777777" w:rsidR="00306342" w:rsidRDefault="00306342" w:rsidP="00306342"/>
    <w:p w14:paraId="2FC17F8B" w14:textId="77777777" w:rsidR="00306342" w:rsidRDefault="00306342" w:rsidP="00306342"/>
    <w:p w14:paraId="17E2940D" w14:textId="77777777" w:rsidR="00306342" w:rsidRDefault="00306342" w:rsidP="00306342">
      <w:pPr>
        <w:pStyle w:val="Heading1"/>
      </w:pPr>
      <w:bookmarkStart w:id="8" w:name="_Toc412973808"/>
      <w:r>
        <w:t>Šesti  tjedan</w:t>
      </w:r>
      <w:bookmarkEnd w:id="8"/>
    </w:p>
    <w:p w14:paraId="0A4F7224" w14:textId="77777777" w:rsidR="00306342" w:rsidRDefault="00306342" w:rsidP="00306342"/>
    <w:p w14:paraId="5AE48A43" w14:textId="77777777" w:rsidR="00306342" w:rsidRDefault="00306342" w:rsidP="00306342"/>
    <w:p w14:paraId="50F40DEB" w14:textId="77777777" w:rsidR="00306342" w:rsidRDefault="00306342" w:rsidP="00306342"/>
    <w:p w14:paraId="2238CE21" w14:textId="77777777" w:rsidR="00306342" w:rsidRDefault="00306342" w:rsidP="00306342">
      <w:pPr>
        <w:pStyle w:val="Heading1"/>
      </w:pPr>
      <w:bookmarkStart w:id="9" w:name="_Toc412973809"/>
      <w:r>
        <w:t>Sedmi tjedan</w:t>
      </w:r>
      <w:bookmarkEnd w:id="9"/>
    </w:p>
    <w:p w14:paraId="77A52294" w14:textId="77777777" w:rsidR="00306342" w:rsidRDefault="00306342" w:rsidP="00306342"/>
    <w:p w14:paraId="007DCDA8" w14:textId="77777777" w:rsidR="00306342" w:rsidRDefault="00306342" w:rsidP="00306342"/>
    <w:p w14:paraId="450EA2D7" w14:textId="77777777" w:rsidR="00306342" w:rsidRDefault="00306342" w:rsidP="00306342"/>
    <w:p w14:paraId="3DD355C9" w14:textId="77777777" w:rsidR="00306342" w:rsidRDefault="00306342" w:rsidP="00306342"/>
    <w:p w14:paraId="59F30162" w14:textId="77777777" w:rsidR="00306342" w:rsidRDefault="00306342" w:rsidP="00306342">
      <w:pPr>
        <w:pStyle w:val="Heading1"/>
      </w:pPr>
      <w:bookmarkStart w:id="10" w:name="_Toc412973810"/>
      <w:r>
        <w:t>Osmi  tjedan</w:t>
      </w:r>
      <w:bookmarkEnd w:id="10"/>
    </w:p>
    <w:p w14:paraId="1A81F0B1" w14:textId="77777777" w:rsidR="00306342" w:rsidRDefault="00306342" w:rsidP="00306342"/>
    <w:p w14:paraId="717AAFBA" w14:textId="77777777" w:rsidR="00306342" w:rsidRDefault="00306342" w:rsidP="00306342"/>
    <w:p w14:paraId="56EE48EE" w14:textId="77777777" w:rsidR="00306342" w:rsidRDefault="00306342" w:rsidP="00306342"/>
    <w:p w14:paraId="2908EB2C" w14:textId="77777777" w:rsidR="00306342" w:rsidRDefault="00306342" w:rsidP="00306342"/>
    <w:p w14:paraId="1767AC16" w14:textId="77777777" w:rsidR="00306342" w:rsidRDefault="00306342" w:rsidP="00306342">
      <w:pPr>
        <w:pStyle w:val="Heading1"/>
      </w:pPr>
      <w:bookmarkStart w:id="11" w:name="_Toc412973811"/>
      <w:r>
        <w:t>Rekapitulacija izvršenja plana</w:t>
      </w:r>
      <w:bookmarkEnd w:id="11"/>
    </w:p>
    <w:p w14:paraId="121FD38A" w14:textId="77777777" w:rsidR="00306342" w:rsidRDefault="00306342" w:rsidP="00306342"/>
    <w:p w14:paraId="1FE2DD96" w14:textId="77777777" w:rsidR="00306342" w:rsidRDefault="00306342" w:rsidP="00306342"/>
    <w:p w14:paraId="27357532" w14:textId="77777777" w:rsidR="00306342" w:rsidRDefault="00306342" w:rsidP="00306342"/>
    <w:p w14:paraId="07F023C8" w14:textId="77777777" w:rsidR="00306342" w:rsidRDefault="00306342" w:rsidP="00306342"/>
    <w:p w14:paraId="4BDB5498" w14:textId="77777777" w:rsidR="00306342" w:rsidRDefault="00306342" w:rsidP="00306342"/>
    <w:p w14:paraId="2916C19D" w14:textId="77777777" w:rsidR="00306342" w:rsidRDefault="00306342" w:rsidP="00306342"/>
    <w:p w14:paraId="74869460" w14:textId="77777777" w:rsidR="00306342" w:rsidRDefault="00306342" w:rsidP="00306342"/>
    <w:p w14:paraId="187F57B8" w14:textId="77777777" w:rsidR="00306342" w:rsidRDefault="00306342" w:rsidP="00F9043E"/>
    <w:sectPr w:rsidR="00306342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23C0" w14:textId="77777777" w:rsidR="00340F48" w:rsidRDefault="00340F48" w:rsidP="00E9762A">
      <w:pPr>
        <w:spacing w:after="0" w:line="240" w:lineRule="auto"/>
      </w:pPr>
      <w:r>
        <w:separator/>
      </w:r>
    </w:p>
  </w:endnote>
  <w:endnote w:type="continuationSeparator" w:id="0">
    <w:p w14:paraId="77F063E8" w14:textId="77777777" w:rsidR="00340F48" w:rsidRDefault="00340F48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FC84F82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2E3AC2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a="http://schemas.openxmlformats.org/drawingml/2006/main">
                <w:pict w14:anchorId="7E6EB66A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05B0C7B1" w14:textId="77777777" w:rsidR="0072389D" w:rsidRDefault="002A00C5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9ADA923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616DF">
            <w:rPr>
              <w:noProof/>
            </w:rPr>
            <w:t>2</w:t>
          </w:r>
          <w:r>
            <w:fldChar w:fldCharType="end"/>
          </w:r>
        </w:p>
      </w:tc>
    </w:tr>
  </w:tbl>
  <w:p w14:paraId="5C71F136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5B10" w14:textId="77777777" w:rsidR="00340F48" w:rsidRDefault="00340F48" w:rsidP="00E9762A">
      <w:pPr>
        <w:spacing w:after="0" w:line="240" w:lineRule="auto"/>
      </w:pPr>
      <w:r>
        <w:separator/>
      </w:r>
    </w:p>
  </w:footnote>
  <w:footnote w:type="continuationSeparator" w:id="0">
    <w:p w14:paraId="57831ACE" w14:textId="77777777" w:rsidR="00340F48" w:rsidRDefault="00340F48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E778B97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7CA29BE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E778B97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1B9CAF94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738AF4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A365" w14:textId="77777777" w:rsidR="00344D25" w:rsidRPr="008F2EF3" w:rsidRDefault="7E778B97" w:rsidP="00805655">
    <w:pPr>
      <w:pStyle w:val="Header"/>
      <w:jc w:val="center"/>
    </w:pPr>
    <w:r>
      <w:rPr>
        <w:noProof/>
      </w:rPr>
      <w:drawing>
        <wp:inline distT="0" distB="0" distL="0" distR="0" wp14:anchorId="0C3F05D6" wp14:editId="4A93FA6B">
          <wp:extent cx="4515480" cy="781159"/>
          <wp:effectExtent l="0" t="0" r="0" b="0"/>
          <wp:docPr id="67728187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0C5"/>
    <w:rsid w:val="002A0C02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0F48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1A65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3735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16DF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018E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C70F53E"/>
    <w:rsid w:val="2FD0874B"/>
    <w:rsid w:val="5786CBB6"/>
    <w:rsid w:val="7E778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9BE00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5" ma:contentTypeDescription="Create a new document." ma:contentTypeScope="" ma:versionID="9964fe95c2b9ccf8ab1c70fc513f57c8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373cc2f59fc0f7e5a88c366535c1686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3308E-51CF-4CE5-A1C1-20F2C81B0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89ECD0-5E04-49D7-96E7-968888458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1B6A7-B5BC-4856-8928-A409E09C47A3}"/>
</file>

<file path=customXml/itemProps4.xml><?xml version="1.0" encoding="utf-8"?>
<ds:datastoreItem xmlns:ds="http://schemas.openxmlformats.org/officeDocument/2006/customXml" ds:itemID="{3638C097-7005-463A-AB9F-367D8AFF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Marko Marin</cp:lastModifiedBy>
  <cp:revision>26</cp:revision>
  <cp:lastPrinted>2008-05-05T13:41:00Z</cp:lastPrinted>
  <dcterms:created xsi:type="dcterms:W3CDTF">2014-09-07T23:37:00Z</dcterms:created>
  <dcterms:modified xsi:type="dcterms:W3CDTF">2022-03-06T10:37:00Z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