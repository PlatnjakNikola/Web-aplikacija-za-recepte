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:rsidTr="00FB6855" w14:paraId="2CF208D9" w14:textId="77777777">
        <w:tc>
          <w:tcPr>
            <w:tcW w:w="9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</w:tcPr>
          <w:p w:rsidR="00344D25" w:rsidP="00FB6855" w:rsidRDefault="00344D25" w14:paraId="28CF1F57" w14:textId="77777777">
            <w:pPr>
              <w:pStyle w:val="NoSpacing"/>
              <w:snapToGrid w:val="0"/>
              <w:jc w:val="center"/>
              <w:rPr>
                <w:b/>
              </w:rPr>
            </w:pPr>
          </w:p>
        </w:tc>
      </w:tr>
    </w:tbl>
    <w:p w:rsidRPr="000833BA" w:rsidR="007D439B" w:rsidRDefault="007D439B" w14:paraId="5C4A482B" w14:textId="77777777"/>
    <w:p w:rsidR="0081030B" w:rsidP="00A00453" w:rsidRDefault="0081030B" w14:paraId="28BF8392" w14:textId="77777777"/>
    <w:p w:rsidRPr="00F30DFE" w:rsidR="00BD41F7" w:rsidP="00BD41F7" w:rsidRDefault="00666A60" w14:paraId="56274BBC" w14:textId="77777777">
      <w:pPr>
        <w:jc w:val="right"/>
        <w:rPr>
          <w:b/>
          <w:sz w:val="36"/>
        </w:rPr>
      </w:pPr>
      <w:r>
        <w:rPr>
          <w:b/>
          <w:sz w:val="36"/>
        </w:rPr>
        <w:t>IZVJEŠĆA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:rsidTr="00F817F6" w14:paraId="36EAEC5E" w14:textId="77777777">
        <w:trPr>
          <w:trHeight w:val="617"/>
          <w:hidden/>
        </w:trPr>
        <w:tc>
          <w:tcPr>
            <w:tcW w:w="3510" w:type="dxa"/>
            <w:vAlign w:val="center"/>
          </w:tcPr>
          <w:p w:rsidRPr="00B1034A" w:rsidR="000157AD" w:rsidP="00FA1969" w:rsidRDefault="000157AD" w14:paraId="3C914104" w14:textId="77777777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:rsidR="008C57A9" w:rsidP="006C206F" w:rsidRDefault="00666A60" w14:paraId="2B780880" w14:textId="77777777">
            <w:pPr>
              <w:jc w:val="right"/>
            </w:pPr>
            <w:r>
              <w:t xml:space="preserve">Tjedno </w:t>
            </w:r>
            <w:r w:rsidR="007515C3">
              <w:t>izvješćivanje</w:t>
            </w:r>
          </w:p>
        </w:tc>
      </w:tr>
      <w:tr w:rsidR="000157AD" w:rsidTr="00F817F6" w14:paraId="71704A8D" w14:textId="77777777">
        <w:trPr>
          <w:trHeight w:val="617"/>
          <w:hidden/>
        </w:trPr>
        <w:tc>
          <w:tcPr>
            <w:tcW w:w="3510" w:type="dxa"/>
            <w:vAlign w:val="center"/>
          </w:tcPr>
          <w:p w:rsidRPr="00B1034A" w:rsidR="000157AD" w:rsidP="003B0E62" w:rsidRDefault="000157AD" w14:paraId="6D7AB221" w14:textId="77777777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:rsidR="000157AD" w:rsidP="00306342" w:rsidRDefault="00666A60" w14:paraId="17108FFB" w14:textId="77777777">
            <w:pPr>
              <w:jc w:val="right"/>
            </w:pPr>
            <w:r>
              <w:t>IZ</w:t>
            </w:r>
            <w:r w:rsidR="00816EA8">
              <w:t>D.00.0</w:t>
            </w:r>
            <w:r w:rsidR="00306342">
              <w:t>1</w:t>
            </w:r>
          </w:p>
        </w:tc>
      </w:tr>
    </w:tbl>
    <w:p w:rsidR="00BD41F7" w:rsidP="00BD41F7" w:rsidRDefault="00BD41F7" w14:paraId="7BE8F02A" w14:textId="77777777">
      <w:pPr>
        <w:jc w:val="right"/>
      </w:pPr>
    </w:p>
    <w:p w:rsidRPr="000833BA" w:rsidR="000157AD" w:rsidP="00A00453" w:rsidRDefault="000157AD" w14:paraId="32527FA8" w14:textId="77777777"/>
    <w:p w:rsidR="0042211F" w:rsidP="0042211F" w:rsidRDefault="0042211F" w14:paraId="21F82860" w14:textId="77777777">
      <w:pPr>
        <w:jc w:val="right"/>
        <w:rPr>
          <w:b/>
          <w:sz w:val="72"/>
        </w:rPr>
      </w:pPr>
      <w:r>
        <w:rPr>
          <w:b/>
          <w:sz w:val="72"/>
        </w:rPr>
        <w:t xml:space="preserve">PROJEKT </w:t>
      </w:r>
    </w:p>
    <w:p w:rsidR="0042211F" w:rsidP="0042211F" w:rsidRDefault="0042211F" w14:paraId="4831A445" w14:textId="77777777">
      <w:pPr>
        <w:jc w:val="right"/>
        <w:rPr>
          <w:b/>
          <w:sz w:val="72"/>
        </w:rPr>
      </w:pPr>
      <w:r>
        <w:rPr>
          <w:b/>
          <w:sz w:val="72"/>
        </w:rPr>
        <w:t>INFORMACIJSKI SUSTAV</w:t>
      </w:r>
    </w:p>
    <w:p w:rsidRPr="00A00453" w:rsidR="00F30DFE" w:rsidP="00A00453" w:rsidRDefault="00F30DFE" w14:paraId="3377CA27" w14:textId="77777777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Pr="000833BA" w:rsidR="00F14554" w:rsidTr="00772981" w14:paraId="7B6F4252" w14:textId="77777777">
        <w:tc>
          <w:tcPr>
            <w:tcW w:w="4111" w:type="dxa"/>
          </w:tcPr>
          <w:p w:rsidRPr="000833BA" w:rsidR="00F14554" w:rsidP="00772981" w:rsidRDefault="00F14554" w14:paraId="159300E7" w14:textId="77777777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:rsidRPr="000833BA" w:rsidR="00F14554" w:rsidP="007F07FF" w:rsidRDefault="00F14554" w14:paraId="43966360" w14:textId="7777777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 w:rsidR="007F07FF">
              <w:rPr>
                <w:b/>
                <w:sz w:val="28"/>
                <w:lang w:val="hr-HR"/>
              </w:rPr>
              <w:t xml:space="preserve"> </w:t>
            </w:r>
            <w:r w:rsidR="0042211F">
              <w:rPr>
                <w:b/>
                <w:sz w:val="28"/>
                <w:lang w:val="hr-HR"/>
              </w:rPr>
              <w:t>PIS</w:t>
            </w:r>
            <w:r w:rsidR="007F07FF">
              <w:rPr>
                <w:b/>
                <w:sz w:val="28"/>
                <w:lang w:val="hr-HR"/>
              </w:rPr>
              <w:t>01</w:t>
            </w:r>
          </w:p>
        </w:tc>
      </w:tr>
      <w:tr w:rsidRPr="000833BA" w:rsidR="00F14554" w:rsidTr="00772981" w14:paraId="56B92DA9" w14:textId="77777777">
        <w:tc>
          <w:tcPr>
            <w:tcW w:w="4111" w:type="dxa"/>
          </w:tcPr>
          <w:p w:rsidRPr="000833BA" w:rsidR="00F14554" w:rsidP="00772981" w:rsidRDefault="00F14554" w14:paraId="76504BEE" w14:textId="77777777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:rsidRPr="000833BA" w:rsidR="00F14554" w:rsidP="00772981" w:rsidRDefault="000974A0" w14:paraId="017DEB51" w14:textId="7777777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w:rsidRPr="000833BA" w:rsidR="00816EA8" w:rsidTr="00772981" w14:paraId="123A1706" w14:textId="77777777">
        <w:tc>
          <w:tcPr>
            <w:tcW w:w="4111" w:type="dxa"/>
          </w:tcPr>
          <w:p w:rsidRPr="000833BA" w:rsidR="00816EA8" w:rsidP="00772981" w:rsidRDefault="00816EA8" w14:paraId="19197ED2" w14:textId="77777777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:rsidR="00816EA8" w:rsidP="00772981" w:rsidRDefault="006C206F" w14:paraId="0222F5BD" w14:textId="7777777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Pr="000833BA" w:rsidR="00F14554" w:rsidTr="00772981" w14:paraId="4B609A91" w14:textId="77777777">
        <w:tc>
          <w:tcPr>
            <w:tcW w:w="4111" w:type="dxa"/>
          </w:tcPr>
          <w:p w:rsidRPr="000833BA" w:rsidR="00F14554" w:rsidP="00772981" w:rsidRDefault="00F14554" w14:paraId="5991FFF9" w14:textId="77777777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:rsidRPr="000833BA" w:rsidR="00F14554" w:rsidP="007F07FF" w:rsidRDefault="006C206F" w14:paraId="5115C62D" w14:textId="7777777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Referada</w:t>
            </w:r>
            <w:r w:rsidR="007F07FF">
              <w:rPr>
                <w:b/>
                <w:sz w:val="28"/>
                <w:lang w:val="hr-HR"/>
              </w:rPr>
              <w:t>, Studenti, Uprava, Nastavnici</w:t>
            </w:r>
          </w:p>
        </w:tc>
      </w:tr>
      <w:tr w:rsidRPr="000833BA" w:rsidR="00F14554" w:rsidTr="00772981" w14:paraId="128A91B1" w14:textId="77777777">
        <w:tc>
          <w:tcPr>
            <w:tcW w:w="4111" w:type="dxa"/>
          </w:tcPr>
          <w:p w:rsidRPr="000833BA" w:rsidR="00F14554" w:rsidP="00772981" w:rsidRDefault="00F14554" w14:paraId="54168DEF" w14:textId="77777777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:rsidRPr="000833BA" w:rsidR="00F14554" w:rsidP="006C206F" w:rsidRDefault="0042211F" w14:paraId="004FDAD3" w14:textId="7777777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4</w:t>
            </w:r>
            <w:r w:rsidR="000974A0">
              <w:rPr>
                <w:b/>
                <w:sz w:val="28"/>
                <w:lang w:val="hr-HR"/>
              </w:rPr>
              <w:t>.0</w:t>
            </w:r>
            <w:r w:rsidR="006C206F">
              <w:rPr>
                <w:b/>
                <w:sz w:val="28"/>
                <w:lang w:val="hr-HR"/>
              </w:rPr>
              <w:t>2</w:t>
            </w:r>
            <w:r w:rsidR="000974A0">
              <w:rPr>
                <w:b/>
                <w:sz w:val="28"/>
                <w:lang w:val="hr-HR"/>
              </w:rPr>
              <w:t>.201</w:t>
            </w:r>
            <w:r w:rsidR="006C206F">
              <w:rPr>
                <w:b/>
                <w:sz w:val="28"/>
                <w:lang w:val="hr-HR"/>
              </w:rPr>
              <w:t>5</w:t>
            </w:r>
            <w:r w:rsidR="000974A0">
              <w:rPr>
                <w:b/>
                <w:sz w:val="28"/>
                <w:lang w:val="hr-HR"/>
              </w:rPr>
              <w:t>.</w:t>
            </w:r>
          </w:p>
        </w:tc>
      </w:tr>
      <w:tr w:rsidRPr="000833BA" w:rsidR="00F14554" w:rsidTr="00772981" w14:paraId="346A7C2B" w14:textId="77777777">
        <w:tc>
          <w:tcPr>
            <w:tcW w:w="4111" w:type="dxa"/>
          </w:tcPr>
          <w:p w:rsidRPr="000833BA" w:rsidR="00F14554" w:rsidP="00772981" w:rsidRDefault="00F14554" w14:paraId="69040040" w14:textId="77777777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:rsidRPr="000833BA" w:rsidR="00F14554" w:rsidP="00772981" w:rsidRDefault="00F14554" w14:paraId="598A945C" w14:textId="7777777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0.1</w:t>
            </w:r>
          </w:p>
        </w:tc>
      </w:tr>
    </w:tbl>
    <w:p w:rsidR="00F14554" w:rsidP="00F14554" w:rsidRDefault="00F14554" w14:paraId="742A42ED" w14:textId="77777777">
      <w:pPr>
        <w:rPr>
          <w:b/>
          <w:sz w:val="24"/>
        </w:rPr>
      </w:pPr>
    </w:p>
    <w:p w:rsidR="00F14554" w:rsidP="00F14554" w:rsidRDefault="00F14554" w14:paraId="14567EFA" w14:textId="77777777">
      <w:pPr>
        <w:rPr>
          <w:b/>
          <w:sz w:val="24"/>
        </w:rPr>
      </w:pPr>
    </w:p>
    <w:p w:rsidRPr="00100F3B" w:rsidR="007118E9" w:rsidP="00F14554" w:rsidRDefault="00F14554" w14:paraId="5552007B" w14:textId="77777777">
      <w:pPr>
        <w:rPr>
          <w:b/>
          <w:sz w:val="24"/>
        </w:rPr>
      </w:pPr>
      <w:r>
        <w:rPr>
          <w:b/>
          <w:sz w:val="24"/>
        </w:rPr>
        <w:br w:type="page"/>
      </w:r>
    </w:p>
    <w:p w:rsidRPr="000833BA" w:rsidR="0022368D" w:rsidP="0019431F" w:rsidRDefault="00E94E6F" w14:paraId="45E94959" w14:textId="77777777">
      <w:pPr>
        <w:pStyle w:val="Heading1"/>
      </w:pPr>
      <w:bookmarkStart w:name="_Toc413018534" w:id="0"/>
      <w:r w:rsidRPr="000833BA">
        <w:lastRenderedPageBreak/>
        <w:t>Nadzor dokumenta</w:t>
      </w:r>
      <w:bookmarkEnd w:id="0"/>
    </w:p>
    <w:p w:rsidRPr="000833BA" w:rsidR="0022368D" w:rsidP="000713DC" w:rsidRDefault="0022368D" w14:paraId="21AFACEE" w14:textId="77777777"/>
    <w:p w:rsidRPr="000833BA" w:rsidR="0019431F" w:rsidP="0019431F" w:rsidRDefault="0022368D" w14:paraId="6B89F8E1" w14:textId="77777777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1027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704"/>
        <w:gridCol w:w="1110"/>
        <w:gridCol w:w="874"/>
        <w:gridCol w:w="1418"/>
        <w:gridCol w:w="4334"/>
      </w:tblGrid>
      <w:tr w:rsidRPr="000833BA" w:rsidR="001D6F63" w:rsidTr="290F9C38" w14:paraId="3E2727D8" w14:textId="77777777">
        <w:trPr>
          <w:trHeight w:val="230"/>
        </w:trPr>
        <w:tc>
          <w:tcPr>
            <w:tcW w:w="8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1D6F63" w:rsidP="000F6B79" w:rsidRDefault="001D6F63" w14:paraId="271DC873" w14:textId="77777777">
            <w:pPr>
              <w:pStyle w:val="NoSpacing"/>
            </w:pPr>
            <w:r w:rsidRPr="000833BA">
              <w:t>Inačica</w:t>
            </w:r>
          </w:p>
        </w:tc>
        <w:tc>
          <w:tcPr>
            <w:tcW w:w="17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1D6F63" w:rsidP="000F6B79" w:rsidRDefault="001D6F63" w14:paraId="3C9FAF3B" w14:textId="77777777">
            <w:pPr>
              <w:pStyle w:val="NoSpacing"/>
            </w:pPr>
            <w:r w:rsidRPr="000833BA">
              <w:t>Autor</w:t>
            </w:r>
          </w:p>
        </w:tc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="001D6F63" w:rsidP="000F6B79" w:rsidRDefault="001D6F63" w14:paraId="05728918" w14:textId="77777777">
            <w:pPr>
              <w:pStyle w:val="NoSpacing"/>
            </w:pPr>
          </w:p>
        </w:tc>
        <w:tc>
          <w:tcPr>
            <w:tcW w:w="8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1D6F63" w:rsidP="000F6B79" w:rsidRDefault="001D6F63" w14:paraId="551240E6" w14:textId="413ABD07">
            <w:pPr>
              <w:pStyle w:val="NoSpacing"/>
            </w:pPr>
            <w:r>
              <w:t>Tag</w:t>
            </w:r>
          </w:p>
        </w:tc>
        <w:tc>
          <w:tcPr>
            <w:tcW w:w="14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1D6F63" w:rsidP="000F6B79" w:rsidRDefault="001D6F63" w14:paraId="3850A8EC" w14:textId="77777777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3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1D6F63" w:rsidP="000F6B79" w:rsidRDefault="001D6F63" w14:paraId="096D38C2" w14:textId="77777777">
            <w:pPr>
              <w:pStyle w:val="NoSpacing"/>
            </w:pPr>
            <w:r w:rsidRPr="000833BA">
              <w:t>Opis</w:t>
            </w:r>
          </w:p>
        </w:tc>
      </w:tr>
      <w:tr w:rsidRPr="000833BA" w:rsidR="001D6F63" w:rsidTr="290F9C38" w14:paraId="6E07E36C" w14:textId="77777777">
        <w:trPr>
          <w:trHeight w:val="230"/>
        </w:trPr>
        <w:tc>
          <w:tcPr>
            <w:tcW w:w="8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7F305A3D" w14:textId="32BB756B">
            <w:pPr>
              <w:pStyle w:val="NoSpacing"/>
            </w:pPr>
          </w:p>
        </w:tc>
        <w:tc>
          <w:tcPr>
            <w:tcW w:w="17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7D02CF04" w14:textId="51CA97B6">
            <w:pPr>
              <w:pStyle w:val="NoSpacing"/>
            </w:pPr>
          </w:p>
        </w:tc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4B0520B6" w14:textId="77777777">
            <w:pPr>
              <w:pStyle w:val="NoSpacing"/>
            </w:pPr>
          </w:p>
        </w:tc>
        <w:tc>
          <w:tcPr>
            <w:tcW w:w="8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6FCCCC34" w14:textId="222A477C">
            <w:pPr>
              <w:pStyle w:val="NoSpacing"/>
            </w:pPr>
          </w:p>
        </w:tc>
        <w:tc>
          <w:tcPr>
            <w:tcW w:w="14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1EC2DB8E" w14:textId="2FDDA442">
            <w:pPr>
              <w:pStyle w:val="NoSpacing"/>
            </w:pPr>
          </w:p>
        </w:tc>
        <w:tc>
          <w:tcPr>
            <w:tcW w:w="43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346DA962" w14:textId="16560558">
            <w:pPr>
              <w:pStyle w:val="NoSpacing"/>
            </w:pPr>
          </w:p>
        </w:tc>
      </w:tr>
      <w:tr w:rsidRPr="000833BA" w:rsidR="001D6F63" w:rsidTr="290F9C38" w14:paraId="22C0A1F2" w14:textId="77777777">
        <w:trPr>
          <w:trHeight w:val="230"/>
        </w:trPr>
        <w:tc>
          <w:tcPr>
            <w:tcW w:w="8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3FACA9BC" w14:textId="77777777">
            <w:pPr>
              <w:pStyle w:val="NoSpacing"/>
            </w:pPr>
          </w:p>
        </w:tc>
        <w:tc>
          <w:tcPr>
            <w:tcW w:w="17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5DF862BE" w14:textId="77777777">
            <w:pPr>
              <w:pStyle w:val="NoSpacing"/>
            </w:pPr>
          </w:p>
        </w:tc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3CA83A0A" w14:textId="77777777">
            <w:pPr>
              <w:pStyle w:val="NoSpacing"/>
            </w:pPr>
          </w:p>
        </w:tc>
        <w:tc>
          <w:tcPr>
            <w:tcW w:w="8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1CF0FDE0" w14:textId="687070E7">
            <w:pPr>
              <w:pStyle w:val="NoSpacing"/>
            </w:pPr>
          </w:p>
        </w:tc>
        <w:tc>
          <w:tcPr>
            <w:tcW w:w="14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64482E99" w14:textId="77777777">
            <w:pPr>
              <w:pStyle w:val="NoSpacing"/>
            </w:pPr>
          </w:p>
        </w:tc>
        <w:tc>
          <w:tcPr>
            <w:tcW w:w="43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40309493" w14:textId="77777777">
            <w:pPr>
              <w:pStyle w:val="NoSpacing"/>
            </w:pPr>
          </w:p>
        </w:tc>
      </w:tr>
      <w:tr w:rsidRPr="000833BA" w:rsidR="001D6F63" w:rsidTr="290F9C38" w14:paraId="308A84A8" w14:textId="77777777">
        <w:trPr>
          <w:trHeight w:val="230"/>
        </w:trPr>
        <w:tc>
          <w:tcPr>
            <w:tcW w:w="8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531192E3" w14:textId="77777777">
            <w:pPr>
              <w:pStyle w:val="NoSpacing"/>
            </w:pPr>
          </w:p>
        </w:tc>
        <w:tc>
          <w:tcPr>
            <w:tcW w:w="17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643CDD5D" w14:textId="77777777">
            <w:pPr>
              <w:pStyle w:val="NoSpacing"/>
            </w:pPr>
          </w:p>
        </w:tc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2829181E" w14:textId="77777777">
            <w:pPr>
              <w:pStyle w:val="NoSpacing"/>
            </w:pPr>
          </w:p>
        </w:tc>
        <w:tc>
          <w:tcPr>
            <w:tcW w:w="8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0E051CE5" w14:textId="662803DD">
            <w:pPr>
              <w:pStyle w:val="NoSpacing"/>
            </w:pPr>
          </w:p>
        </w:tc>
        <w:tc>
          <w:tcPr>
            <w:tcW w:w="14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75322414" w14:textId="77777777">
            <w:pPr>
              <w:pStyle w:val="NoSpacing"/>
            </w:pPr>
          </w:p>
        </w:tc>
        <w:tc>
          <w:tcPr>
            <w:tcW w:w="43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1F9EF786" w14:textId="77777777">
            <w:pPr>
              <w:pStyle w:val="NoSpacing"/>
            </w:pPr>
          </w:p>
        </w:tc>
      </w:tr>
      <w:tr w:rsidRPr="000833BA" w:rsidR="001D6F63" w:rsidTr="290F9C38" w14:paraId="15515A3E" w14:textId="77777777">
        <w:trPr>
          <w:trHeight w:val="230"/>
        </w:trPr>
        <w:tc>
          <w:tcPr>
            <w:tcW w:w="8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4D0FE49E" w14:textId="77777777">
            <w:pPr>
              <w:pStyle w:val="NoSpacing"/>
            </w:pPr>
          </w:p>
        </w:tc>
        <w:tc>
          <w:tcPr>
            <w:tcW w:w="17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75C25517" w14:textId="77777777">
            <w:pPr>
              <w:pStyle w:val="NoSpacing"/>
            </w:pPr>
          </w:p>
        </w:tc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7E547C19" w14:textId="77777777">
            <w:pPr>
              <w:pStyle w:val="NoSpacing"/>
            </w:pPr>
          </w:p>
        </w:tc>
        <w:tc>
          <w:tcPr>
            <w:tcW w:w="8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3B474F70" w14:textId="35F11F8F">
            <w:pPr>
              <w:pStyle w:val="NoSpacing"/>
            </w:pPr>
          </w:p>
        </w:tc>
        <w:tc>
          <w:tcPr>
            <w:tcW w:w="14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39BF4DBC" w14:textId="77777777">
            <w:pPr>
              <w:pStyle w:val="NoSpacing"/>
            </w:pPr>
          </w:p>
        </w:tc>
        <w:tc>
          <w:tcPr>
            <w:tcW w:w="43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7B15FB29" w14:textId="77777777">
            <w:pPr>
              <w:pStyle w:val="NoSpacing"/>
            </w:pPr>
          </w:p>
        </w:tc>
      </w:tr>
      <w:tr w:rsidRPr="000833BA" w:rsidR="001D6F63" w:rsidTr="290F9C38" w14:paraId="27215E43" w14:textId="77777777">
        <w:trPr>
          <w:trHeight w:val="241"/>
        </w:trPr>
        <w:tc>
          <w:tcPr>
            <w:tcW w:w="8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6CFFCA39" w14:textId="77777777">
            <w:pPr>
              <w:pStyle w:val="NoSpacing"/>
            </w:pPr>
          </w:p>
        </w:tc>
        <w:tc>
          <w:tcPr>
            <w:tcW w:w="17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2BFDD469" w14:textId="77777777">
            <w:pPr>
              <w:pStyle w:val="NoSpacing"/>
            </w:pPr>
          </w:p>
        </w:tc>
        <w:tc>
          <w:tcPr>
            <w:tcW w:w="1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3ED8D312" w14:textId="77777777">
            <w:pPr>
              <w:pStyle w:val="NoSpacing"/>
            </w:pPr>
          </w:p>
        </w:tc>
        <w:tc>
          <w:tcPr>
            <w:tcW w:w="8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43CA829B" w14:textId="3058198C">
            <w:pPr>
              <w:pStyle w:val="NoSpacing"/>
            </w:pPr>
          </w:p>
        </w:tc>
        <w:tc>
          <w:tcPr>
            <w:tcW w:w="14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4B015291" w14:textId="77777777">
            <w:pPr>
              <w:pStyle w:val="NoSpacing"/>
            </w:pPr>
          </w:p>
        </w:tc>
        <w:tc>
          <w:tcPr>
            <w:tcW w:w="43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D6F63" w:rsidP="000F6B79" w:rsidRDefault="001D6F63" w14:paraId="0CC971DA" w14:textId="77777777">
            <w:pPr>
              <w:pStyle w:val="NoSpacing"/>
            </w:pPr>
          </w:p>
        </w:tc>
      </w:tr>
    </w:tbl>
    <w:p w:rsidRPr="000833BA" w:rsidR="00F92310" w:rsidP="00E94E6F" w:rsidRDefault="00F92310" w14:paraId="4629EE4E" w14:textId="77777777"/>
    <w:p w:rsidRPr="000833BA" w:rsidR="00C66E0C" w:rsidP="00E94E6F" w:rsidRDefault="0034722C" w14:paraId="51A8087E" w14:textId="77777777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Pr="000833BA" w:rsidR="0034722C" w14:paraId="166BF066" w14:textId="77777777">
        <w:tc>
          <w:tcPr>
            <w:tcW w:w="23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 w:rsidRPr="000833BA" w:rsidR="0034722C" w:rsidP="0034722C" w:rsidRDefault="0034722C" w14:paraId="365AA1AA" w14:textId="77777777">
            <w:pPr>
              <w:pStyle w:val="NoSpacing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 w:rsidRPr="000833BA" w:rsidR="0034722C" w:rsidP="00B72A09" w:rsidRDefault="0034722C" w14:paraId="4DF8D312" w14:textId="77777777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 w:rsidRPr="000833BA" w:rsidR="0034722C" w:rsidP="00B72A09" w:rsidRDefault="0034722C" w14:paraId="5DC62AFC" w14:textId="77777777">
            <w:pPr>
              <w:pStyle w:val="NoSpacing"/>
            </w:pPr>
            <w:r w:rsidRPr="000833BA">
              <w:t>Napomena</w:t>
            </w:r>
          </w:p>
        </w:tc>
      </w:tr>
      <w:tr w:rsidRPr="000833BA" w:rsidR="0034722C" w14:paraId="1BC57C5D" w14:textId="77777777">
        <w:tc>
          <w:tcPr>
            <w:tcW w:w="23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34722C" w:rsidP="00B72A09" w:rsidRDefault="0034722C" w14:paraId="45F22D48" w14:textId="77777777">
            <w:pPr>
              <w:pStyle w:val="NoSpacing"/>
            </w:pPr>
          </w:p>
        </w:tc>
        <w:tc>
          <w:tcPr>
            <w:tcW w:w="3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34722C" w:rsidP="00B72A09" w:rsidRDefault="0034722C" w14:paraId="76BFEDC8" w14:textId="77777777">
            <w:pPr>
              <w:pStyle w:val="NoSpacing"/>
            </w:pPr>
          </w:p>
        </w:tc>
        <w:tc>
          <w:tcPr>
            <w:tcW w:w="3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34722C" w:rsidP="00B72A09" w:rsidRDefault="0034722C" w14:paraId="3C120E90" w14:textId="77777777">
            <w:pPr>
              <w:pStyle w:val="NoSpacing"/>
            </w:pPr>
          </w:p>
        </w:tc>
      </w:tr>
      <w:tr w:rsidRPr="000833BA" w:rsidR="0034722C" w14:paraId="53C97C28" w14:textId="77777777">
        <w:tc>
          <w:tcPr>
            <w:tcW w:w="23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34722C" w:rsidP="00B72A09" w:rsidRDefault="0034722C" w14:paraId="0240AB4B" w14:textId="77777777">
            <w:pPr>
              <w:pStyle w:val="NoSpacing"/>
            </w:pPr>
          </w:p>
        </w:tc>
        <w:tc>
          <w:tcPr>
            <w:tcW w:w="3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34722C" w:rsidP="00B72A09" w:rsidRDefault="0034722C" w14:paraId="05F815DF" w14:textId="77777777">
            <w:pPr>
              <w:pStyle w:val="NoSpacing"/>
            </w:pPr>
          </w:p>
        </w:tc>
        <w:tc>
          <w:tcPr>
            <w:tcW w:w="3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34722C" w:rsidP="00B72A09" w:rsidRDefault="0034722C" w14:paraId="196BB347" w14:textId="77777777">
            <w:pPr>
              <w:pStyle w:val="NoSpacing"/>
            </w:pPr>
          </w:p>
        </w:tc>
      </w:tr>
      <w:tr w:rsidRPr="000833BA" w:rsidR="0034722C" w14:paraId="7CEFAE28" w14:textId="77777777">
        <w:tc>
          <w:tcPr>
            <w:tcW w:w="23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34722C" w:rsidP="00B72A09" w:rsidRDefault="0034722C" w14:paraId="73ACDF29" w14:textId="77777777">
            <w:pPr>
              <w:pStyle w:val="NoSpacing"/>
            </w:pPr>
          </w:p>
        </w:tc>
        <w:tc>
          <w:tcPr>
            <w:tcW w:w="3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34722C" w:rsidP="00B72A09" w:rsidRDefault="0034722C" w14:paraId="49FA1B22" w14:textId="77777777">
            <w:pPr>
              <w:pStyle w:val="NoSpacing"/>
            </w:pPr>
          </w:p>
        </w:tc>
        <w:tc>
          <w:tcPr>
            <w:tcW w:w="3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34722C" w:rsidP="00B72A09" w:rsidRDefault="0034722C" w14:paraId="1AEFCF48" w14:textId="77777777">
            <w:pPr>
              <w:pStyle w:val="NoSpacing"/>
            </w:pPr>
          </w:p>
        </w:tc>
      </w:tr>
      <w:tr w:rsidRPr="000833BA" w:rsidR="0034722C" w14:paraId="38DF57AC" w14:textId="77777777">
        <w:tc>
          <w:tcPr>
            <w:tcW w:w="23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34722C" w:rsidP="00B72A09" w:rsidRDefault="0034722C" w14:paraId="11F92CCB" w14:textId="77777777">
            <w:pPr>
              <w:pStyle w:val="NoSpacing"/>
            </w:pPr>
          </w:p>
        </w:tc>
        <w:tc>
          <w:tcPr>
            <w:tcW w:w="3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34722C" w:rsidP="00B72A09" w:rsidRDefault="0034722C" w14:paraId="1F382FC1" w14:textId="77777777">
            <w:pPr>
              <w:pStyle w:val="NoSpacing"/>
            </w:pPr>
          </w:p>
        </w:tc>
        <w:tc>
          <w:tcPr>
            <w:tcW w:w="3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34722C" w:rsidP="00B72A09" w:rsidRDefault="0034722C" w14:paraId="498CC7F1" w14:textId="77777777">
            <w:pPr>
              <w:pStyle w:val="NoSpacing"/>
            </w:pPr>
          </w:p>
        </w:tc>
      </w:tr>
      <w:tr w:rsidRPr="000833BA" w:rsidR="0034722C" w14:paraId="1B418B02" w14:textId="77777777">
        <w:tc>
          <w:tcPr>
            <w:tcW w:w="23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34722C" w:rsidP="00B72A09" w:rsidRDefault="0034722C" w14:paraId="6B332345" w14:textId="77777777">
            <w:pPr>
              <w:pStyle w:val="NoSpacing"/>
            </w:pPr>
          </w:p>
        </w:tc>
        <w:tc>
          <w:tcPr>
            <w:tcW w:w="3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34722C" w:rsidP="00B72A09" w:rsidRDefault="0034722C" w14:paraId="23DCFA57" w14:textId="77777777">
            <w:pPr>
              <w:pStyle w:val="NoSpacing"/>
            </w:pPr>
          </w:p>
        </w:tc>
        <w:tc>
          <w:tcPr>
            <w:tcW w:w="3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34722C" w:rsidP="00B72A09" w:rsidRDefault="0034722C" w14:paraId="6F7CA136" w14:textId="77777777">
            <w:pPr>
              <w:pStyle w:val="NoSpacing"/>
            </w:pPr>
          </w:p>
        </w:tc>
      </w:tr>
    </w:tbl>
    <w:p w:rsidRPr="000833BA" w:rsidR="00A67E92" w:rsidP="00E94E6F" w:rsidRDefault="00A67E92" w14:paraId="3C7E7EE7" w14:textId="77777777"/>
    <w:p w:rsidRPr="000833BA" w:rsidR="0034722C" w:rsidP="00E94E6F" w:rsidRDefault="0034722C" w14:paraId="5BD74014" w14:textId="77777777"/>
    <w:p w:rsidRPr="000833BA" w:rsidR="0034722C" w:rsidP="00E94E6F" w:rsidRDefault="0034722C" w14:paraId="6BC22923" w14:textId="77777777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Pr="000833BA" w:rsidR="001B7514" w14:paraId="7538B3B4" w14:textId="77777777"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 w:rsidRPr="000833BA" w:rsidR="001B7514" w:rsidP="00B72A09" w:rsidRDefault="001B7514" w14:paraId="12B116CF" w14:textId="77777777">
            <w:pPr>
              <w:pStyle w:val="NoSpacing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 w:rsidRPr="000833BA" w:rsidR="001B7514" w:rsidP="001B7514" w:rsidRDefault="001B7514" w14:paraId="2EC4B6AD" w14:textId="77777777">
            <w:pPr>
              <w:pStyle w:val="NoSpacing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 w:rsidRPr="000833BA" w:rsidR="001B7514" w:rsidP="00B72A09" w:rsidRDefault="001B7514" w14:paraId="4BA0DC85" w14:textId="77777777">
            <w:pPr>
              <w:pStyle w:val="NoSpacing"/>
            </w:pPr>
            <w:r w:rsidRPr="000833BA">
              <w:t>Lokacija</w:t>
            </w:r>
          </w:p>
        </w:tc>
      </w:tr>
      <w:tr w:rsidRPr="000833BA" w:rsidR="001B7514" w14:paraId="55566F24" w14:textId="77777777"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1B7514" w:rsidP="00B72A09" w:rsidRDefault="001B7514" w14:paraId="1B52F4FB" w14:textId="77777777">
            <w:pPr>
              <w:pStyle w:val="NoSpacing"/>
            </w:pPr>
          </w:p>
        </w:tc>
        <w:tc>
          <w:tcPr>
            <w:tcW w:w="3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1B7514" w:rsidP="00B72A09" w:rsidRDefault="001B7514" w14:paraId="588D0CEF" w14:textId="77777777">
            <w:pPr>
              <w:pStyle w:val="NoSpacing"/>
            </w:pPr>
          </w:p>
        </w:tc>
        <w:tc>
          <w:tcPr>
            <w:tcW w:w="5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1B7514" w:rsidP="00B72A09" w:rsidRDefault="001B7514" w14:paraId="36361F2A" w14:textId="77777777">
            <w:pPr>
              <w:pStyle w:val="NoSpacing"/>
            </w:pPr>
          </w:p>
        </w:tc>
      </w:tr>
      <w:tr w:rsidRPr="000833BA" w:rsidR="001B7514" w14:paraId="66734EAA" w14:textId="77777777"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1B7514" w:rsidP="00B72A09" w:rsidRDefault="001B7514" w14:paraId="6FF28C98" w14:textId="77777777">
            <w:pPr>
              <w:pStyle w:val="NoSpacing"/>
            </w:pPr>
          </w:p>
        </w:tc>
        <w:tc>
          <w:tcPr>
            <w:tcW w:w="3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1B7514" w:rsidP="00B72A09" w:rsidRDefault="001B7514" w14:paraId="47089F3A" w14:textId="77777777">
            <w:pPr>
              <w:pStyle w:val="NoSpacing"/>
            </w:pPr>
          </w:p>
        </w:tc>
        <w:tc>
          <w:tcPr>
            <w:tcW w:w="5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1B7514" w:rsidP="00B72A09" w:rsidRDefault="001B7514" w14:paraId="30D13F3A" w14:textId="77777777">
            <w:pPr>
              <w:pStyle w:val="NoSpacing"/>
            </w:pPr>
          </w:p>
        </w:tc>
      </w:tr>
      <w:tr w:rsidRPr="000833BA" w:rsidR="001B7514" w14:paraId="736AF81F" w14:textId="77777777"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1B7514" w:rsidP="00B72A09" w:rsidRDefault="001B7514" w14:paraId="709DAB3E" w14:textId="77777777">
            <w:pPr>
              <w:pStyle w:val="NoSpacing"/>
            </w:pPr>
          </w:p>
        </w:tc>
        <w:tc>
          <w:tcPr>
            <w:tcW w:w="3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1B7514" w:rsidP="00B72A09" w:rsidRDefault="001B7514" w14:paraId="6BBF6168" w14:textId="77777777">
            <w:pPr>
              <w:pStyle w:val="NoSpacing"/>
            </w:pPr>
          </w:p>
        </w:tc>
        <w:tc>
          <w:tcPr>
            <w:tcW w:w="5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1B7514" w:rsidP="00B72A09" w:rsidRDefault="001B7514" w14:paraId="2808C499" w14:textId="77777777">
            <w:pPr>
              <w:pStyle w:val="NoSpacing"/>
            </w:pPr>
          </w:p>
        </w:tc>
      </w:tr>
      <w:tr w:rsidRPr="000833BA" w:rsidR="001B7514" w14:paraId="623BD56A" w14:textId="77777777"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1B7514" w:rsidP="00B72A09" w:rsidRDefault="001B7514" w14:paraId="69BDB598" w14:textId="77777777">
            <w:pPr>
              <w:pStyle w:val="NoSpacing"/>
            </w:pPr>
          </w:p>
        </w:tc>
        <w:tc>
          <w:tcPr>
            <w:tcW w:w="3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1B7514" w:rsidP="00B72A09" w:rsidRDefault="001B7514" w14:paraId="2DEC7DA2" w14:textId="77777777">
            <w:pPr>
              <w:pStyle w:val="NoSpacing"/>
            </w:pPr>
          </w:p>
        </w:tc>
        <w:tc>
          <w:tcPr>
            <w:tcW w:w="5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1B7514" w:rsidP="00B72A09" w:rsidRDefault="001B7514" w14:paraId="649C7B87" w14:textId="77777777">
            <w:pPr>
              <w:pStyle w:val="NoSpacing"/>
            </w:pPr>
          </w:p>
        </w:tc>
      </w:tr>
      <w:tr w:rsidRPr="000833BA" w:rsidR="001B7514" w14:paraId="0B3404B4" w14:textId="77777777"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1B7514" w:rsidP="00B72A09" w:rsidRDefault="001B7514" w14:paraId="2C772883" w14:textId="77777777">
            <w:pPr>
              <w:pStyle w:val="NoSpacing"/>
            </w:pPr>
          </w:p>
        </w:tc>
        <w:tc>
          <w:tcPr>
            <w:tcW w:w="3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1B7514" w:rsidP="00B72A09" w:rsidRDefault="001B7514" w14:paraId="7259FDBB" w14:textId="77777777">
            <w:pPr>
              <w:pStyle w:val="NoSpacing"/>
            </w:pPr>
          </w:p>
        </w:tc>
        <w:tc>
          <w:tcPr>
            <w:tcW w:w="5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Pr="000833BA" w:rsidR="001B7514" w:rsidP="00B72A09" w:rsidRDefault="001B7514" w14:paraId="0167EE77" w14:textId="77777777">
            <w:pPr>
              <w:pStyle w:val="NoSpacing"/>
            </w:pPr>
          </w:p>
        </w:tc>
      </w:tr>
    </w:tbl>
    <w:p w:rsidR="00560BD8" w:rsidP="00E965DB" w:rsidRDefault="00560BD8" w14:paraId="65A52D14" w14:textId="77777777"/>
    <w:p w:rsidR="00560BD8" w:rsidP="00E965DB" w:rsidRDefault="00560BD8" w14:paraId="0CBF4CBF" w14:textId="77777777">
      <w:r>
        <w:br w:type="page"/>
      </w:r>
    </w:p>
    <w:p w:rsidRPr="000833BA" w:rsidR="00E965DB" w:rsidP="00560BD8" w:rsidRDefault="004B0B9B" w14:paraId="21EFE98B" w14:textId="77777777">
      <w:pPr>
        <w:pStyle w:val="Heading1"/>
      </w:pPr>
      <w:bookmarkStart w:name="_Toc413018535" w:id="1"/>
      <w:r w:rsidRPr="000833BA">
        <w:lastRenderedPageBreak/>
        <w:t>Sadržaj</w:t>
      </w:r>
      <w:bookmarkEnd w:id="1"/>
    </w:p>
    <w:p w:rsidRPr="000833BA" w:rsidR="00806C88" w:rsidP="004B0B9B" w:rsidRDefault="00806C88" w14:paraId="0BDF4F25" w14:textId="77777777"/>
    <w:p w:rsidR="00F01CE3" w:rsidRDefault="00256B6D" w14:paraId="10EBE329" w14:textId="77777777">
      <w:pPr>
        <w:pStyle w:val="TOC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history="1" w:anchor="_Toc413018534">
        <w:r w:rsidRPr="002D70B7" w:rsidR="00F01CE3">
          <w:rPr>
            <w:rStyle w:val="Hyperlink"/>
            <w:noProof/>
          </w:rPr>
          <w:t>1</w:t>
        </w:r>
        <w:r w:rsidR="00F01CE3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2D70B7" w:rsidR="00F01CE3">
          <w:rPr>
            <w:rStyle w:val="Hyperlink"/>
            <w:noProof/>
          </w:rPr>
          <w:t>Nadzor dokumenta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_Toc413018534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2</w:t>
        </w:r>
        <w:r w:rsidR="00F01CE3">
          <w:rPr>
            <w:noProof/>
            <w:webHidden/>
          </w:rPr>
          <w:fldChar w:fldCharType="end"/>
        </w:r>
      </w:hyperlink>
    </w:p>
    <w:p w:rsidR="00F01CE3" w:rsidRDefault="001D6F63" w14:paraId="44764F85" w14:textId="77777777">
      <w:pPr>
        <w:pStyle w:val="TOC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history="1" w:anchor="_Toc413018535">
        <w:r w:rsidRPr="002D70B7" w:rsidR="00F01CE3">
          <w:rPr>
            <w:rStyle w:val="Hyperlink"/>
            <w:noProof/>
          </w:rPr>
          <w:t>2</w:t>
        </w:r>
        <w:r w:rsidR="00F01CE3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2D70B7" w:rsidR="00F01CE3">
          <w:rPr>
            <w:rStyle w:val="Hyperlink"/>
            <w:noProof/>
          </w:rPr>
          <w:t>Sadržaj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_Toc413018535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3</w:t>
        </w:r>
        <w:r w:rsidR="00F01CE3">
          <w:rPr>
            <w:noProof/>
            <w:webHidden/>
          </w:rPr>
          <w:fldChar w:fldCharType="end"/>
        </w:r>
      </w:hyperlink>
    </w:p>
    <w:p w:rsidR="00F01CE3" w:rsidRDefault="001D6F63" w14:paraId="09D580EE" w14:textId="77777777">
      <w:pPr>
        <w:pStyle w:val="TOC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history="1" w:anchor="_Toc413018536">
        <w:r w:rsidRPr="002D70B7" w:rsidR="00F01CE3">
          <w:rPr>
            <w:rStyle w:val="Hyperlink"/>
            <w:noProof/>
          </w:rPr>
          <w:t>3</w:t>
        </w:r>
        <w:r w:rsidR="00F01CE3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2D70B7" w:rsidR="00F01CE3">
          <w:rPr>
            <w:rStyle w:val="Hyperlink"/>
            <w:noProof/>
          </w:rPr>
          <w:t>Opis izvješća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_Toc413018536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:rsidR="00F01CE3" w:rsidRDefault="001D6F63" w14:paraId="5EBFD53E" w14:textId="77777777">
      <w:pPr>
        <w:pStyle w:val="TOC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history="1" w:anchor="_Toc413018537">
        <w:r w:rsidRPr="002D70B7" w:rsidR="00F01CE3">
          <w:rPr>
            <w:rStyle w:val="Hyperlink"/>
            <w:noProof/>
          </w:rPr>
          <w:t>4</w:t>
        </w:r>
        <w:r w:rsidR="00F01CE3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2D70B7" w:rsidR="00F01CE3">
          <w:rPr>
            <w:rStyle w:val="Hyperlink"/>
            <w:noProof/>
          </w:rPr>
          <w:t>Prvi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_Toc413018537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:rsidR="00F01CE3" w:rsidRDefault="001D6F63" w14:paraId="0064A0DE" w14:textId="77777777">
      <w:pPr>
        <w:pStyle w:val="TOC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history="1" w:anchor="_Toc413018538">
        <w:r w:rsidRPr="002D70B7" w:rsidR="00F01CE3">
          <w:rPr>
            <w:rStyle w:val="Hyperlink"/>
            <w:noProof/>
          </w:rPr>
          <w:t>5</w:t>
        </w:r>
        <w:r w:rsidR="00F01CE3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2D70B7" w:rsidR="00F01CE3">
          <w:rPr>
            <w:rStyle w:val="Hyperlink"/>
            <w:noProof/>
          </w:rPr>
          <w:t>Drugi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_Toc413018538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:rsidR="00F01CE3" w:rsidRDefault="001D6F63" w14:paraId="2F7C02FF" w14:textId="77777777">
      <w:pPr>
        <w:pStyle w:val="TOC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history="1" w:anchor="_Toc413018539">
        <w:r w:rsidRPr="002D70B7" w:rsidR="00F01CE3">
          <w:rPr>
            <w:rStyle w:val="Hyperlink"/>
            <w:noProof/>
          </w:rPr>
          <w:t>6</w:t>
        </w:r>
        <w:r w:rsidR="00F01CE3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2D70B7" w:rsidR="00F01CE3">
          <w:rPr>
            <w:rStyle w:val="Hyperlink"/>
            <w:noProof/>
          </w:rPr>
          <w:t>Treći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_Toc413018539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:rsidR="00F01CE3" w:rsidRDefault="001D6F63" w14:paraId="438BB9C5" w14:textId="77777777">
      <w:pPr>
        <w:pStyle w:val="TOC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history="1" w:anchor="_Toc413018540">
        <w:r w:rsidRPr="002D70B7" w:rsidR="00F01CE3">
          <w:rPr>
            <w:rStyle w:val="Hyperlink"/>
            <w:noProof/>
          </w:rPr>
          <w:t>7</w:t>
        </w:r>
        <w:r w:rsidR="00F01CE3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2D70B7" w:rsidR="00F01CE3">
          <w:rPr>
            <w:rStyle w:val="Hyperlink"/>
            <w:noProof/>
          </w:rPr>
          <w:t>Četvrti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_Toc413018540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:rsidR="00F01CE3" w:rsidRDefault="001D6F63" w14:paraId="62628737" w14:textId="77777777">
      <w:pPr>
        <w:pStyle w:val="TOC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history="1" w:anchor="_Toc413018541">
        <w:r w:rsidRPr="002D70B7" w:rsidR="00F01CE3">
          <w:rPr>
            <w:rStyle w:val="Hyperlink"/>
            <w:noProof/>
          </w:rPr>
          <w:t>8</w:t>
        </w:r>
        <w:r w:rsidR="00F01CE3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2D70B7" w:rsidR="00F01CE3">
          <w:rPr>
            <w:rStyle w:val="Hyperlink"/>
            <w:noProof/>
          </w:rPr>
          <w:t>Peti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_Toc413018541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4</w:t>
        </w:r>
        <w:r w:rsidR="00F01CE3">
          <w:rPr>
            <w:noProof/>
            <w:webHidden/>
          </w:rPr>
          <w:fldChar w:fldCharType="end"/>
        </w:r>
      </w:hyperlink>
    </w:p>
    <w:p w:rsidR="00F01CE3" w:rsidRDefault="001D6F63" w14:paraId="78EA4236" w14:textId="77777777">
      <w:pPr>
        <w:pStyle w:val="TOC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history="1" w:anchor="_Toc413018542">
        <w:r w:rsidRPr="002D70B7" w:rsidR="00F01CE3">
          <w:rPr>
            <w:rStyle w:val="Hyperlink"/>
            <w:noProof/>
          </w:rPr>
          <w:t>9</w:t>
        </w:r>
        <w:r w:rsidR="00F01CE3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2D70B7" w:rsidR="00F01CE3">
          <w:rPr>
            <w:rStyle w:val="Hyperlink"/>
            <w:noProof/>
          </w:rPr>
          <w:t>Šesti 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_Toc413018542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5</w:t>
        </w:r>
        <w:r w:rsidR="00F01CE3">
          <w:rPr>
            <w:noProof/>
            <w:webHidden/>
          </w:rPr>
          <w:fldChar w:fldCharType="end"/>
        </w:r>
      </w:hyperlink>
    </w:p>
    <w:p w:rsidR="00F01CE3" w:rsidRDefault="001D6F63" w14:paraId="4DFB0DC6" w14:textId="77777777">
      <w:pPr>
        <w:pStyle w:val="TOC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history="1" w:anchor="_Toc413018543">
        <w:r w:rsidRPr="002D70B7" w:rsidR="00F01CE3">
          <w:rPr>
            <w:rStyle w:val="Hyperlink"/>
            <w:noProof/>
          </w:rPr>
          <w:t>10</w:t>
        </w:r>
        <w:r w:rsidR="00F01CE3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2D70B7" w:rsidR="00F01CE3">
          <w:rPr>
            <w:rStyle w:val="Hyperlink"/>
            <w:noProof/>
          </w:rPr>
          <w:t>Sedmi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_Toc413018543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5</w:t>
        </w:r>
        <w:r w:rsidR="00F01CE3">
          <w:rPr>
            <w:noProof/>
            <w:webHidden/>
          </w:rPr>
          <w:fldChar w:fldCharType="end"/>
        </w:r>
      </w:hyperlink>
    </w:p>
    <w:p w:rsidR="00F01CE3" w:rsidRDefault="001D6F63" w14:paraId="334C3E05" w14:textId="77777777">
      <w:pPr>
        <w:pStyle w:val="TOC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history="1" w:anchor="_Toc413018544">
        <w:r w:rsidRPr="002D70B7" w:rsidR="00F01CE3">
          <w:rPr>
            <w:rStyle w:val="Hyperlink"/>
            <w:noProof/>
          </w:rPr>
          <w:t>11</w:t>
        </w:r>
        <w:r w:rsidR="00F01CE3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2D70B7" w:rsidR="00F01CE3">
          <w:rPr>
            <w:rStyle w:val="Hyperlink"/>
            <w:noProof/>
          </w:rPr>
          <w:t>Osmi  tjedan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_Toc413018544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5</w:t>
        </w:r>
        <w:r w:rsidR="00F01CE3">
          <w:rPr>
            <w:noProof/>
            <w:webHidden/>
          </w:rPr>
          <w:fldChar w:fldCharType="end"/>
        </w:r>
      </w:hyperlink>
    </w:p>
    <w:p w:rsidR="00F01CE3" w:rsidRDefault="001D6F63" w14:paraId="0EF41E89" w14:textId="77777777">
      <w:pPr>
        <w:pStyle w:val="TOC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history="1" w:anchor="_Toc413018545">
        <w:r w:rsidRPr="002D70B7" w:rsidR="00F01CE3">
          <w:rPr>
            <w:rStyle w:val="Hyperlink"/>
            <w:noProof/>
          </w:rPr>
          <w:t>12</w:t>
        </w:r>
        <w:r w:rsidR="00F01CE3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2D70B7" w:rsidR="00F01CE3">
          <w:rPr>
            <w:rStyle w:val="Hyperlink"/>
            <w:noProof/>
          </w:rPr>
          <w:t>Završno izvješće</w:t>
        </w:r>
        <w:r w:rsidR="00F01CE3">
          <w:rPr>
            <w:noProof/>
            <w:webHidden/>
          </w:rPr>
          <w:tab/>
        </w:r>
        <w:r w:rsidR="00F01CE3">
          <w:rPr>
            <w:noProof/>
            <w:webHidden/>
          </w:rPr>
          <w:fldChar w:fldCharType="begin"/>
        </w:r>
        <w:r w:rsidR="00F01CE3">
          <w:rPr>
            <w:noProof/>
            <w:webHidden/>
          </w:rPr>
          <w:instrText xml:space="preserve"> PAGEREF _Toc413018545 \h </w:instrText>
        </w:r>
        <w:r w:rsidR="00F01CE3">
          <w:rPr>
            <w:noProof/>
            <w:webHidden/>
          </w:rPr>
        </w:r>
        <w:r w:rsidR="00F01CE3">
          <w:rPr>
            <w:noProof/>
            <w:webHidden/>
          </w:rPr>
          <w:fldChar w:fldCharType="separate"/>
        </w:r>
        <w:r w:rsidR="00F01CE3">
          <w:rPr>
            <w:noProof/>
            <w:webHidden/>
          </w:rPr>
          <w:t>5</w:t>
        </w:r>
        <w:r w:rsidR="00F01CE3">
          <w:rPr>
            <w:noProof/>
            <w:webHidden/>
          </w:rPr>
          <w:fldChar w:fldCharType="end"/>
        </w:r>
      </w:hyperlink>
    </w:p>
    <w:p w:rsidR="00560BD8" w:rsidP="004B0B9B" w:rsidRDefault="00256B6D" w14:paraId="464423A5" w14:textId="77777777">
      <w:r w:rsidRPr="000833BA">
        <w:fldChar w:fldCharType="end"/>
      </w:r>
    </w:p>
    <w:p w:rsidR="00E436EC" w:rsidP="00E436EC" w:rsidRDefault="00E436EC" w14:paraId="3F183B6C" w14:textId="77777777">
      <w:pPr>
        <w:tabs>
          <w:tab w:val="left" w:pos="2581"/>
        </w:tabs>
      </w:pPr>
    </w:p>
    <w:p w:rsidR="00ED3137" w:rsidP="00E436EC" w:rsidRDefault="00ED3137" w14:paraId="1FAC66D8" w14:textId="77777777">
      <w:pPr>
        <w:tabs>
          <w:tab w:val="left" w:pos="2581"/>
        </w:tabs>
      </w:pPr>
    </w:p>
    <w:p w:rsidR="00ED3137" w:rsidP="00ED3137" w:rsidRDefault="00560BD8" w14:paraId="33F22052" w14:textId="77777777">
      <w:r w:rsidRPr="00E436EC">
        <w:br w:type="page"/>
      </w:r>
    </w:p>
    <w:p w:rsidRPr="000833BA" w:rsidR="00F84EE1" w:rsidP="00ED3137" w:rsidRDefault="00666A60" w14:paraId="6ACEB7F0" w14:textId="77777777">
      <w:pPr>
        <w:pStyle w:val="Heading1"/>
      </w:pPr>
      <w:bookmarkStart w:name="_Toc413018536" w:id="2"/>
      <w:r>
        <w:lastRenderedPageBreak/>
        <w:t>Opis izvješća</w:t>
      </w:r>
      <w:bookmarkEnd w:id="2"/>
    </w:p>
    <w:p w:rsidR="00666A60" w:rsidP="00F9043E" w:rsidRDefault="00666A60" w14:paraId="17735D56" w14:textId="77777777"/>
    <w:p w:rsidR="00141875" w:rsidP="00F9043E" w:rsidRDefault="00666A60" w14:paraId="3FD07C7E" w14:textId="77777777">
      <w:r>
        <w:t>U ovom dokumenti voditelji timova daju kratko izvješće što je TIM napravio tijekom tjedna.  Izvješća se daju po tjednima. Izvješća kontrolira nastavnik na vježbama. U izvješću voditelj daje kratko zapažanje o aktivnosti članova svojeg tima i navodi eventualne probleme.</w:t>
      </w:r>
    </w:p>
    <w:p w:rsidR="001D6F63" w:rsidP="290F9C38" w:rsidRDefault="001D6F63" w14:paraId="5C520DED" w14:textId="2C238489">
      <w:pPr>
        <w:pStyle w:val="Heading1"/>
        <w:rPr/>
      </w:pPr>
      <w:bookmarkStart w:name="_GoBack" w:id="4"/>
      <w:r w:rsidR="290F9C38">
        <w:rPr/>
        <w:t>Prvi tjedan</w:t>
      </w:r>
      <w:bookmarkEnd w:id="4"/>
    </w:p>
    <w:p w:rsidR="290F9C38" w:rsidP="290F9C38" w:rsidRDefault="290F9C38" w14:paraId="3FEA692C" w14:textId="232DDCFB">
      <w:pPr>
        <w:pStyle w:val="Normal"/>
      </w:pPr>
    </w:p>
    <w:p w:rsidR="002C295F" w:rsidP="00F9043E" w:rsidRDefault="002C295F" w14:paraId="5727280E" w14:textId="77777777"/>
    <w:p w:rsidR="00306342" w:rsidP="00F9043E" w:rsidRDefault="00306342" w14:paraId="1438899D" w14:textId="77777777"/>
    <w:p w:rsidR="002C295F" w:rsidP="002C295F" w:rsidRDefault="00306342" w14:paraId="58040E6C" w14:textId="77777777">
      <w:pPr>
        <w:pStyle w:val="Heading1"/>
        <w:rPr/>
      </w:pPr>
      <w:bookmarkStart w:name="_Toc413018538" w:id="5"/>
      <w:r w:rsidR="290F9C38">
        <w:rPr/>
        <w:t>Drugi tjedan</w:t>
      </w:r>
      <w:bookmarkEnd w:id="5"/>
    </w:p>
    <w:p w:rsidR="002C295F" w:rsidP="00F9043E" w:rsidRDefault="002C295F" w14:paraId="2EAA1C87" w14:textId="77777777"/>
    <w:p w:rsidR="00306342" w:rsidP="00F9043E" w:rsidRDefault="00306342" w14:paraId="4F1531F8" w14:textId="77777777"/>
    <w:p w:rsidR="00306342" w:rsidP="00306342" w:rsidRDefault="00306342" w14:paraId="7B2AE982" w14:textId="77777777"/>
    <w:p w:rsidR="00306342" w:rsidP="00306342" w:rsidRDefault="00306342" w14:paraId="384D0814" w14:textId="77777777">
      <w:pPr>
        <w:pStyle w:val="Heading1"/>
        <w:rPr/>
      </w:pPr>
      <w:bookmarkStart w:name="_Toc413018539" w:id="6"/>
      <w:r w:rsidR="290F9C38">
        <w:rPr/>
        <w:t>Treći tjedan</w:t>
      </w:r>
      <w:bookmarkEnd w:id="6"/>
    </w:p>
    <w:p w:rsidR="00306342" w:rsidP="00306342" w:rsidRDefault="00306342" w14:paraId="7E3BB7CF" w14:textId="77777777"/>
    <w:p w:rsidR="00306342" w:rsidP="00306342" w:rsidRDefault="00306342" w14:paraId="54078A84" w14:textId="77777777"/>
    <w:p w:rsidR="00306342" w:rsidP="00306342" w:rsidRDefault="00306342" w14:paraId="4059CFC8" w14:textId="77777777"/>
    <w:p w:rsidR="00306342" w:rsidP="00306342" w:rsidRDefault="00306342" w14:paraId="5084FFBA" w14:textId="77777777"/>
    <w:p w:rsidR="00306342" w:rsidP="00306342" w:rsidRDefault="00306342" w14:paraId="195354C5" w14:textId="77777777">
      <w:pPr>
        <w:pStyle w:val="Heading1"/>
        <w:rPr/>
      </w:pPr>
      <w:bookmarkStart w:name="_Toc413018540" w:id="7"/>
      <w:r w:rsidR="290F9C38">
        <w:rPr/>
        <w:t>Četvrti tjedan</w:t>
      </w:r>
      <w:bookmarkEnd w:id="7"/>
    </w:p>
    <w:p w:rsidR="00306342" w:rsidP="00306342" w:rsidRDefault="00306342" w14:paraId="2CE7C702" w14:textId="77777777"/>
    <w:p w:rsidR="00306342" w:rsidP="00306342" w:rsidRDefault="00306342" w14:paraId="52CA6F77" w14:textId="77777777"/>
    <w:p w:rsidR="00306342" w:rsidP="00306342" w:rsidRDefault="00306342" w14:paraId="3B231CF8" w14:textId="77777777"/>
    <w:p w:rsidR="00306342" w:rsidP="00306342" w:rsidRDefault="00306342" w14:paraId="4D1B2FC8" w14:textId="77777777">
      <w:pPr>
        <w:pStyle w:val="Heading1"/>
        <w:rPr/>
      </w:pPr>
      <w:bookmarkStart w:name="_Toc413018541" w:id="8"/>
      <w:r w:rsidR="290F9C38">
        <w:rPr/>
        <w:t>Peti tjedan</w:t>
      </w:r>
      <w:bookmarkEnd w:id="8"/>
    </w:p>
    <w:p w:rsidR="00306342" w:rsidP="00306342" w:rsidRDefault="00306342" w14:paraId="2704F5C2" w14:textId="77777777"/>
    <w:p w:rsidR="00306342" w:rsidP="00306342" w:rsidRDefault="00306342" w14:paraId="0454CEC0" w14:textId="77777777"/>
    <w:p w:rsidR="00306342" w:rsidP="00306342" w:rsidRDefault="00306342" w14:paraId="448C42DD" w14:textId="77777777"/>
    <w:p w:rsidR="00306342" w:rsidP="00306342" w:rsidRDefault="00306342" w14:paraId="53EDEB14" w14:textId="77777777"/>
    <w:p w:rsidR="00306342" w:rsidP="00306342" w:rsidRDefault="00306342" w14:paraId="69605374" w14:textId="77777777">
      <w:pPr>
        <w:pStyle w:val="Heading1"/>
        <w:rPr/>
      </w:pPr>
      <w:bookmarkStart w:name="_Toc413018542" w:id="9"/>
      <w:r w:rsidR="290F9C38">
        <w:rPr/>
        <w:t>Šesti  tjedan</w:t>
      </w:r>
      <w:bookmarkEnd w:id="9"/>
    </w:p>
    <w:p w:rsidR="00306342" w:rsidP="00306342" w:rsidRDefault="00306342" w14:paraId="2F6E6647" w14:textId="77777777"/>
    <w:p w:rsidR="00306342" w:rsidP="00306342" w:rsidRDefault="00306342" w14:paraId="3956832A" w14:textId="77777777"/>
    <w:p w:rsidR="00306342" w:rsidP="00306342" w:rsidRDefault="00306342" w14:paraId="46F2C623" w14:textId="77777777"/>
    <w:p w:rsidR="00306342" w:rsidP="00306342" w:rsidRDefault="00306342" w14:paraId="6AA80B6C" w14:textId="77777777">
      <w:pPr>
        <w:pStyle w:val="Heading1"/>
        <w:rPr/>
      </w:pPr>
      <w:bookmarkStart w:name="_Toc413018543" w:id="10"/>
      <w:r w:rsidR="290F9C38">
        <w:rPr/>
        <w:t>Sedmi tjedan</w:t>
      </w:r>
      <w:bookmarkEnd w:id="10"/>
    </w:p>
    <w:p w:rsidR="00306342" w:rsidP="00306342" w:rsidRDefault="00306342" w14:paraId="4BCB1EDA" w14:textId="77777777"/>
    <w:p w:rsidR="00306342" w:rsidP="00306342" w:rsidRDefault="00306342" w14:paraId="4A6B6B42" w14:textId="77777777"/>
    <w:p w:rsidR="00306342" w:rsidP="00306342" w:rsidRDefault="00306342" w14:paraId="15FEA98E" w14:textId="77777777"/>
    <w:p w:rsidR="00306342" w:rsidP="00306342" w:rsidRDefault="00306342" w14:paraId="65BB799C" w14:textId="77777777"/>
    <w:p w:rsidR="00306342" w:rsidP="00306342" w:rsidRDefault="00306342" w14:paraId="64354B62" w14:textId="77777777">
      <w:pPr>
        <w:pStyle w:val="Heading1"/>
        <w:rPr/>
      </w:pPr>
      <w:bookmarkStart w:name="_Toc413018544" w:id="11"/>
      <w:r w:rsidR="290F9C38">
        <w:rPr/>
        <w:t>Osmi  tjedan</w:t>
      </w:r>
      <w:bookmarkEnd w:id="11"/>
    </w:p>
    <w:p w:rsidR="00306342" w:rsidP="00306342" w:rsidRDefault="00306342" w14:paraId="6B99D626" w14:textId="77777777"/>
    <w:p w:rsidR="00306342" w:rsidP="00306342" w:rsidRDefault="00306342" w14:paraId="07B9710F" w14:textId="77777777"/>
    <w:p w:rsidR="00306342" w:rsidP="00306342" w:rsidRDefault="00306342" w14:paraId="70330CA9" w14:textId="77777777"/>
    <w:p w:rsidR="00306342" w:rsidP="00306342" w:rsidRDefault="00306342" w14:paraId="7179A2C8" w14:textId="77777777"/>
    <w:p w:rsidR="00306342" w:rsidP="00306342" w:rsidRDefault="00666A60" w14:paraId="6266C85E" w14:textId="77777777">
      <w:pPr>
        <w:pStyle w:val="Heading1"/>
        <w:rPr/>
      </w:pPr>
      <w:bookmarkStart w:name="_Toc413018545" w:id="12"/>
      <w:r w:rsidR="290F9C38">
        <w:rPr/>
        <w:t>Završno izvješće</w:t>
      </w:r>
      <w:bookmarkEnd w:id="12"/>
    </w:p>
    <w:p w:rsidR="00306342" w:rsidP="00306342" w:rsidRDefault="00306342" w14:paraId="1C21A5C7" w14:textId="77777777"/>
    <w:p w:rsidR="00306342" w:rsidP="00306342" w:rsidRDefault="00306342" w14:paraId="51E17EC9" w14:textId="77777777"/>
    <w:p w:rsidR="00306342" w:rsidP="00306342" w:rsidRDefault="00306342" w14:paraId="52C9C766" w14:textId="77777777"/>
    <w:p w:rsidR="00306342" w:rsidP="00306342" w:rsidRDefault="00306342" w14:paraId="21F380DA" w14:textId="77777777"/>
    <w:p w:rsidR="00306342" w:rsidP="00306342" w:rsidRDefault="00306342" w14:paraId="15A2FB26" w14:textId="77777777"/>
    <w:p w:rsidR="00306342" w:rsidP="00306342" w:rsidRDefault="00306342" w14:paraId="28898D04" w14:textId="77777777"/>
    <w:p w:rsidR="00306342" w:rsidP="00306342" w:rsidRDefault="00306342" w14:paraId="3FF38C5F" w14:textId="77777777"/>
    <w:p w:rsidR="00306342" w:rsidP="00F9043E" w:rsidRDefault="00306342" w14:paraId="7D5D0202" w14:textId="77777777"/>
    <w:sectPr w:rsidR="00306342" w:rsidSect="00CD6461">
      <w:headerReference w:type="default" r:id="rId12"/>
      <w:footerReference w:type="default" r:id="rId13"/>
      <w:headerReference w:type="first" r:id="rId14"/>
      <w:pgSz w:w="11906" w:h="16838" w:orient="portrait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795" w:rsidP="00E9762A" w:rsidRDefault="00217795" w14:paraId="756D8FC6" w14:textId="77777777">
      <w:pPr>
        <w:spacing w:after="0" w:line="240" w:lineRule="auto"/>
      </w:pPr>
      <w:r>
        <w:separator/>
      </w:r>
    </w:p>
  </w:endnote>
  <w:endnote w:type="continuationSeparator" w:id="0">
    <w:p w:rsidR="00217795" w:rsidP="00E9762A" w:rsidRDefault="00217795" w14:paraId="07318D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:rsidTr="005F631A" w14:paraId="1CAB33E8" w14:textId="77777777">
      <w:trPr>
        <w:trHeight w:val="269"/>
      </w:trPr>
      <w:tc>
        <w:tcPr>
          <w:tcW w:w="3117" w:type="dxa"/>
        </w:tcPr>
        <w:p w:rsidRPr="005B0AFE" w:rsidR="0072389D" w:rsidP="00FA1969" w:rsidRDefault="00344D25" w14:paraId="02796C33" w14:textId="77777777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76A10B5" wp14:editId="7777777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 w14:anchorId="593C06DF"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6C206F">
            <w:t>28.2.2015.</w:t>
          </w:r>
        </w:p>
      </w:tc>
      <w:tc>
        <w:tcPr>
          <w:tcW w:w="3117" w:type="dxa"/>
        </w:tcPr>
        <w:p w:rsidR="0072389D" w:rsidP="00C83EE9" w:rsidRDefault="00217795" w14:paraId="07389535" w14:textId="77777777"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344D25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:rsidR="0072389D" w:rsidP="00FA1969" w:rsidRDefault="00CD6461" w14:paraId="20C0B9F8" w14:textId="77777777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1D6F63">
            <w:rPr>
              <w:noProof/>
            </w:rPr>
            <w:t>2</w:t>
          </w:r>
          <w:r>
            <w:fldChar w:fldCharType="end"/>
          </w:r>
        </w:p>
      </w:tc>
    </w:tr>
  </w:tbl>
  <w:p w:rsidR="0072389D" w:rsidP="00CD6461" w:rsidRDefault="0072389D" w14:paraId="6EF3072F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795" w:rsidP="00E9762A" w:rsidRDefault="00217795" w14:paraId="1CE75415" w14:textId="77777777">
      <w:pPr>
        <w:spacing w:after="0" w:line="240" w:lineRule="auto"/>
      </w:pPr>
      <w:r>
        <w:separator/>
      </w:r>
    </w:p>
  </w:footnote>
  <w:footnote w:type="continuationSeparator" w:id="0">
    <w:p w:rsidR="00217795" w:rsidP="00E9762A" w:rsidRDefault="00217795" w14:paraId="71917CC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:rsidTr="00872BAF" w14:paraId="1E917E22" w14:textId="77777777">
      <w:trPr>
        <w:trHeight w:val="276"/>
      </w:trPr>
      <w:tc>
        <w:tcPr>
          <w:tcW w:w="4779" w:type="dxa"/>
          <w:vAlign w:val="center"/>
        </w:tcPr>
        <w:p w:rsidR="00F14554" w:rsidP="00642D70" w:rsidRDefault="00344D25" w14:paraId="7D5DBAC2" w14:textId="77777777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272F972A" wp14:editId="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:rsidRPr="00A82907" w:rsidR="00F14554" w:rsidP="00A82907" w:rsidRDefault="00816EA8" w14:paraId="0FD2A1AF" w14:textId="77777777">
          <w:pPr>
            <w:jc w:val="right"/>
          </w:pPr>
          <w:r>
            <w:t>PLAN</w:t>
          </w:r>
        </w:p>
      </w:tc>
    </w:tr>
  </w:tbl>
  <w:p w:rsidR="00F14554" w:rsidP="000974A0" w:rsidRDefault="000974A0" w14:paraId="4EA0A3BC" w14:textId="77777777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Pr="008F2EF3" w:rsidR="00344D25" w:rsidP="00805655" w:rsidRDefault="00805655" w14:paraId="2B635602" w14:textId="77777777">
    <w:pPr>
      <w:pStyle w:val="Header"/>
      <w:jc w:val="center"/>
    </w:pPr>
    <w:r>
      <w:rPr>
        <w:noProof/>
        <w:lang w:eastAsia="hr-HR"/>
      </w:rPr>
      <w:drawing>
        <wp:inline distT="0" distB="0" distL="0" distR="0" wp14:anchorId="73CB636A" wp14:editId="7777777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D6F63"/>
    <w:rsid w:val="001E7672"/>
    <w:rsid w:val="001F23B3"/>
    <w:rsid w:val="00205DA9"/>
    <w:rsid w:val="00211383"/>
    <w:rsid w:val="00212719"/>
    <w:rsid w:val="00217795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C02"/>
    <w:rsid w:val="002A6DC9"/>
    <w:rsid w:val="002B5B78"/>
    <w:rsid w:val="002B727E"/>
    <w:rsid w:val="002C2566"/>
    <w:rsid w:val="002C295F"/>
    <w:rsid w:val="002C510D"/>
    <w:rsid w:val="002C68C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3C9D"/>
    <w:rsid w:val="0030613F"/>
    <w:rsid w:val="00306342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211F"/>
    <w:rsid w:val="00424636"/>
    <w:rsid w:val="0042572F"/>
    <w:rsid w:val="004274A2"/>
    <w:rsid w:val="00427BBD"/>
    <w:rsid w:val="00434E9C"/>
    <w:rsid w:val="004379E9"/>
    <w:rsid w:val="00441D82"/>
    <w:rsid w:val="00452765"/>
    <w:rsid w:val="00457D27"/>
    <w:rsid w:val="00472B11"/>
    <w:rsid w:val="004757E6"/>
    <w:rsid w:val="00475FCF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6C59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53C00"/>
    <w:rsid w:val="00660E71"/>
    <w:rsid w:val="006611D2"/>
    <w:rsid w:val="00665ED7"/>
    <w:rsid w:val="00666118"/>
    <w:rsid w:val="00666A60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15C3"/>
    <w:rsid w:val="00753595"/>
    <w:rsid w:val="00760BD3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735C"/>
    <w:rsid w:val="007C3A1E"/>
    <w:rsid w:val="007C4239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2BAF"/>
    <w:rsid w:val="00873F54"/>
    <w:rsid w:val="00875142"/>
    <w:rsid w:val="008762A7"/>
    <w:rsid w:val="00881CE5"/>
    <w:rsid w:val="00887E78"/>
    <w:rsid w:val="0089103B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141E"/>
    <w:rsid w:val="00941D67"/>
    <w:rsid w:val="00944F54"/>
    <w:rsid w:val="00953464"/>
    <w:rsid w:val="00961EBE"/>
    <w:rsid w:val="0096420B"/>
    <w:rsid w:val="00965D64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A00453"/>
    <w:rsid w:val="00A112B7"/>
    <w:rsid w:val="00A16ECF"/>
    <w:rsid w:val="00A20E56"/>
    <w:rsid w:val="00A20F32"/>
    <w:rsid w:val="00A24F60"/>
    <w:rsid w:val="00A25599"/>
    <w:rsid w:val="00A317AE"/>
    <w:rsid w:val="00A37899"/>
    <w:rsid w:val="00A44B81"/>
    <w:rsid w:val="00A4621C"/>
    <w:rsid w:val="00A500DC"/>
    <w:rsid w:val="00A52996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B1034A"/>
    <w:rsid w:val="00B11109"/>
    <w:rsid w:val="00B13DAA"/>
    <w:rsid w:val="00B20327"/>
    <w:rsid w:val="00B22E1A"/>
    <w:rsid w:val="00B252D2"/>
    <w:rsid w:val="00B357CE"/>
    <w:rsid w:val="00B502A7"/>
    <w:rsid w:val="00B55E49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A0DE9"/>
    <w:rsid w:val="00BD41F7"/>
    <w:rsid w:val="00BD47AA"/>
    <w:rsid w:val="00BD47FD"/>
    <w:rsid w:val="00BE4948"/>
    <w:rsid w:val="00BE4D73"/>
    <w:rsid w:val="00BE5467"/>
    <w:rsid w:val="00BE7F06"/>
    <w:rsid w:val="00BF0EB3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225C9"/>
    <w:rsid w:val="00D26F49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417A"/>
    <w:rsid w:val="00D9631C"/>
    <w:rsid w:val="00DA564B"/>
    <w:rsid w:val="00DB206E"/>
    <w:rsid w:val="00DB7160"/>
    <w:rsid w:val="00DC1885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E35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CE3"/>
    <w:rsid w:val="00F01EE3"/>
    <w:rsid w:val="00F04B61"/>
    <w:rsid w:val="00F11BDD"/>
    <w:rsid w:val="00F14554"/>
    <w:rsid w:val="00F17739"/>
    <w:rsid w:val="00F20ECC"/>
    <w:rsid w:val="00F30DFE"/>
    <w:rsid w:val="00F32FA6"/>
    <w:rsid w:val="00F407FB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9043E"/>
    <w:rsid w:val="00F92310"/>
    <w:rsid w:val="00F92A7D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  <w:rsid w:val="290F9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109B49"/>
  <w15:chartTrackingRefBased/>
  <w15:docId w15:val="{C1B25A4B-63D9-4A6C-82BB-5DAA0536F0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color="000000" w:sz="4" w:space="1" w:shadow="1"/>
        <w:left w:val="single" w:color="000000" w:sz="4" w:space="4" w:shadow="1"/>
        <w:bottom w:val="single" w:color="000000" w:sz="4" w:space="1" w:shadow="1"/>
        <w:right w:val="single" w:color="000000" w:sz="4" w:space="4" w:shadow="1"/>
      </w:pBdr>
      <w:shd w:val="pct10" w:color="auto" w:fill="auto"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pct5" w:color="auto" w:fill="auto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pct5" w:color="auto" w:fill="auto"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TableText" w:customStyle="1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 w:eastAsia="Times New Roman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Calibri Light" w:hAnsi="Calibri Light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Times New Roman"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rFonts w:ascii="Calibri Light" w:hAnsi="Calibri Light" w:eastAsia="Times New Roman" w:cs="Times New Roman"/>
        <w:b/>
        <w:bCs/>
      </w:rPr>
    </w:tblStylePr>
    <w:tblStylePr w:type="lastCol">
      <w:rPr>
        <w:rFonts w:ascii="Calibri Light" w:hAnsi="Calibri Light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styleId="Heading1Char" w:customStyle="1">
    <w:name w:val="Heading 1 Char"/>
    <w:link w:val="Heading1"/>
    <w:uiPriority w:val="9"/>
    <w:rsid w:val="000B0514"/>
    <w:rPr>
      <w:rFonts w:ascii="Cambria" w:hAnsi="Cambria" w:eastAsia="Times New Roman"/>
      <w:b/>
      <w:bCs/>
      <w:kern w:val="32"/>
      <w:sz w:val="32"/>
      <w:szCs w:val="32"/>
      <w:shd w:val="pct10" w:color="auto" w:fill="auto"/>
      <w:lang w:eastAsia="en-US"/>
    </w:rPr>
  </w:style>
  <w:style w:type="character" w:styleId="Heading2Char" w:customStyle="1">
    <w:name w:val="Heading 2 Char"/>
    <w:link w:val="Heading2"/>
    <w:uiPriority w:val="9"/>
    <w:rsid w:val="00522FF4"/>
    <w:rPr>
      <w:rFonts w:ascii="Cambria" w:hAnsi="Cambria" w:eastAsia="Times New Roman"/>
      <w:b/>
      <w:bCs/>
      <w:i/>
      <w:iCs/>
      <w:sz w:val="28"/>
      <w:szCs w:val="28"/>
      <w:shd w:val="pct5" w:color="auto" w:fill="auto"/>
      <w:lang w:eastAsia="en-US"/>
    </w:rPr>
  </w:style>
  <w:style w:type="character" w:styleId="Heading3Char" w:customStyle="1">
    <w:name w:val="Heading 3 Char"/>
    <w:link w:val="Heading3"/>
    <w:uiPriority w:val="9"/>
    <w:rsid w:val="00522FF4"/>
    <w:rPr>
      <w:rFonts w:ascii="Cambria" w:hAnsi="Cambria" w:eastAsia="Times New Roman"/>
      <w:b/>
      <w:bCs/>
      <w:sz w:val="26"/>
      <w:szCs w:val="26"/>
      <w:shd w:val="pct5" w:color="auto" w:fill="auto"/>
      <w:lang w:eastAsia="en-US"/>
    </w:rPr>
  </w:style>
  <w:style w:type="character" w:styleId="Heading4Char" w:customStyle="1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styleId="Heading5Char" w:customStyle="1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styleId="Heading6Char" w:customStyle="1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styleId="Heading7Char" w:customStyle="1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styleId="Heading8Char" w:customStyle="1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styleId="Heading9Char" w:customStyle="1">
    <w:name w:val="Heading 9 Char"/>
    <w:link w:val="Heading9"/>
    <w:uiPriority w:val="9"/>
    <w:rsid w:val="0019431F"/>
    <w:rPr>
      <w:rFonts w:ascii="Cambria" w:hAnsi="Cambria" w:eastAsia="Times New Roman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hAnsi="Book Antiqua" w:eastAsia="Times New Roman"/>
      <w:sz w:val="16"/>
      <w:szCs w:val="20"/>
      <w:lang w:val="en-US" w:eastAsia="hr-HR"/>
    </w:rPr>
  </w:style>
  <w:style w:type="character" w:styleId="FooterChar" w:customStyle="1">
    <w:name w:val="Footer Char"/>
    <w:link w:val="Footer"/>
    <w:rsid w:val="002A0C02"/>
    <w:rPr>
      <w:rFonts w:ascii="Book Antiqua" w:hAnsi="Book Antiqua" w:eastAsia="Times New Roman"/>
      <w:sz w:val="16"/>
      <w:lang w:val="en-US"/>
    </w:rPr>
  </w:style>
  <w:style w:type="paragraph" w:styleId="TableHeading" w:customStyle="1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hAnsi="Book Antiqua" w:eastAsia="Times New Roman"/>
      <w:b/>
      <w:sz w:val="16"/>
      <w:szCs w:val="20"/>
      <w:lang w:val="en-US" w:eastAsia="hr-HR"/>
    </w:rPr>
  </w:style>
  <w:style w:type="paragraph" w:styleId="TableCell" w:customStyle="1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hAnsi="Arial" w:eastAsia="Times New Roman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6B6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styleId="HeaderChar" w:customStyle="1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hr-HR"/>
    </w:rPr>
  </w:style>
  <w:style w:type="paragraph" w:styleId="Grupa" w:customStyle="1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hAnsi="Times New Roman" w:eastAsia="SimSun" w:cs="Mangal"/>
      <w:i/>
      <w:color w:val="000000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2" ma:contentTypeDescription="Create a new document." ma:contentTypeScope="" ma:versionID="204ea9c2811a2e743ffb4a3855acd849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0b5dea9f541a01fd82fa06b05984024b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7AD92-B16F-4F54-8984-380AFF1DD272}">
  <ds:schemaRefs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a4940372-89a9-4e21-bdf2-1e7916a6b1c7"/>
    <ds:schemaRef ds:uri="http://www.w3.org/XML/1998/namespace"/>
    <ds:schemaRef ds:uri="http://schemas.openxmlformats.org/package/2006/metadata/core-properties"/>
    <ds:schemaRef ds:uri="9973f104-b72b-4ccc-b057-823746c4ee67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DF86EB5-64CB-4B1D-9F2A-A1BDAC545F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F99512-36DE-4E2B-AB68-7B9D42DB0DBF}"/>
</file>

<file path=customXml/itemProps4.xml><?xml version="1.0" encoding="utf-8"?>
<ds:datastoreItem xmlns:ds="http://schemas.openxmlformats.org/officeDocument/2006/customXml" ds:itemID="{38A46282-63CD-4ECD-B828-50680FEDFA2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DIZAJN_TEMPLATE_HITNAP1.dot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Ante Majić (amajic)</cp:lastModifiedBy>
  <cp:revision>31</cp:revision>
  <cp:lastPrinted>2008-05-05T13:41:00Z</cp:lastPrinted>
  <dcterms:created xsi:type="dcterms:W3CDTF">2014-09-07T23:37:00Z</dcterms:created>
  <dcterms:modified xsi:type="dcterms:W3CDTF">2019-04-12T18:09:49Z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  <property fmtid="{D5CDD505-2E9C-101B-9397-08002B2CF9AE}" pid="4" name="AuthorIds_UIVersion_1024">
    <vt:lpwstr>257</vt:lpwstr>
  </property>
</Properties>
</file>