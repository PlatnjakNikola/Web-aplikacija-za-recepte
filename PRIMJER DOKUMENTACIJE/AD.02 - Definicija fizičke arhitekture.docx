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xmlns:wp14="http://schemas.microsoft.com/office/word/2010/wordml" w:rsidR="00344D25" w:rsidTr="00FB6855" w14:paraId="672A6659" wp14:textId="77777777">
        <w:tc>
          <w:tcPr>
            <w:tcW w:w="9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 w:rsidR="00344D25" w:rsidP="00FB6855" w:rsidRDefault="00344D25" w14:paraId="0A37501D" wp14:textId="77777777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xmlns:wp14="http://schemas.microsoft.com/office/word/2010/wordml" w:rsidRPr="000833BA" w:rsidR="007D439B" w:rsidRDefault="007D439B" w14:paraId="5DAB6C7B" wp14:textId="77777777"/>
    <w:p xmlns:wp14="http://schemas.microsoft.com/office/word/2010/wordml" w:rsidR="0081030B" w:rsidP="00A00453" w:rsidRDefault="0081030B" w14:paraId="02EB378F" wp14:textId="77777777"/>
    <w:p xmlns:wp14="http://schemas.microsoft.com/office/word/2010/wordml" w:rsidRPr="00F30DFE" w:rsidR="00BD41F7" w:rsidP="00BD41F7" w:rsidRDefault="001F00A5" w14:paraId="07388E87" wp14:textId="7777777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xmlns:wp14="http://schemas.microsoft.com/office/word/2010/wordml" w:rsidR="000157AD" w:rsidTr="00F817F6" w14:paraId="749149B4" wp14:textId="77777777">
        <w:trPr>
          <w:trHeight w:val="617"/>
          <w:hidden/>
        </w:trPr>
        <w:tc>
          <w:tcPr>
            <w:tcW w:w="3510" w:type="dxa"/>
            <w:vAlign w:val="center"/>
          </w:tcPr>
          <w:p w:rsidRPr="00B1034A" w:rsidR="000157AD" w:rsidP="00FA1969" w:rsidRDefault="000157AD" w14:paraId="6A05A809" wp14:textId="77777777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8C57A9" w:rsidP="00A6243A" w:rsidRDefault="001F00A5" w14:paraId="09DA3F10" wp14:textId="77777777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xmlns:wp14="http://schemas.microsoft.com/office/word/2010/wordml" w:rsidR="000157AD" w:rsidTr="00F817F6" w14:paraId="25923104" wp14:textId="77777777">
        <w:trPr>
          <w:trHeight w:val="617"/>
          <w:hidden/>
        </w:trPr>
        <w:tc>
          <w:tcPr>
            <w:tcW w:w="3510" w:type="dxa"/>
            <w:vAlign w:val="center"/>
          </w:tcPr>
          <w:p w:rsidRPr="00B1034A" w:rsidR="000157AD" w:rsidP="003B0E62" w:rsidRDefault="000157AD" w14:paraId="5A39BBE3" wp14:textId="77777777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0157AD" w:rsidP="00A6243A" w:rsidRDefault="001F00A5" w14:paraId="324517FC" wp14:textId="77777777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xmlns:wp14="http://schemas.microsoft.com/office/word/2010/wordml" w:rsidR="00BD41F7" w:rsidP="00BD41F7" w:rsidRDefault="00BD41F7" w14:paraId="41C8F396" wp14:textId="77777777">
      <w:pPr>
        <w:jc w:val="right"/>
      </w:pPr>
    </w:p>
    <w:p xmlns:wp14="http://schemas.microsoft.com/office/word/2010/wordml" w:rsidRPr="000833BA" w:rsidR="000157AD" w:rsidP="00A00453" w:rsidRDefault="000157AD" w14:paraId="72A3D3EC" wp14:textId="77777777"/>
    <w:p xmlns:wp14="http://schemas.microsoft.com/office/word/2010/wordml" w:rsidR="00BB76FE" w:rsidP="00BB76FE" w:rsidRDefault="00BB76FE" w14:paraId="1B6BBE9A" wp14:textId="77777777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xmlns:wp14="http://schemas.microsoft.com/office/word/2010/wordml" w:rsidR="00BB76FE" w:rsidP="00BB76FE" w:rsidRDefault="00BB76FE" w14:paraId="797C447C" wp14:textId="77777777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xmlns:wp14="http://schemas.microsoft.com/office/word/2010/wordml" w:rsidRPr="00A00453" w:rsidR="00F30DFE" w:rsidP="00A00453" w:rsidRDefault="00F30DFE" w14:paraId="0D0B940D" wp14:textId="77777777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xmlns:wp14="http://schemas.microsoft.com/office/word/2010/wordml" w:rsidRPr="000833BA" w:rsidR="00F14554" w:rsidTr="00772981" w14:paraId="50254DAC" wp14:textId="77777777">
        <w:tc>
          <w:tcPr>
            <w:tcW w:w="4111" w:type="dxa"/>
          </w:tcPr>
          <w:p w:rsidRPr="000833BA" w:rsidR="00F14554" w:rsidP="00772981" w:rsidRDefault="00F14554" w14:paraId="3557A5E8" wp14:textId="77777777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:rsidRPr="000833BA" w:rsidR="00F14554" w:rsidP="007F07FF" w:rsidRDefault="00F14554" w14:paraId="54F94C1D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xmlns:wp14="http://schemas.microsoft.com/office/word/2010/wordml" w:rsidRPr="000833BA" w:rsidR="00F14554" w:rsidTr="00772981" w14:paraId="63E6D3A5" wp14:textId="77777777">
        <w:tc>
          <w:tcPr>
            <w:tcW w:w="4111" w:type="dxa"/>
          </w:tcPr>
          <w:p w:rsidRPr="000833BA" w:rsidR="00F14554" w:rsidP="00772981" w:rsidRDefault="00F14554" w14:paraId="4070BB7F" wp14:textId="77777777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:rsidRPr="000833BA" w:rsidR="00F14554" w:rsidP="00772981" w:rsidRDefault="000974A0" w14:paraId="78FFFD01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xmlns:wp14="http://schemas.microsoft.com/office/word/2010/wordml" w:rsidRPr="000833BA" w:rsidR="00816EA8" w:rsidTr="00772981" w14:paraId="467789D8" wp14:textId="77777777">
        <w:tc>
          <w:tcPr>
            <w:tcW w:w="4111" w:type="dxa"/>
          </w:tcPr>
          <w:p w:rsidRPr="000833BA" w:rsidR="00816EA8" w:rsidP="00772981" w:rsidRDefault="00816EA8" w14:paraId="0C3ADD04" wp14:textId="7777777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:rsidR="00816EA8" w:rsidP="00772981" w:rsidRDefault="006C206F" w14:paraId="64A59C71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xmlns:wp14="http://schemas.microsoft.com/office/word/2010/wordml" w:rsidRPr="000833BA" w:rsidR="00F14554" w:rsidTr="00772981" w14:paraId="77BB1463" wp14:textId="77777777">
        <w:tc>
          <w:tcPr>
            <w:tcW w:w="4111" w:type="dxa"/>
          </w:tcPr>
          <w:p w:rsidRPr="000833BA" w:rsidR="00F14554" w:rsidP="00772981" w:rsidRDefault="00F14554" w14:paraId="2C22FB5B" wp14:textId="77777777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:rsidRPr="000833BA" w:rsidR="00F14554" w:rsidP="007F07FF" w:rsidRDefault="006C206F" w14:paraId="471D57EC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xmlns:wp14="http://schemas.microsoft.com/office/word/2010/wordml" w:rsidRPr="000833BA" w:rsidR="00F14554" w:rsidTr="00772981" w14:paraId="1EDB32AE" wp14:textId="77777777">
        <w:tc>
          <w:tcPr>
            <w:tcW w:w="4111" w:type="dxa"/>
          </w:tcPr>
          <w:p w:rsidRPr="000833BA" w:rsidR="00F14554" w:rsidP="00772981" w:rsidRDefault="00F14554" w14:paraId="0455DA7A" wp14:textId="7777777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:rsidRPr="000833BA" w:rsidR="00F14554" w:rsidP="006C206F" w:rsidRDefault="00BB76FE" w14:paraId="38F176E6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</w:t>
            </w:r>
            <w:r w:rsidR="000974A0">
              <w:rPr>
                <w:b/>
                <w:sz w:val="28"/>
                <w:lang w:val="hr-HR"/>
              </w:rPr>
              <w:t>.0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9</w:t>
            </w:r>
            <w:bookmarkStart w:name="_GoBack" w:id="0"/>
            <w:bookmarkEnd w:id="0"/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xmlns:wp14="http://schemas.microsoft.com/office/word/2010/wordml" w:rsidRPr="000833BA" w:rsidR="00F14554" w:rsidTr="00772981" w14:paraId="04F781F5" wp14:textId="77777777">
        <w:tc>
          <w:tcPr>
            <w:tcW w:w="4111" w:type="dxa"/>
          </w:tcPr>
          <w:p w:rsidRPr="000833BA" w:rsidR="00F14554" w:rsidP="00772981" w:rsidRDefault="00F14554" w14:paraId="0BA24827" wp14:textId="7777777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:rsidRPr="000833BA" w:rsidR="00F14554" w:rsidP="00772981" w:rsidRDefault="00F14554" w14:paraId="6F54A5A7" wp14:textId="7777777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xmlns:wp14="http://schemas.microsoft.com/office/word/2010/wordml" w:rsidR="00F14554" w:rsidP="00F14554" w:rsidRDefault="00F14554" w14:paraId="0E27B00A" wp14:textId="77777777">
      <w:pPr>
        <w:rPr>
          <w:b/>
          <w:sz w:val="24"/>
        </w:rPr>
      </w:pPr>
    </w:p>
    <w:p xmlns:wp14="http://schemas.microsoft.com/office/word/2010/wordml" w:rsidR="00F14554" w:rsidP="00F14554" w:rsidRDefault="00F14554" w14:paraId="60061E4C" wp14:textId="77777777">
      <w:pPr>
        <w:rPr>
          <w:b/>
          <w:sz w:val="24"/>
        </w:rPr>
      </w:pPr>
    </w:p>
    <w:p xmlns:wp14="http://schemas.microsoft.com/office/word/2010/wordml" w:rsidRPr="00100F3B" w:rsidR="007118E9" w:rsidP="00F14554" w:rsidRDefault="00F14554" w14:paraId="44EAFD9C" wp14:textId="77777777">
      <w:pPr>
        <w:rPr>
          <w:b/>
          <w:sz w:val="24"/>
        </w:rPr>
      </w:pPr>
      <w:r>
        <w:rPr>
          <w:b/>
          <w:sz w:val="24"/>
        </w:rPr>
        <w:br w:type="page"/>
      </w:r>
    </w:p>
    <w:p xmlns:wp14="http://schemas.microsoft.com/office/word/2010/wordml" w:rsidRPr="000833BA" w:rsidR="0022368D" w:rsidP="0019431F" w:rsidRDefault="00E94E6F" w14:paraId="74E85876" wp14:textId="77777777">
      <w:pPr>
        <w:pStyle w:val="Heading1"/>
      </w:pPr>
      <w:bookmarkStart w:name="_Toc413017185" w:id="1"/>
      <w:r w:rsidRPr="000833BA">
        <w:lastRenderedPageBreak/>
        <w:t>Nadzor dokumenta</w:t>
      </w:r>
      <w:bookmarkEnd w:id="1"/>
    </w:p>
    <w:p xmlns:wp14="http://schemas.microsoft.com/office/word/2010/wordml" w:rsidRPr="000833BA" w:rsidR="0022368D" w:rsidP="000713DC" w:rsidRDefault="0022368D" w14:paraId="4B94D5A5" wp14:textId="77777777"/>
    <w:p xmlns:wp14="http://schemas.microsoft.com/office/word/2010/wordml" w:rsidRPr="000833BA" w:rsidR="0019431F" w:rsidP="0019431F" w:rsidRDefault="0022368D" w14:paraId="767CD8E2" wp14:textId="77777777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xmlns:wp14="http://schemas.microsoft.com/office/word/2010/wordml" w:rsidRPr="000833BA" w:rsidR="00431A6E" w:rsidTr="7743B77E" w14:paraId="5E5CA19E" wp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431A6E" w:rsidP="000F6B79" w:rsidRDefault="00431A6E" w14:paraId="71CA626F" wp14:textId="77777777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431A6E" w:rsidP="000F6B79" w:rsidRDefault="00431A6E" w14:paraId="4C320DDC" wp14:textId="77777777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431A6E" w:rsidP="000F6B79" w:rsidRDefault="00431A6E" w14:paraId="4FBBDB02" wp14:textId="77777777">
            <w:pPr>
              <w:pStyle w:val="NoSpacing"/>
            </w:pPr>
            <w:proofErr w:type="spellStart"/>
            <w:r>
              <w:t>Tag</w:t>
            </w:r>
            <w:proofErr w:type="spellEnd"/>
          </w:p>
        </w:tc>
        <w:tc>
          <w:tcPr>
            <w:tcW w:w="1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431A6E" w:rsidP="000F6B79" w:rsidRDefault="00431A6E" w14:paraId="746F1487" wp14:textId="77777777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431A6E" w:rsidP="000F6B79" w:rsidRDefault="00431A6E" w14:paraId="702199EA" wp14:textId="77777777">
            <w:pPr>
              <w:pStyle w:val="NoSpacing"/>
            </w:pPr>
            <w:r w:rsidRPr="000833BA">
              <w:t>Opis</w:t>
            </w:r>
          </w:p>
        </w:tc>
      </w:tr>
      <w:tr xmlns:wp14="http://schemas.microsoft.com/office/word/2010/wordml" w:rsidRPr="000833BA" w:rsidR="00431A6E" w:rsidTr="7743B77E" w14:paraId="719526B8" wp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213353E6" wp14:textId="77777777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3DEEC669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3656B9AB" wp14:textId="77777777">
            <w:pPr>
              <w:pStyle w:val="NoSpacing"/>
            </w:pPr>
          </w:p>
        </w:tc>
        <w:tc>
          <w:tcPr>
            <w:tcW w:w="1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45FB0818" wp14:textId="77777777">
            <w:pPr>
              <w:pStyle w:val="NoSpacing"/>
            </w:pPr>
          </w:p>
        </w:tc>
        <w:tc>
          <w:tcPr>
            <w:tcW w:w="465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049F31CB" wp14:textId="77777777">
            <w:pPr>
              <w:pStyle w:val="NoSpacing"/>
            </w:pPr>
          </w:p>
        </w:tc>
      </w:tr>
      <w:tr xmlns:wp14="http://schemas.microsoft.com/office/word/2010/wordml" w:rsidRPr="000833BA" w:rsidR="00431A6E" w:rsidTr="7743B77E" w14:paraId="53128261" wp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62486C05" wp14:textId="77777777">
            <w:pPr>
              <w:pStyle w:val="NoSpacing"/>
            </w:pPr>
          </w:p>
        </w:tc>
        <w:tc>
          <w:tcPr>
            <w:tcW w:w="1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4101652C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4B99056E" wp14:textId="77777777">
            <w:pPr>
              <w:pStyle w:val="NoSpacing"/>
            </w:pPr>
          </w:p>
        </w:tc>
        <w:tc>
          <w:tcPr>
            <w:tcW w:w="1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1299C43A" wp14:textId="77777777">
            <w:pPr>
              <w:pStyle w:val="NoSpacing"/>
            </w:pPr>
          </w:p>
        </w:tc>
        <w:tc>
          <w:tcPr>
            <w:tcW w:w="465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4DDBEF00" wp14:textId="77777777">
            <w:pPr>
              <w:pStyle w:val="NoSpacing"/>
            </w:pPr>
          </w:p>
        </w:tc>
      </w:tr>
      <w:tr xmlns:wp14="http://schemas.microsoft.com/office/word/2010/wordml" w:rsidRPr="000833BA" w:rsidR="00431A6E" w:rsidTr="7743B77E" w14:paraId="3461D779" wp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3CF2D8B6" wp14:textId="77777777">
            <w:pPr>
              <w:pStyle w:val="NoSpacing"/>
            </w:pPr>
          </w:p>
        </w:tc>
        <w:tc>
          <w:tcPr>
            <w:tcW w:w="1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0FB78278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1FC39945" wp14:textId="77777777">
            <w:pPr>
              <w:pStyle w:val="NoSpacing"/>
            </w:pPr>
          </w:p>
        </w:tc>
        <w:tc>
          <w:tcPr>
            <w:tcW w:w="1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0562CB0E" wp14:textId="77777777">
            <w:pPr>
              <w:pStyle w:val="NoSpacing"/>
            </w:pPr>
          </w:p>
        </w:tc>
        <w:tc>
          <w:tcPr>
            <w:tcW w:w="465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34CE0A41" wp14:textId="77777777">
            <w:pPr>
              <w:pStyle w:val="NoSpacing"/>
            </w:pPr>
          </w:p>
        </w:tc>
      </w:tr>
      <w:tr xmlns:wp14="http://schemas.microsoft.com/office/word/2010/wordml" w:rsidRPr="000833BA" w:rsidR="00431A6E" w:rsidTr="7743B77E" w14:paraId="62EBF3C5" wp14:textId="77777777">
        <w:trPr>
          <w:trHeight w:val="230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6D98A12B" wp14:textId="77777777">
            <w:pPr>
              <w:pStyle w:val="NoSpacing"/>
            </w:pPr>
          </w:p>
        </w:tc>
        <w:tc>
          <w:tcPr>
            <w:tcW w:w="1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2946DB82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5997CC1D" wp14:textId="77777777">
            <w:pPr>
              <w:pStyle w:val="NoSpacing"/>
            </w:pPr>
          </w:p>
        </w:tc>
        <w:tc>
          <w:tcPr>
            <w:tcW w:w="1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110FFD37" wp14:textId="77777777">
            <w:pPr>
              <w:pStyle w:val="NoSpacing"/>
            </w:pPr>
          </w:p>
        </w:tc>
        <w:tc>
          <w:tcPr>
            <w:tcW w:w="465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6B699379" wp14:textId="77777777">
            <w:pPr>
              <w:pStyle w:val="NoSpacing"/>
            </w:pPr>
          </w:p>
        </w:tc>
      </w:tr>
      <w:tr xmlns:wp14="http://schemas.microsoft.com/office/word/2010/wordml" w:rsidRPr="000833BA" w:rsidR="00431A6E" w:rsidTr="7743B77E" w14:paraId="3FE9F23F" wp14:textId="77777777">
        <w:trPr>
          <w:trHeight w:val="241"/>
        </w:trPr>
        <w:tc>
          <w:tcPr>
            <w:tcW w:w="8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1F72F646" wp14:textId="77777777">
            <w:pPr>
              <w:pStyle w:val="NoSpacing"/>
            </w:pPr>
          </w:p>
        </w:tc>
        <w:tc>
          <w:tcPr>
            <w:tcW w:w="1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08CE6F91" wp14:textId="77777777">
            <w:pPr>
              <w:pStyle w:val="NoSpacing"/>
            </w:pPr>
          </w:p>
        </w:tc>
        <w:tc>
          <w:tcPr>
            <w:tcW w:w="87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61CDCEAD" wp14:textId="77777777">
            <w:pPr>
              <w:pStyle w:val="NoSpacing"/>
            </w:pPr>
          </w:p>
        </w:tc>
        <w:tc>
          <w:tcPr>
            <w:tcW w:w="10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6BB9E253" wp14:textId="77777777">
            <w:pPr>
              <w:pStyle w:val="NoSpacing"/>
            </w:pPr>
          </w:p>
        </w:tc>
        <w:tc>
          <w:tcPr>
            <w:tcW w:w="465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431A6E" w:rsidP="000F6B79" w:rsidRDefault="00431A6E" w14:paraId="23DE523C" wp14:textId="77777777">
            <w:pPr>
              <w:pStyle w:val="NoSpacing"/>
            </w:pPr>
          </w:p>
        </w:tc>
      </w:tr>
    </w:tbl>
    <w:p w:rsidR="7743B77E" w:rsidRDefault="7743B77E" w14:paraId="4930BFB0" w14:textId="452743DF"/>
    <w:p xmlns:wp14="http://schemas.microsoft.com/office/word/2010/wordml" w:rsidRPr="000833BA" w:rsidR="00F92310" w:rsidP="00E94E6F" w:rsidRDefault="00F92310" w14:paraId="52E56223" wp14:textId="77777777"/>
    <w:p xmlns:wp14="http://schemas.microsoft.com/office/word/2010/wordml" w:rsidRPr="000833BA" w:rsidR="00C66E0C" w:rsidP="00E94E6F" w:rsidRDefault="0034722C" w14:paraId="4934571D" wp14:textId="77777777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xmlns:wp14="http://schemas.microsoft.com/office/word/2010/wordml" w:rsidRPr="000833BA" w:rsidR="0034722C" w:rsidTr="7743B77E" w14:paraId="2A9FFC16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34722C" w:rsidP="0034722C" w:rsidRDefault="0034722C" w14:paraId="7E61809C" wp14:textId="77777777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34722C" w:rsidP="00B72A09" w:rsidRDefault="0034722C" w14:paraId="7787063F" wp14:textId="77777777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34722C" w:rsidP="00B72A09" w:rsidRDefault="0034722C" w14:paraId="1851C43C" wp14:textId="77777777">
            <w:pPr>
              <w:pStyle w:val="NoSpacing"/>
            </w:pPr>
            <w:r w:rsidRPr="000833BA">
              <w:t>Napomena</w:t>
            </w:r>
          </w:p>
        </w:tc>
      </w:tr>
      <w:tr xmlns:wp14="http://schemas.microsoft.com/office/word/2010/wordml" w:rsidRPr="000833BA" w:rsidR="0034722C" w:rsidTr="7743B77E" w14:paraId="07547A01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5043CB0F" wp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07459315" wp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537F28F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743B77E" w14:paraId="6DFB9E20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70DF9E56" wp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44E871BC" wp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144A5D23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743B77E" w14:paraId="738610EB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37805D2" wp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463F29E8" wp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3B7B4B86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743B77E" w14:paraId="3A0FF5F2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5630AD66" wp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1829076" wp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2BA226A1" wp14:textId="77777777">
            <w:pPr>
              <w:pStyle w:val="NoSpacing"/>
            </w:pPr>
          </w:p>
        </w:tc>
      </w:tr>
      <w:tr xmlns:wp14="http://schemas.microsoft.com/office/word/2010/wordml" w:rsidRPr="000833BA" w:rsidR="0034722C" w:rsidTr="7743B77E" w14:paraId="17AD93B2" wp14:textId="77777777">
        <w:tc>
          <w:tcPr>
            <w:tcW w:w="23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0DE4B5B7" wp14:textId="77777777">
            <w:pPr>
              <w:pStyle w:val="NoSpacing"/>
            </w:pPr>
          </w:p>
        </w:tc>
        <w:tc>
          <w:tcPr>
            <w:tcW w:w="32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66204FF1" wp14:textId="77777777">
            <w:pPr>
              <w:pStyle w:val="NoSpacing"/>
            </w:pPr>
          </w:p>
        </w:tc>
        <w:tc>
          <w:tcPr>
            <w:tcW w:w="38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34722C" w:rsidP="00B72A09" w:rsidRDefault="0034722C" w14:paraId="2DBF0D7D" wp14:textId="77777777">
            <w:pPr>
              <w:pStyle w:val="NoSpacing"/>
            </w:pPr>
          </w:p>
        </w:tc>
      </w:tr>
    </w:tbl>
    <w:p w:rsidR="7743B77E" w:rsidRDefault="7743B77E" w14:paraId="6D0F6043" w14:textId="4031A288"/>
    <w:p xmlns:wp14="http://schemas.microsoft.com/office/word/2010/wordml" w:rsidRPr="000833BA" w:rsidR="00A67E92" w:rsidP="00E94E6F" w:rsidRDefault="00A67E92" w14:paraId="6B62F1B3" wp14:textId="77777777"/>
    <w:p xmlns:wp14="http://schemas.microsoft.com/office/word/2010/wordml" w:rsidRPr="000833BA" w:rsidR="0034722C" w:rsidP="00E94E6F" w:rsidRDefault="0034722C" w14:paraId="02F2C34E" wp14:textId="77777777"/>
    <w:p xmlns:wp14="http://schemas.microsoft.com/office/word/2010/wordml" w:rsidRPr="000833BA" w:rsidR="0034722C" w:rsidP="00E94E6F" w:rsidRDefault="0034722C" w14:paraId="7EE36335" wp14:textId="77777777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xmlns:wp14="http://schemas.microsoft.com/office/word/2010/wordml" w:rsidRPr="000833BA" w:rsidR="001B7514" w:rsidTr="7743B77E" w14:paraId="71B14D00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B7514" w:rsidP="00B72A09" w:rsidRDefault="001B7514" w14:paraId="26D5D7DD" wp14:textId="77777777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B7514" w:rsidP="001B7514" w:rsidRDefault="001B7514" w14:paraId="0049F943" wp14:textId="77777777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0C0C0"/>
            <w:tcMar/>
          </w:tcPr>
          <w:p w:rsidRPr="000833BA" w:rsidR="001B7514" w:rsidP="00B72A09" w:rsidRDefault="001B7514" w14:paraId="54E2C095" wp14:textId="77777777">
            <w:pPr>
              <w:pStyle w:val="NoSpacing"/>
            </w:pPr>
            <w:r w:rsidRPr="000833BA">
              <w:t>Lokacija</w:t>
            </w:r>
          </w:p>
        </w:tc>
      </w:tr>
      <w:tr xmlns:wp14="http://schemas.microsoft.com/office/word/2010/wordml" w:rsidRPr="000833BA" w:rsidR="001B7514" w:rsidTr="7743B77E" w14:paraId="680A4E5D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19219836" wp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296FEF7D" wp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7194DBDC" wp14:textId="77777777">
            <w:pPr>
              <w:pStyle w:val="NoSpacing"/>
            </w:pPr>
          </w:p>
        </w:tc>
      </w:tr>
      <w:tr xmlns:wp14="http://schemas.microsoft.com/office/word/2010/wordml" w:rsidRPr="000833BA" w:rsidR="001B7514" w:rsidTr="7743B77E" w14:paraId="769D0D3C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54CD245A" wp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1231BE67" wp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36FEB5B0" wp14:textId="77777777">
            <w:pPr>
              <w:pStyle w:val="NoSpacing"/>
            </w:pPr>
          </w:p>
        </w:tc>
      </w:tr>
      <w:tr xmlns:wp14="http://schemas.microsoft.com/office/word/2010/wordml" w:rsidRPr="000833BA" w:rsidR="001B7514" w:rsidTr="7743B77E" w14:paraId="30D7AA69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7196D064" wp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34FF1C98" wp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6D072C0D" wp14:textId="77777777">
            <w:pPr>
              <w:pStyle w:val="NoSpacing"/>
            </w:pPr>
          </w:p>
        </w:tc>
      </w:tr>
      <w:tr xmlns:wp14="http://schemas.microsoft.com/office/word/2010/wordml" w:rsidRPr="000833BA" w:rsidR="001B7514" w:rsidTr="7743B77E" w14:paraId="48A21919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6BD18F9B" wp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238601FE" wp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0F3CABC7" wp14:textId="77777777">
            <w:pPr>
              <w:pStyle w:val="NoSpacing"/>
            </w:pPr>
          </w:p>
        </w:tc>
      </w:tr>
      <w:tr xmlns:wp14="http://schemas.microsoft.com/office/word/2010/wordml" w:rsidRPr="000833BA" w:rsidR="001B7514" w:rsidTr="7743B77E" w14:paraId="5B08B5D1" wp14:textId="77777777">
        <w:tc>
          <w:tcPr>
            <w:tcW w:w="110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16DEB4AB" wp14:textId="77777777">
            <w:pPr>
              <w:pStyle w:val="NoSpacing"/>
            </w:pPr>
          </w:p>
        </w:tc>
        <w:tc>
          <w:tcPr>
            <w:tcW w:w="31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0AD9C6F4" wp14:textId="77777777">
            <w:pPr>
              <w:pStyle w:val="NoSpacing"/>
            </w:pPr>
          </w:p>
        </w:tc>
        <w:tc>
          <w:tcPr>
            <w:tcW w:w="52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0833BA" w:rsidR="001B7514" w:rsidP="00B72A09" w:rsidRDefault="001B7514" w14:paraId="4B1F511A" wp14:textId="77777777">
            <w:pPr>
              <w:pStyle w:val="NoSpacing"/>
            </w:pPr>
          </w:p>
        </w:tc>
      </w:tr>
    </w:tbl>
    <w:p w:rsidR="7743B77E" w:rsidRDefault="7743B77E" w14:paraId="2AA8AB50" w14:textId="38E1AF98"/>
    <w:p xmlns:wp14="http://schemas.microsoft.com/office/word/2010/wordml" w:rsidR="00560BD8" w:rsidP="00E965DB" w:rsidRDefault="00560BD8" w14:paraId="65F9C3DC" wp14:textId="77777777"/>
    <w:p xmlns:wp14="http://schemas.microsoft.com/office/word/2010/wordml" w:rsidR="00560BD8" w:rsidP="00E965DB" w:rsidRDefault="00560BD8" w14:paraId="5023141B" wp14:textId="77777777">
      <w:r>
        <w:br w:type="page"/>
      </w:r>
    </w:p>
    <w:p xmlns:wp14="http://schemas.microsoft.com/office/word/2010/wordml" w:rsidRPr="000833BA" w:rsidR="00E965DB" w:rsidP="00560BD8" w:rsidRDefault="004B0B9B" w14:paraId="414DD773" wp14:textId="77777777">
      <w:pPr>
        <w:pStyle w:val="Heading1"/>
      </w:pPr>
      <w:bookmarkStart w:name="_Toc413017186" w:id="2"/>
      <w:r w:rsidRPr="000833BA">
        <w:lastRenderedPageBreak/>
        <w:t>Sadržaj</w:t>
      </w:r>
      <w:bookmarkEnd w:id="2"/>
    </w:p>
    <w:p xmlns:wp14="http://schemas.microsoft.com/office/word/2010/wordml" w:rsidRPr="000833BA" w:rsidR="00806C88" w:rsidP="004B0B9B" w:rsidRDefault="00806C88" w14:paraId="1F3B1409" wp14:textId="77777777"/>
    <w:p xmlns:wp14="http://schemas.microsoft.com/office/word/2010/wordml" w:rsidR="00A6243A" w:rsidRDefault="00256B6D" w14:paraId="5975122F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history="1" w:anchor="_Toc413017185">
        <w:r w:rsidRPr="000422C5" w:rsidR="00A6243A">
          <w:rPr>
            <w:rStyle w:val="Hyperlink"/>
            <w:noProof/>
          </w:rPr>
          <w:t>1</w:t>
        </w:r>
        <w:r w:rsidR="00A6243A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 w:rsidR="00A6243A">
          <w:rPr>
            <w:rStyle w:val="Hyperlink"/>
            <w:noProof/>
          </w:rPr>
          <w:t>Nadzor dokumenta</w:t>
        </w:r>
        <w:r w:rsidR="00A6243A">
          <w:rPr>
            <w:noProof/>
            <w:webHidden/>
          </w:rPr>
          <w:tab/>
        </w:r>
        <w:r w:rsidR="00A6243A">
          <w:rPr>
            <w:noProof/>
            <w:webHidden/>
          </w:rPr>
          <w:fldChar w:fldCharType="begin"/>
        </w:r>
        <w:r w:rsidR="00A6243A">
          <w:rPr>
            <w:noProof/>
            <w:webHidden/>
          </w:rPr>
          <w:instrText xml:space="preserve"> PAGEREF _Toc413017185 \h </w:instrText>
        </w:r>
        <w:r w:rsidR="00A6243A">
          <w:rPr>
            <w:noProof/>
            <w:webHidden/>
          </w:rPr>
        </w:r>
        <w:r w:rsidR="00A6243A"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2</w:t>
        </w:r>
        <w:r w:rsidR="00A6243A">
          <w:rPr>
            <w:noProof/>
            <w:webHidden/>
          </w:rPr>
          <w:fldChar w:fldCharType="end"/>
        </w:r>
      </w:hyperlink>
    </w:p>
    <w:p xmlns:wp14="http://schemas.microsoft.com/office/word/2010/wordml" w:rsidR="00A6243A" w:rsidRDefault="00183408" w14:paraId="1E247225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7186">
        <w:r w:rsidRPr="000422C5" w:rsidR="00A6243A">
          <w:rPr>
            <w:rStyle w:val="Hyperlink"/>
            <w:noProof/>
          </w:rPr>
          <w:t>2</w:t>
        </w:r>
        <w:r w:rsidR="00A6243A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 w:rsidR="00A6243A">
          <w:rPr>
            <w:rStyle w:val="Hyperlink"/>
            <w:noProof/>
          </w:rPr>
          <w:t>Sadržaj</w:t>
        </w:r>
        <w:r w:rsidR="00A6243A">
          <w:rPr>
            <w:noProof/>
            <w:webHidden/>
          </w:rPr>
          <w:tab/>
        </w:r>
        <w:r w:rsidR="00A6243A">
          <w:rPr>
            <w:noProof/>
            <w:webHidden/>
          </w:rPr>
          <w:fldChar w:fldCharType="begin"/>
        </w:r>
        <w:r w:rsidR="00A6243A">
          <w:rPr>
            <w:noProof/>
            <w:webHidden/>
          </w:rPr>
          <w:instrText xml:space="preserve"> PAGEREF _Toc413017186 \h </w:instrText>
        </w:r>
        <w:r w:rsidR="00A6243A">
          <w:rPr>
            <w:noProof/>
            <w:webHidden/>
          </w:rPr>
        </w:r>
        <w:r w:rsidR="00A6243A"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3</w:t>
        </w:r>
        <w:r w:rsidR="00A6243A">
          <w:rPr>
            <w:noProof/>
            <w:webHidden/>
          </w:rPr>
          <w:fldChar w:fldCharType="end"/>
        </w:r>
      </w:hyperlink>
    </w:p>
    <w:p xmlns:wp14="http://schemas.microsoft.com/office/word/2010/wordml" w:rsidR="00A6243A" w:rsidRDefault="00183408" w14:paraId="1B0F8988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7187">
        <w:r w:rsidRPr="000422C5" w:rsidR="00A6243A">
          <w:rPr>
            <w:rStyle w:val="Hyperlink"/>
            <w:noProof/>
          </w:rPr>
          <w:t>3</w:t>
        </w:r>
        <w:r w:rsidR="00A6243A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 w:rsidR="00A6243A">
          <w:rPr>
            <w:rStyle w:val="Hyperlink"/>
            <w:noProof/>
          </w:rPr>
          <w:t>Opis fizičke arhitekture sustav</w:t>
        </w:r>
        <w:r w:rsidR="00A6243A">
          <w:rPr>
            <w:noProof/>
            <w:webHidden/>
          </w:rPr>
          <w:tab/>
        </w:r>
        <w:r w:rsidR="00A6243A">
          <w:rPr>
            <w:noProof/>
            <w:webHidden/>
          </w:rPr>
          <w:fldChar w:fldCharType="begin"/>
        </w:r>
        <w:r w:rsidR="00A6243A">
          <w:rPr>
            <w:noProof/>
            <w:webHidden/>
          </w:rPr>
          <w:instrText xml:space="preserve"> PAGEREF _Toc413017187 \h </w:instrText>
        </w:r>
        <w:r w:rsidR="00A6243A">
          <w:rPr>
            <w:noProof/>
            <w:webHidden/>
          </w:rPr>
        </w:r>
        <w:r w:rsidR="00A6243A"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4</w:t>
        </w:r>
        <w:r w:rsidR="00A6243A">
          <w:rPr>
            <w:noProof/>
            <w:webHidden/>
          </w:rPr>
          <w:fldChar w:fldCharType="end"/>
        </w:r>
      </w:hyperlink>
    </w:p>
    <w:p xmlns:wp14="http://schemas.microsoft.com/office/word/2010/wordml" w:rsidR="00A6243A" w:rsidRDefault="00183408" w14:paraId="17F41FFB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7188">
        <w:r w:rsidRPr="000422C5" w:rsidR="00A6243A">
          <w:rPr>
            <w:rStyle w:val="Hyperlink"/>
            <w:noProof/>
          </w:rPr>
          <w:t>4</w:t>
        </w:r>
        <w:r w:rsidR="00A6243A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 w:rsidR="00A6243A">
          <w:rPr>
            <w:rStyle w:val="Hyperlink"/>
            <w:noProof/>
          </w:rPr>
          <w:t>Opis arhitekture</w:t>
        </w:r>
        <w:r w:rsidR="00A6243A">
          <w:rPr>
            <w:noProof/>
            <w:webHidden/>
          </w:rPr>
          <w:tab/>
        </w:r>
        <w:r w:rsidR="00A6243A">
          <w:rPr>
            <w:noProof/>
            <w:webHidden/>
          </w:rPr>
          <w:fldChar w:fldCharType="begin"/>
        </w:r>
        <w:r w:rsidR="00A6243A">
          <w:rPr>
            <w:noProof/>
            <w:webHidden/>
          </w:rPr>
          <w:instrText xml:space="preserve"> PAGEREF _Toc413017188 \h </w:instrText>
        </w:r>
        <w:r w:rsidR="00A6243A">
          <w:rPr>
            <w:noProof/>
            <w:webHidden/>
          </w:rPr>
        </w:r>
        <w:r w:rsidR="00A6243A"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4</w:t>
        </w:r>
        <w:r w:rsidR="00A6243A">
          <w:rPr>
            <w:noProof/>
            <w:webHidden/>
          </w:rPr>
          <w:fldChar w:fldCharType="end"/>
        </w:r>
      </w:hyperlink>
    </w:p>
    <w:p xmlns:wp14="http://schemas.microsoft.com/office/word/2010/wordml" w:rsidR="00A6243A" w:rsidRDefault="00183408" w14:paraId="13795EA0" wp14:textId="7777777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history="1" w:anchor="_Toc413017189">
        <w:r w:rsidRPr="000422C5" w:rsidR="00A6243A">
          <w:rPr>
            <w:rStyle w:val="Hyperlink"/>
            <w:noProof/>
          </w:rPr>
          <w:t>5</w:t>
        </w:r>
        <w:r w:rsidR="00A6243A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0422C5" w:rsidR="00A6243A">
          <w:rPr>
            <w:rStyle w:val="Hyperlink"/>
            <w:noProof/>
          </w:rPr>
          <w:t>Grafički prikaz</w:t>
        </w:r>
        <w:r w:rsidR="00A6243A">
          <w:rPr>
            <w:noProof/>
            <w:webHidden/>
          </w:rPr>
          <w:tab/>
        </w:r>
        <w:r w:rsidR="00A6243A">
          <w:rPr>
            <w:noProof/>
            <w:webHidden/>
          </w:rPr>
          <w:fldChar w:fldCharType="begin"/>
        </w:r>
        <w:r w:rsidR="00A6243A">
          <w:rPr>
            <w:noProof/>
            <w:webHidden/>
          </w:rPr>
          <w:instrText xml:space="preserve"> PAGEREF _Toc413017189 \h </w:instrText>
        </w:r>
        <w:r w:rsidR="00A6243A">
          <w:rPr>
            <w:noProof/>
            <w:webHidden/>
          </w:rPr>
        </w:r>
        <w:r w:rsidR="00A6243A">
          <w:rPr>
            <w:noProof/>
            <w:webHidden/>
          </w:rPr>
          <w:fldChar w:fldCharType="separate"/>
        </w:r>
        <w:r w:rsidR="005507D1">
          <w:rPr>
            <w:noProof/>
            <w:webHidden/>
          </w:rPr>
          <w:t>4</w:t>
        </w:r>
        <w:r w:rsidR="00A6243A">
          <w:rPr>
            <w:noProof/>
            <w:webHidden/>
          </w:rPr>
          <w:fldChar w:fldCharType="end"/>
        </w:r>
      </w:hyperlink>
    </w:p>
    <w:p xmlns:wp14="http://schemas.microsoft.com/office/word/2010/wordml" w:rsidR="00560BD8" w:rsidP="004B0B9B" w:rsidRDefault="00256B6D" w14:paraId="562C75D1" wp14:textId="77777777">
      <w:r w:rsidRPr="000833BA">
        <w:fldChar w:fldCharType="end"/>
      </w:r>
    </w:p>
    <w:p xmlns:wp14="http://schemas.microsoft.com/office/word/2010/wordml" w:rsidR="00E436EC" w:rsidP="00E436EC" w:rsidRDefault="00E436EC" w14:paraId="664355AD" wp14:textId="77777777">
      <w:pPr>
        <w:tabs>
          <w:tab w:val="left" w:pos="2581"/>
        </w:tabs>
      </w:pPr>
    </w:p>
    <w:p xmlns:wp14="http://schemas.microsoft.com/office/word/2010/wordml" w:rsidR="00ED3137" w:rsidP="00E436EC" w:rsidRDefault="00ED3137" w14:paraId="1A965116" wp14:textId="77777777">
      <w:pPr>
        <w:tabs>
          <w:tab w:val="left" w:pos="2581"/>
        </w:tabs>
      </w:pPr>
    </w:p>
    <w:p xmlns:wp14="http://schemas.microsoft.com/office/word/2010/wordml" w:rsidR="00ED3137" w:rsidP="00ED3137" w:rsidRDefault="00560BD8" w14:paraId="7DF4E37C" wp14:textId="77777777">
      <w:r w:rsidRPr="00E436EC">
        <w:br w:type="page"/>
      </w:r>
    </w:p>
    <w:p xmlns:wp14="http://schemas.microsoft.com/office/word/2010/wordml" w:rsidRPr="000833BA" w:rsidR="00F84EE1" w:rsidP="00ED3137" w:rsidRDefault="00A6243A" w14:paraId="4B1C394B" wp14:textId="77777777">
      <w:pPr>
        <w:pStyle w:val="Heading1"/>
      </w:pPr>
      <w:bookmarkStart w:name="_Toc413017187" w:id="3"/>
      <w:r>
        <w:lastRenderedPageBreak/>
        <w:t xml:space="preserve">Opis </w:t>
      </w:r>
      <w:bookmarkEnd w:id="3"/>
    </w:p>
    <w:p xmlns:wp14="http://schemas.microsoft.com/office/word/2010/wordml" w:rsidR="00AF7ED2" w:rsidP="002C295F" w:rsidRDefault="00AF7ED2" w14:paraId="44FB30F8" wp14:textId="77777777">
      <w:pPr>
        <w:spacing w:after="160" w:line="259" w:lineRule="auto"/>
        <w:jc w:val="both"/>
      </w:pPr>
    </w:p>
    <w:p xmlns:wp14="http://schemas.microsoft.com/office/word/2010/wordml" w:rsidR="00306342" w:rsidP="002C295F" w:rsidRDefault="00A6243A" w14:paraId="7FA4A94D" wp14:textId="77777777">
      <w:pPr>
        <w:spacing w:after="160" w:line="259" w:lineRule="auto"/>
        <w:jc w:val="both"/>
      </w:pPr>
      <w:r>
        <w:t>Opisno i grafički prikazati (VISIO dijagrami)  Klijent/Server arhitekturu.</w:t>
      </w:r>
    </w:p>
    <w:p xmlns:wp14="http://schemas.microsoft.com/office/word/2010/wordml" w:rsidRPr="00930886" w:rsidR="00A6243A" w:rsidP="002C295F" w:rsidRDefault="00A6243A" w14:paraId="1DA6542E" wp14:textId="77777777">
      <w:pPr>
        <w:spacing w:after="160" w:line="259" w:lineRule="auto"/>
        <w:jc w:val="both"/>
      </w:pPr>
    </w:p>
    <w:p xmlns:wp14="http://schemas.microsoft.com/office/word/2010/wordml" w:rsidR="002C295F" w:rsidP="002C295F" w:rsidRDefault="00A6243A" w14:paraId="794EC5F5" wp14:textId="77777777">
      <w:pPr>
        <w:pStyle w:val="Heading1"/>
      </w:pPr>
      <w:bookmarkStart w:name="_Toc413017188" w:id="4"/>
      <w:r>
        <w:t>Opis arhitekture</w:t>
      </w:r>
      <w:bookmarkEnd w:id="4"/>
    </w:p>
    <w:p xmlns:wp14="http://schemas.microsoft.com/office/word/2010/wordml" w:rsidR="002C295F" w:rsidP="00F9043E" w:rsidRDefault="002C295F" w14:paraId="3041E394" wp14:textId="77777777"/>
    <w:p xmlns:wp14="http://schemas.microsoft.com/office/word/2010/wordml" w:rsidR="002C295F" w:rsidP="00F9043E" w:rsidRDefault="002C295F" w14:paraId="722B00AE" wp14:textId="77777777"/>
    <w:p xmlns:wp14="http://schemas.microsoft.com/office/word/2010/wordml" w:rsidR="00306342" w:rsidP="00F9043E" w:rsidRDefault="00306342" w14:paraId="42C6D796" wp14:textId="77777777"/>
    <w:p xmlns:wp14="http://schemas.microsoft.com/office/word/2010/wordml" w:rsidR="002D0A55" w:rsidP="002D0A55" w:rsidRDefault="00A6243A" w14:paraId="6ED5AFE9" wp14:textId="77777777">
      <w:pPr>
        <w:pStyle w:val="Heading1"/>
      </w:pPr>
      <w:bookmarkStart w:name="_Toc413017189" w:id="5"/>
      <w:r>
        <w:t>Grafički prikaz</w:t>
      </w:r>
      <w:bookmarkEnd w:id="5"/>
    </w:p>
    <w:p xmlns:wp14="http://schemas.microsoft.com/office/word/2010/wordml" w:rsidR="002C295F" w:rsidP="00F9043E" w:rsidRDefault="002C295F" w14:paraId="6E1831B3" wp14:textId="77777777"/>
    <w:sectPr w:rsidR="002C295F" w:rsidSect="00CD6461">
      <w:headerReference w:type="default" r:id="rId8"/>
      <w:footerReference w:type="default" r:id="rId9"/>
      <w:headerReference w:type="first" r:id="rId10"/>
      <w:pgSz w:w="11906" w:h="16838" w:orient="portrait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83408" w:rsidP="00E9762A" w:rsidRDefault="00183408" w14:paraId="31126E5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83408" w:rsidP="00E9762A" w:rsidRDefault="00183408" w14:paraId="2DE403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xmlns:wp14="http://schemas.microsoft.com/office/word/2010/wordml" w:rsidR="0072389D" w:rsidTr="005F631A" w14:paraId="6B7268A8" wp14:textId="77777777">
      <w:trPr>
        <w:trHeight w:val="269"/>
      </w:trPr>
      <w:tc>
        <w:tcPr>
          <w:tcW w:w="3117" w:type="dxa"/>
        </w:tcPr>
        <w:p w:rsidRPr="005B0AFE" w:rsidR="0072389D" w:rsidP="00FA1969" w:rsidRDefault="00344D25" w14:paraId="7243A2A4" wp14:textId="77777777">
          <w:r>
            <w:rPr>
              <w:noProof/>
              <w:lang w:eastAsia="hr-H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8240" behindDoc="0" locked="0" layoutInCell="1" allowOverlap="1" wp14:anchorId="69AD65A0" wp14:editId="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:rsidR="0072389D" w:rsidP="00C83EE9" w:rsidRDefault="00055AD7" w14:paraId="489E1818" wp14:textId="77777777">
          <w:r>
            <w:fldChar w:fldCharType="begin"/>
          </w:r>
          <w:r>
            <w:instrText> FILENAME   \* MERGEFORMAT </w:instrText>
          </w:r>
          <w:r>
            <w:fldChar w:fldCharType="separate"/>
          </w:r>
          <w:r w:rsidR="00344D25">
            <w:rPr>
              <w:noProof/>
            </w:rPr>
            <w:t>Document1</w:t>
          </w:r>
          <w:r>
            <w:fldChar w:fldCharType="end"/>
          </w:r>
        </w:p>
      </w:tc>
      <w:tc>
        <w:tcPr>
          <w:tcW w:w="3117" w:type="dxa"/>
        </w:tcPr>
        <w:p w:rsidR="0072389D" w:rsidP="00FA1969" w:rsidRDefault="00CD6461" w14:paraId="6B03468B" wp14:textId="77777777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xmlns:wp14="http://schemas.microsoft.com/office/word/2010/wordml" w:rsidR="0072389D" w:rsidP="00CD6461" w:rsidRDefault="0072389D" w14:paraId="5BE93A6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83408" w:rsidP="00E9762A" w:rsidRDefault="00183408" w14:paraId="62431CD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83408" w:rsidP="00E9762A" w:rsidRDefault="00183408" w14:paraId="49E398E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xmlns:wp14="http://schemas.microsoft.com/office/word/2010/wordml" w:rsidR="00F14554" w:rsidTr="7743B77E" w14:paraId="08B2E565" wp14:textId="77777777">
      <w:trPr>
        <w:trHeight w:val="276"/>
      </w:trPr>
      <w:tc>
        <w:tcPr>
          <w:tcW w:w="4779" w:type="dxa"/>
          <w:tcMar/>
          <w:vAlign w:val="center"/>
        </w:tcPr>
        <w:p w:rsidR="00F14554" w:rsidP="00642D70" w:rsidRDefault="00344D25" w14:paraId="09E62072" wp14:textId="77777777">
          <w:r>
            <w:rPr>
              <w:noProof/>
              <w:lang w:eastAsia="hr-HR"/>
            </w:rPr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0EEAD2E6" wp14:editId="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743B77E">
            <w:rPr/>
            <w:t xml:space="preserve">TVZ Programsko inženjerstvo i OO RAZVOJ </w:t>
          </w:r>
        </w:p>
      </w:tc>
      <w:tc>
        <w:tcPr>
          <w:tcW w:w="4501" w:type="dxa"/>
          <w:tcMar/>
          <w:vAlign w:val="center"/>
        </w:tcPr>
        <w:p w:rsidRPr="00A82907" w:rsidR="00F14554" w:rsidP="00A82907" w:rsidRDefault="00816EA8" w14:paraId="79F29F3D" wp14:textId="77777777">
          <w:pPr>
            <w:jc w:val="right"/>
          </w:pPr>
          <w:r>
            <w:t>PLAN</w:t>
          </w:r>
        </w:p>
      </w:tc>
    </w:tr>
  </w:tbl>
  <w:p xmlns:wp14="http://schemas.microsoft.com/office/word/2010/wordml" w:rsidR="00F14554" w:rsidP="000974A0" w:rsidRDefault="000974A0" w14:paraId="54E11D2A" wp14:textId="77777777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8F2EF3" w:rsidR="00344D25" w:rsidP="00805655" w:rsidRDefault="00805655" w14:paraId="16287F21" wp14:textId="77777777">
    <w:pPr>
      <w:pStyle w:val="Header"/>
      <w:jc w:val="center"/>
    </w:pPr>
    <w:r w:rsidR="7743B77E">
      <w:drawing>
        <wp:inline xmlns:wp14="http://schemas.microsoft.com/office/word/2010/wordprocessingDrawing" wp14:editId="7437002B" wp14:anchorId="438F2209">
          <wp:extent cx="4515480" cy="781159"/>
          <wp:effectExtent l="0" t="0" r="0" b="0"/>
          <wp:docPr id="1119260126" name="Picture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7"/>
                  <pic:cNvPicPr/>
                </pic:nvPicPr>
                <pic:blipFill>
                  <a:blip r:embed="R66258ebef082499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50"/>
  <w:proofState w:spelling="clean" w:grammar="dirty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5AD7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243A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AF7ED2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63346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511CD"/>
  <w15:chartTrackingRefBased/>
  <w15:docId w15:val="{C1B25A4B-63D9-4A6C-82BB-5DAA0536F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pct10" w:color="auto" w:fill="auto"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TableText" w:customStyle="1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 w:eastAsia="Times New Roman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libri Light" w:hAnsi="Calibri Light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libri Light" w:hAnsi="Calibri Light" w:eastAsia="Times New Roman" w:cs="Times New Roman"/>
        <w:b/>
        <w:bCs/>
      </w:rPr>
    </w:tblStylePr>
    <w:tblStylePr w:type="lastCol">
      <w:rPr>
        <w:rFonts w:ascii="Calibri Light" w:hAnsi="Calibri Light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styleId="Heading1Char" w:customStyle="1">
    <w:name w:val="Heading 1 Char"/>
    <w:link w:val="Heading1"/>
    <w:uiPriority w:val="9"/>
    <w:rsid w:val="000B0514"/>
    <w:rPr>
      <w:rFonts w:ascii="Cambria" w:hAnsi="Cambria" w:eastAsia="Times New Roman"/>
      <w:b/>
      <w:bCs/>
      <w:kern w:val="32"/>
      <w:sz w:val="32"/>
      <w:szCs w:val="32"/>
      <w:shd w:val="pct10" w:color="auto" w:fill="auto"/>
      <w:lang w:eastAsia="en-US"/>
    </w:rPr>
  </w:style>
  <w:style w:type="character" w:styleId="Heading2Char" w:customStyle="1">
    <w:name w:val="Heading 2 Char"/>
    <w:link w:val="Heading2"/>
    <w:uiPriority w:val="9"/>
    <w:rsid w:val="00522FF4"/>
    <w:rPr>
      <w:rFonts w:ascii="Cambria" w:hAnsi="Cambria" w:eastAsia="Times New Roman"/>
      <w:b/>
      <w:bCs/>
      <w:i/>
      <w:iCs/>
      <w:sz w:val="28"/>
      <w:szCs w:val="28"/>
      <w:shd w:val="pct5" w:color="auto" w:fill="auto"/>
      <w:lang w:eastAsia="en-US"/>
    </w:rPr>
  </w:style>
  <w:style w:type="character" w:styleId="Heading3Char" w:customStyle="1">
    <w:name w:val="Heading 3 Char"/>
    <w:link w:val="Heading3"/>
    <w:uiPriority w:val="9"/>
    <w:rsid w:val="00522FF4"/>
    <w:rPr>
      <w:rFonts w:ascii="Cambria" w:hAnsi="Cambria" w:eastAsia="Times New Roman"/>
      <w:b/>
      <w:bCs/>
      <w:sz w:val="26"/>
      <w:szCs w:val="26"/>
      <w:shd w:val="pct5" w:color="auto" w:fill="auto"/>
      <w:lang w:eastAsia="en-US"/>
    </w:rPr>
  </w:style>
  <w:style w:type="character" w:styleId="Heading4Char" w:customStyle="1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styleId="Heading5Char" w:customStyle="1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styleId="Heading7Char" w:customStyle="1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styleId="Heading8Char" w:customStyle="1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styleId="Heading9Char" w:customStyle="1">
    <w:name w:val="Heading 9 Char"/>
    <w:link w:val="Heading9"/>
    <w:uiPriority w:val="9"/>
    <w:rsid w:val="0019431F"/>
    <w:rPr>
      <w:rFonts w:ascii="Cambria" w:hAnsi="Cambria" w:eastAsia="Times New Roman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hAnsi="Book Antiqua" w:eastAsia="Times New Roman"/>
      <w:sz w:val="16"/>
      <w:szCs w:val="20"/>
      <w:lang w:val="en-US" w:eastAsia="hr-HR"/>
    </w:rPr>
  </w:style>
  <w:style w:type="character" w:styleId="FooterChar" w:customStyle="1">
    <w:name w:val="Footer Char"/>
    <w:link w:val="Footer"/>
    <w:rsid w:val="002A0C02"/>
    <w:rPr>
      <w:rFonts w:ascii="Book Antiqua" w:hAnsi="Book Antiqua" w:eastAsia="Times New Roman"/>
      <w:sz w:val="16"/>
      <w:lang w:val="en-US"/>
    </w:rPr>
  </w:style>
  <w:style w:type="paragraph" w:styleId="TableHeading" w:customStyle="1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hAnsi="Book Antiqua" w:eastAsia="Times New Roman"/>
      <w:b/>
      <w:sz w:val="16"/>
      <w:szCs w:val="20"/>
      <w:lang w:val="en-US" w:eastAsia="hr-HR"/>
    </w:rPr>
  </w:style>
  <w:style w:type="paragraph" w:styleId="TableCell" w:customStyle="1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hAnsi="Arial" w:eastAsia="Times New Roman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hr-HR"/>
    </w:rPr>
  </w:style>
  <w:style w:type="paragraph" w:styleId="Grupa" w:customStyle="1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hAnsi="Times New Roman" w:eastAsia="SimSu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66258ebef082499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C04473-9BBD-4A1E-8D56-FE6161638EAD}"/>
</file>

<file path=customXml/itemProps3.xml><?xml version="1.0" encoding="utf-8"?>
<ds:datastoreItem xmlns:ds="http://schemas.openxmlformats.org/officeDocument/2006/customXml" ds:itemID="{3D004FAB-57E2-4528-87AD-16E464C0004B}"/>
</file>

<file path=customXml/itemProps4.xml><?xml version="1.0" encoding="utf-8"?>
<ds:datastoreItem xmlns:ds="http://schemas.openxmlformats.org/officeDocument/2006/customXml" ds:itemID="{B923BF92-8354-4FEF-BB18-F3EF0F77AC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DIZAJN_TEMPLATE_HITNAP1.dot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Tomislav Petković (tpetkovic)</cp:lastModifiedBy>
  <cp:revision>31</cp:revision>
  <cp:lastPrinted>2008-05-05T13:41:00Z</cp:lastPrinted>
  <dcterms:created xsi:type="dcterms:W3CDTF">2014-09-07T23:37:00Z</dcterms:created>
  <dcterms:modified xsi:type="dcterms:W3CDTF">2020-02-18T18:33:15Z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