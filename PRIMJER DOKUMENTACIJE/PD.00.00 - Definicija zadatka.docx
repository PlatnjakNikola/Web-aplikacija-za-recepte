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672A6659"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37501D" w14:textId="77777777" w:rsidR="00344D25" w:rsidRDefault="00344D25" w:rsidP="00FB6855">
            <w:pPr>
              <w:pStyle w:val="NoSpacing"/>
              <w:snapToGrid w:val="0"/>
              <w:jc w:val="center"/>
              <w:rPr>
                <w:b/>
              </w:rPr>
            </w:pPr>
          </w:p>
        </w:tc>
      </w:tr>
    </w:tbl>
    <w:p w14:paraId="5DAB6C7B" w14:textId="77777777" w:rsidR="007D439B" w:rsidRPr="000833BA" w:rsidRDefault="007D439B"/>
    <w:p w14:paraId="02EB378F" w14:textId="77777777" w:rsidR="0081030B" w:rsidRDefault="0081030B" w:rsidP="00A00453"/>
    <w:p w14:paraId="5EAC1F1E" w14:textId="77777777" w:rsidR="00BD41F7" w:rsidRPr="00F30DFE" w:rsidRDefault="007F07FF" w:rsidP="00BD41F7">
      <w:pPr>
        <w:jc w:val="right"/>
        <w:rPr>
          <w:b/>
          <w:sz w:val="36"/>
        </w:rPr>
      </w:pPr>
      <w:r>
        <w:rPr>
          <w:b/>
          <w:sz w:val="36"/>
        </w:rPr>
        <w:t>ZADATAK</w:t>
      </w:r>
    </w:p>
    <w:tbl>
      <w:tblPr>
        <w:tblW w:w="9252" w:type="dxa"/>
        <w:tblLook w:val="04A0" w:firstRow="1" w:lastRow="0" w:firstColumn="1" w:lastColumn="0" w:noHBand="0" w:noVBand="1"/>
      </w:tblPr>
      <w:tblGrid>
        <w:gridCol w:w="3510"/>
        <w:gridCol w:w="5742"/>
      </w:tblGrid>
      <w:tr w:rsidR="000157AD" w14:paraId="5FDAA29B" w14:textId="77777777" w:rsidTr="00F817F6">
        <w:trPr>
          <w:trHeight w:val="617"/>
          <w:hidden/>
        </w:trPr>
        <w:tc>
          <w:tcPr>
            <w:tcW w:w="3510" w:type="dxa"/>
            <w:vAlign w:val="center"/>
          </w:tcPr>
          <w:p w14:paraId="6A05A809" w14:textId="77777777" w:rsidR="000157AD" w:rsidRPr="00B1034A" w:rsidRDefault="000157AD" w:rsidP="00FA1969">
            <w:pPr>
              <w:jc w:val="right"/>
              <w:rPr>
                <w:vanish/>
              </w:rPr>
            </w:pPr>
          </w:p>
        </w:tc>
        <w:tc>
          <w:tcPr>
            <w:tcW w:w="5742" w:type="dxa"/>
            <w:vAlign w:val="center"/>
          </w:tcPr>
          <w:p w14:paraId="02380264" w14:textId="77777777" w:rsidR="008C57A9" w:rsidRDefault="007F07FF" w:rsidP="006C206F">
            <w:pPr>
              <w:jc w:val="right"/>
            </w:pPr>
            <w:r>
              <w:t>Definicija zadatka projekta</w:t>
            </w:r>
          </w:p>
        </w:tc>
      </w:tr>
      <w:tr w:rsidR="000157AD" w14:paraId="0A7C3E0B" w14:textId="77777777" w:rsidTr="00F817F6">
        <w:trPr>
          <w:trHeight w:val="617"/>
          <w:hidden/>
        </w:trPr>
        <w:tc>
          <w:tcPr>
            <w:tcW w:w="3510" w:type="dxa"/>
            <w:vAlign w:val="center"/>
          </w:tcPr>
          <w:p w14:paraId="5A39BBE3" w14:textId="77777777" w:rsidR="000157AD" w:rsidRPr="00B1034A" w:rsidRDefault="000157AD" w:rsidP="003B0E62">
            <w:pPr>
              <w:jc w:val="right"/>
              <w:rPr>
                <w:vanish/>
              </w:rPr>
            </w:pPr>
          </w:p>
        </w:tc>
        <w:tc>
          <w:tcPr>
            <w:tcW w:w="5742" w:type="dxa"/>
            <w:vAlign w:val="center"/>
          </w:tcPr>
          <w:p w14:paraId="5B508A74" w14:textId="77777777" w:rsidR="000157AD" w:rsidRDefault="00816EA8" w:rsidP="0035450D">
            <w:pPr>
              <w:jc w:val="right"/>
            </w:pPr>
            <w:r>
              <w:t>PD.00.00</w:t>
            </w:r>
          </w:p>
        </w:tc>
      </w:tr>
    </w:tbl>
    <w:p w14:paraId="41C8F396" w14:textId="77777777" w:rsidR="00BD41F7" w:rsidRDefault="00BD41F7" w:rsidP="00BD41F7">
      <w:pPr>
        <w:jc w:val="right"/>
      </w:pPr>
    </w:p>
    <w:p w14:paraId="72A3D3EC" w14:textId="77777777" w:rsidR="000157AD" w:rsidRPr="000833BA" w:rsidRDefault="000157AD" w:rsidP="00A00453"/>
    <w:p w14:paraId="60C18EFE" w14:textId="54773D29" w:rsidR="706C31DB" w:rsidRDefault="706C31DB" w:rsidP="706C31DB">
      <w:pPr>
        <w:spacing w:line="300" w:lineRule="auto"/>
        <w:jc w:val="right"/>
        <w:rPr>
          <w:rFonts w:cs="Calibri"/>
          <w:color w:val="000000" w:themeColor="text1"/>
          <w:sz w:val="72"/>
          <w:szCs w:val="72"/>
        </w:rPr>
      </w:pPr>
      <w:r w:rsidRPr="706C31DB">
        <w:rPr>
          <w:rFonts w:cs="Calibri"/>
          <w:b/>
          <w:bCs/>
          <w:color w:val="000000" w:themeColor="text1"/>
          <w:sz w:val="72"/>
          <w:szCs w:val="72"/>
        </w:rPr>
        <w:t xml:space="preserve">WEB APLIKACIJA ZA </w:t>
      </w:r>
    </w:p>
    <w:p w14:paraId="051A70E1" w14:textId="203B388A" w:rsidR="706C31DB" w:rsidRDefault="706C31DB" w:rsidP="706C31DB">
      <w:pPr>
        <w:spacing w:line="300" w:lineRule="auto"/>
        <w:jc w:val="right"/>
        <w:rPr>
          <w:rFonts w:cs="Calibri"/>
          <w:color w:val="000000" w:themeColor="text1"/>
          <w:sz w:val="72"/>
          <w:szCs w:val="72"/>
        </w:rPr>
      </w:pPr>
      <w:r w:rsidRPr="706C31DB">
        <w:rPr>
          <w:rFonts w:cs="Calibri"/>
          <w:b/>
          <w:bCs/>
          <w:color w:val="000000" w:themeColor="text1"/>
          <w:sz w:val="72"/>
          <w:szCs w:val="72"/>
        </w:rPr>
        <w:t>PRODAJU KARATA</w:t>
      </w:r>
    </w:p>
    <w:p w14:paraId="72F67063" w14:textId="01E8120E" w:rsidR="706C31DB" w:rsidRDefault="706C31DB" w:rsidP="706C31DB">
      <w:pPr>
        <w:jc w:val="right"/>
        <w:rPr>
          <w:b/>
          <w:bCs/>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50254DAC" w14:textId="77777777" w:rsidTr="1AA7038D">
        <w:tc>
          <w:tcPr>
            <w:tcW w:w="4111" w:type="dxa"/>
          </w:tcPr>
          <w:p w14:paraId="3557A5E8" w14:textId="77777777" w:rsidR="00F14554" w:rsidRPr="000833BA" w:rsidRDefault="00F14554" w:rsidP="00772981">
            <w:pPr>
              <w:jc w:val="right"/>
            </w:pPr>
            <w:r w:rsidRPr="000833BA">
              <w:t>Oznaka projekta</w:t>
            </w:r>
          </w:p>
        </w:tc>
        <w:tc>
          <w:tcPr>
            <w:tcW w:w="5103" w:type="dxa"/>
          </w:tcPr>
          <w:p w14:paraId="54F94C1D" w14:textId="77777777" w:rsidR="00F14554" w:rsidRPr="000833BA" w:rsidRDefault="00F14554" w:rsidP="007F07FF">
            <w:pPr>
              <w:pStyle w:val="ATableText"/>
              <w:jc w:val="right"/>
              <w:rPr>
                <w:b/>
                <w:sz w:val="28"/>
                <w:lang w:val="hr-HR"/>
              </w:rPr>
            </w:pPr>
            <w:r w:rsidRPr="000833BA">
              <w:rPr>
                <w:b/>
                <w:sz w:val="28"/>
                <w:lang w:val="hr-HR"/>
              </w:rPr>
              <w:t>PROJEKT</w:t>
            </w:r>
            <w:r w:rsidR="007F07FF">
              <w:rPr>
                <w:b/>
                <w:sz w:val="28"/>
                <w:lang w:val="hr-HR"/>
              </w:rPr>
              <w:t xml:space="preserve"> </w:t>
            </w:r>
            <w:r w:rsidR="00BD5532">
              <w:rPr>
                <w:b/>
                <w:sz w:val="28"/>
                <w:lang w:val="hr-HR"/>
              </w:rPr>
              <w:t>PIS</w:t>
            </w:r>
            <w:r w:rsidR="007F07FF">
              <w:rPr>
                <w:b/>
                <w:sz w:val="28"/>
                <w:lang w:val="hr-HR"/>
              </w:rPr>
              <w:t>01</w:t>
            </w:r>
          </w:p>
        </w:tc>
      </w:tr>
      <w:tr w:rsidR="00F14554" w:rsidRPr="000833BA" w14:paraId="63E6D3A5" w14:textId="77777777" w:rsidTr="1AA7038D">
        <w:tc>
          <w:tcPr>
            <w:tcW w:w="4111" w:type="dxa"/>
          </w:tcPr>
          <w:p w14:paraId="4070BB7F" w14:textId="77777777" w:rsidR="00F14554" w:rsidRPr="000833BA" w:rsidRDefault="00F14554" w:rsidP="00772981">
            <w:pPr>
              <w:jc w:val="right"/>
            </w:pPr>
            <w:r w:rsidRPr="000833BA">
              <w:t xml:space="preserve"> Nositelj projekta</w:t>
            </w:r>
          </w:p>
        </w:tc>
        <w:tc>
          <w:tcPr>
            <w:tcW w:w="5103" w:type="dxa"/>
          </w:tcPr>
          <w:p w14:paraId="78FFFD01" w14:textId="77777777" w:rsidR="00F14554" w:rsidRPr="000833BA" w:rsidRDefault="000974A0" w:rsidP="00772981">
            <w:pPr>
              <w:pStyle w:val="ATableText"/>
              <w:jc w:val="right"/>
              <w:rPr>
                <w:b/>
                <w:sz w:val="28"/>
                <w:lang w:val="hr-HR"/>
              </w:rPr>
            </w:pPr>
            <w:r>
              <w:rPr>
                <w:b/>
                <w:sz w:val="28"/>
                <w:lang w:val="hr-HR"/>
              </w:rPr>
              <w:t>TVZ</w:t>
            </w:r>
          </w:p>
        </w:tc>
      </w:tr>
      <w:tr w:rsidR="00816EA8" w:rsidRPr="000833BA" w14:paraId="467789D8" w14:textId="77777777" w:rsidTr="1AA7038D">
        <w:tc>
          <w:tcPr>
            <w:tcW w:w="4111" w:type="dxa"/>
          </w:tcPr>
          <w:p w14:paraId="0C3ADD04" w14:textId="77777777" w:rsidR="00816EA8" w:rsidRPr="000833BA" w:rsidRDefault="00816EA8" w:rsidP="00772981">
            <w:pPr>
              <w:jc w:val="right"/>
            </w:pPr>
            <w:r>
              <w:t>Suradnici</w:t>
            </w:r>
          </w:p>
        </w:tc>
        <w:tc>
          <w:tcPr>
            <w:tcW w:w="5103" w:type="dxa"/>
          </w:tcPr>
          <w:p w14:paraId="64A59C71" w14:textId="77777777" w:rsidR="00816EA8" w:rsidRDefault="006C206F" w:rsidP="00772981">
            <w:pPr>
              <w:pStyle w:val="ATableText"/>
              <w:jc w:val="right"/>
              <w:rPr>
                <w:b/>
                <w:sz w:val="28"/>
                <w:lang w:val="hr-HR"/>
              </w:rPr>
            </w:pPr>
            <w:r>
              <w:rPr>
                <w:b/>
                <w:sz w:val="28"/>
                <w:lang w:val="hr-HR"/>
              </w:rPr>
              <w:t>Nastavnici, studenti</w:t>
            </w:r>
          </w:p>
        </w:tc>
      </w:tr>
      <w:tr w:rsidR="00F14554" w:rsidRPr="000833BA" w14:paraId="77BB1463" w14:textId="77777777" w:rsidTr="1AA7038D">
        <w:tc>
          <w:tcPr>
            <w:tcW w:w="4111" w:type="dxa"/>
          </w:tcPr>
          <w:p w14:paraId="2C22FB5B" w14:textId="77777777" w:rsidR="00F14554" w:rsidRPr="000833BA" w:rsidRDefault="00F14554" w:rsidP="00772981">
            <w:pPr>
              <w:jc w:val="right"/>
            </w:pPr>
            <w:r w:rsidRPr="000833BA">
              <w:t xml:space="preserve"> Korisnik projekta</w:t>
            </w:r>
          </w:p>
        </w:tc>
        <w:tc>
          <w:tcPr>
            <w:tcW w:w="5103" w:type="dxa"/>
          </w:tcPr>
          <w:p w14:paraId="471D57EC" w14:textId="691BDF11" w:rsidR="00F14554" w:rsidRPr="000833BA" w:rsidRDefault="1AA7038D" w:rsidP="1AA7038D">
            <w:pPr>
              <w:pStyle w:val="ATableText"/>
              <w:jc w:val="right"/>
              <w:rPr>
                <w:b/>
                <w:bCs/>
                <w:sz w:val="28"/>
                <w:szCs w:val="28"/>
                <w:lang w:val="hr-HR"/>
              </w:rPr>
            </w:pPr>
            <w:r w:rsidRPr="1AA7038D">
              <w:rPr>
                <w:b/>
                <w:bCs/>
                <w:sz w:val="28"/>
                <w:szCs w:val="28"/>
                <w:lang w:val="hr-HR"/>
              </w:rPr>
              <w:t>Entuzijasti kartaških igri</w:t>
            </w:r>
          </w:p>
        </w:tc>
      </w:tr>
      <w:tr w:rsidR="00F14554" w:rsidRPr="000833BA" w14:paraId="1EDB32AE" w14:textId="77777777" w:rsidTr="1AA7038D">
        <w:tc>
          <w:tcPr>
            <w:tcW w:w="4111" w:type="dxa"/>
          </w:tcPr>
          <w:p w14:paraId="0455DA7A" w14:textId="77777777" w:rsidR="00F14554" w:rsidRPr="000833BA" w:rsidRDefault="00F14554" w:rsidP="00772981">
            <w:pPr>
              <w:jc w:val="right"/>
            </w:pPr>
            <w:r w:rsidRPr="000833BA">
              <w:t>Datum dokumenta</w:t>
            </w:r>
          </w:p>
        </w:tc>
        <w:tc>
          <w:tcPr>
            <w:tcW w:w="5103" w:type="dxa"/>
          </w:tcPr>
          <w:p w14:paraId="38F176E6" w14:textId="40CE831D" w:rsidR="00F14554" w:rsidRPr="000833BA" w:rsidRDefault="3567522D" w:rsidP="1AA7038D">
            <w:pPr>
              <w:pStyle w:val="ATableText"/>
              <w:jc w:val="right"/>
              <w:rPr>
                <w:b/>
                <w:bCs/>
                <w:sz w:val="28"/>
                <w:szCs w:val="28"/>
                <w:lang w:val="hr-HR"/>
              </w:rPr>
            </w:pPr>
            <w:r w:rsidRPr="1AA7038D">
              <w:rPr>
                <w:b/>
                <w:bCs/>
                <w:sz w:val="28"/>
                <w:szCs w:val="28"/>
                <w:lang w:val="hr-HR"/>
              </w:rPr>
              <w:t>06.03.2022.</w:t>
            </w:r>
          </w:p>
        </w:tc>
      </w:tr>
      <w:tr w:rsidR="00F14554" w:rsidRPr="000833BA" w14:paraId="04F781F5" w14:textId="77777777" w:rsidTr="1AA7038D">
        <w:tc>
          <w:tcPr>
            <w:tcW w:w="4111" w:type="dxa"/>
          </w:tcPr>
          <w:p w14:paraId="0BA24827" w14:textId="77777777" w:rsidR="00F14554" w:rsidRPr="000833BA" w:rsidRDefault="00F14554" w:rsidP="00772981">
            <w:pPr>
              <w:jc w:val="right"/>
            </w:pPr>
            <w:r w:rsidRPr="000833BA">
              <w:t>Tekuća inačica</w:t>
            </w:r>
          </w:p>
        </w:tc>
        <w:tc>
          <w:tcPr>
            <w:tcW w:w="5103" w:type="dxa"/>
          </w:tcPr>
          <w:p w14:paraId="6F54A5A7" w14:textId="731CFA41" w:rsidR="00F14554" w:rsidRPr="000833BA" w:rsidRDefault="00F14554" w:rsidP="00772981">
            <w:pPr>
              <w:pStyle w:val="ATableText"/>
              <w:jc w:val="right"/>
              <w:rPr>
                <w:b/>
                <w:sz w:val="28"/>
                <w:szCs w:val="28"/>
                <w:lang w:val="hr-HR"/>
              </w:rPr>
            </w:pPr>
            <w:r w:rsidRPr="706C31DB">
              <w:rPr>
                <w:b/>
                <w:sz w:val="28"/>
                <w:szCs w:val="28"/>
                <w:lang w:val="hr-HR"/>
              </w:rPr>
              <w:t>0.</w:t>
            </w:r>
            <w:r w:rsidRPr="706C31DB">
              <w:rPr>
                <w:b/>
                <w:bCs/>
                <w:sz w:val="28"/>
                <w:szCs w:val="28"/>
                <w:lang w:val="hr-HR"/>
              </w:rPr>
              <w:t>2</w:t>
            </w:r>
          </w:p>
        </w:tc>
      </w:tr>
    </w:tbl>
    <w:p w14:paraId="0E27B00A" w14:textId="77777777" w:rsidR="00F14554" w:rsidRDefault="00F14554" w:rsidP="00F14554">
      <w:pPr>
        <w:rPr>
          <w:b/>
          <w:sz w:val="24"/>
        </w:rPr>
      </w:pPr>
    </w:p>
    <w:p w14:paraId="60061E4C" w14:textId="77777777" w:rsidR="00F14554" w:rsidRDefault="00F14554" w:rsidP="00F14554">
      <w:pPr>
        <w:rPr>
          <w:b/>
          <w:sz w:val="24"/>
        </w:rPr>
      </w:pPr>
    </w:p>
    <w:p w14:paraId="44EAFD9C" w14:textId="77777777" w:rsidR="007118E9" w:rsidRPr="00100F3B" w:rsidRDefault="00F14554" w:rsidP="00F14554">
      <w:pPr>
        <w:rPr>
          <w:b/>
          <w:sz w:val="24"/>
        </w:rPr>
      </w:pPr>
      <w:r>
        <w:rPr>
          <w:b/>
          <w:sz w:val="24"/>
        </w:rPr>
        <w:br w:type="page"/>
      </w:r>
    </w:p>
    <w:p w14:paraId="74E85876" w14:textId="77777777" w:rsidR="0022368D" w:rsidRPr="000833BA" w:rsidRDefault="00E94E6F" w:rsidP="0019431F">
      <w:pPr>
        <w:pStyle w:val="Heading1"/>
      </w:pPr>
      <w:bookmarkStart w:id="0" w:name="_Toc412713981"/>
      <w:r w:rsidRPr="000833BA">
        <w:lastRenderedPageBreak/>
        <w:t>Nadzor dokumenta</w:t>
      </w:r>
      <w:bookmarkEnd w:id="0"/>
    </w:p>
    <w:p w14:paraId="4B94D5A5" w14:textId="77777777" w:rsidR="0022368D" w:rsidRPr="000833BA" w:rsidRDefault="0022368D" w:rsidP="000713DC"/>
    <w:p w14:paraId="767CD8E2" w14:textId="77777777" w:rsidR="0019431F" w:rsidRPr="000833BA" w:rsidRDefault="0022368D" w:rsidP="0019431F">
      <w:pPr>
        <w:rPr>
          <w:b/>
        </w:rPr>
      </w:pPr>
      <w:r w:rsidRPr="000833BA">
        <w:rPr>
          <w:b/>
          <w:sz w:val="32"/>
        </w:rPr>
        <w:t>Promjene dokumenta</w:t>
      </w:r>
    </w:p>
    <w:tbl>
      <w:tblPr>
        <w:tblW w:w="940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38"/>
        <w:gridCol w:w="1940"/>
        <w:gridCol w:w="874"/>
        <w:gridCol w:w="1215"/>
        <w:gridCol w:w="4537"/>
      </w:tblGrid>
      <w:tr w:rsidR="00965F4E" w:rsidRPr="000833BA" w14:paraId="5E5CA19E" w14:textId="77777777" w:rsidTr="616F7084">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1CA626F" w14:textId="77777777" w:rsidR="00965F4E" w:rsidRPr="000833BA" w:rsidRDefault="00965F4E" w:rsidP="000F6B79">
            <w:pPr>
              <w:pStyle w:val="NoSpacing"/>
            </w:pPr>
            <w:r w:rsidRPr="000833BA">
              <w:t>Inačica</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C320DDC" w14:textId="77777777" w:rsidR="00965F4E" w:rsidRPr="000833BA" w:rsidRDefault="00965F4E" w:rsidP="000F6B79">
            <w:pPr>
              <w:pStyle w:val="NoSpacing"/>
            </w:pPr>
            <w:r w:rsidRPr="000833BA">
              <w:t>Autor</w:t>
            </w: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4FBBDB02" w14:textId="77777777" w:rsidR="00965F4E" w:rsidRPr="000833BA" w:rsidRDefault="00965F4E" w:rsidP="000F6B79">
            <w:pPr>
              <w:pStyle w:val="NoSpacing"/>
            </w:pPr>
            <w:r>
              <w:t>Tag</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46F1487" w14:textId="77777777" w:rsidR="00965F4E" w:rsidRPr="000833BA" w:rsidRDefault="00965F4E" w:rsidP="000F6B79">
            <w:pPr>
              <w:pStyle w:val="NoSpacing"/>
              <w:rPr>
                <w:sz w:val="18"/>
                <w:szCs w:val="18"/>
              </w:rPr>
            </w:pPr>
            <w:r w:rsidRPr="000833BA">
              <w:t>Datum</w:t>
            </w: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02199EA" w14:textId="77777777" w:rsidR="00965F4E" w:rsidRPr="000833BA" w:rsidRDefault="00965F4E" w:rsidP="000F6B79">
            <w:pPr>
              <w:pStyle w:val="NoSpacing"/>
            </w:pPr>
            <w:r w:rsidRPr="000833BA">
              <w:t>Opis</w:t>
            </w:r>
          </w:p>
        </w:tc>
      </w:tr>
      <w:tr w:rsidR="00965F4E" w:rsidRPr="000833BA" w14:paraId="719526B8" w14:textId="77777777" w:rsidTr="616F7084">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3353E6" w14:textId="77777777" w:rsidR="00965F4E" w:rsidRPr="000833BA" w:rsidRDefault="00965F4E" w:rsidP="000F6B79">
            <w:pPr>
              <w:pStyle w:val="NoSpacing"/>
            </w:pPr>
            <w:r>
              <w:t>0.1</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EEC669" w14:textId="72735419" w:rsidR="00965F4E" w:rsidRPr="000833BA" w:rsidRDefault="1AA7038D" w:rsidP="000F6B79">
            <w:pPr>
              <w:pStyle w:val="NoSpacing"/>
            </w:pPr>
            <w:r>
              <w:t>Antonija Nazifović</w:t>
            </w: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56B9AB" w14:textId="62862693" w:rsidR="00965F4E" w:rsidRPr="000833BA" w:rsidRDefault="616F7084" w:rsidP="000F6B79">
            <w:pPr>
              <w:pStyle w:val="NoSpacing"/>
            </w:pPr>
            <w:r>
              <w:t>#AN</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FB0818" w14:textId="4E0CFFC0" w:rsidR="00965F4E" w:rsidRPr="000833BA" w:rsidRDefault="616F7084" w:rsidP="000F6B79">
            <w:pPr>
              <w:pStyle w:val="NoSpacing"/>
            </w:pPr>
            <w:r>
              <w:t>6.3.2022</w:t>
            </w: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9F31CB" w14:textId="080D0B63" w:rsidR="00965F4E" w:rsidRPr="000833BA" w:rsidRDefault="1AA7038D" w:rsidP="000F6B79">
            <w:pPr>
              <w:pStyle w:val="NoSpacing"/>
            </w:pPr>
            <w:r>
              <w:t>Ispunjavajne dokumenta</w:t>
            </w:r>
          </w:p>
        </w:tc>
      </w:tr>
      <w:tr w:rsidR="00965F4E" w:rsidRPr="000833BA" w14:paraId="53128261" w14:textId="77777777" w:rsidTr="616F7084">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486C05" w14:textId="40145EC9" w:rsidR="00965F4E" w:rsidRPr="000833BA" w:rsidRDefault="616F7084" w:rsidP="000F6B79">
            <w:pPr>
              <w:pStyle w:val="NoSpacing"/>
            </w:pPr>
            <w:r>
              <w:t>0.2</w:t>
            </w: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01652C" w14:textId="6199D99A" w:rsidR="00965F4E" w:rsidRPr="000833BA" w:rsidRDefault="616F7084" w:rsidP="000F6B79">
            <w:pPr>
              <w:pStyle w:val="NoSpacing"/>
            </w:pPr>
            <w:r>
              <w:t>Matija Orešković</w:t>
            </w: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99056E" w14:textId="5549DEAE" w:rsidR="00965F4E" w:rsidRPr="000833BA" w:rsidRDefault="616F7084" w:rsidP="000F6B79">
            <w:pPr>
              <w:pStyle w:val="NoSpacing"/>
            </w:pPr>
            <w:r>
              <w:t>#MO</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99C43A" w14:textId="33366201" w:rsidR="00965F4E" w:rsidRPr="000833BA" w:rsidRDefault="616F7084" w:rsidP="000F6B79">
            <w:pPr>
              <w:pStyle w:val="NoSpacing"/>
            </w:pPr>
            <w:r>
              <w:t>26.3.2022</w:t>
            </w: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DBEF00" w14:textId="7466DB68" w:rsidR="00965F4E" w:rsidRPr="000833BA" w:rsidRDefault="616F7084" w:rsidP="000F6B79">
            <w:pPr>
              <w:pStyle w:val="NoSpacing"/>
            </w:pPr>
            <w:r>
              <w:t>Izmjene komponente u opisu projekta</w:t>
            </w:r>
          </w:p>
        </w:tc>
      </w:tr>
      <w:tr w:rsidR="00965F4E" w:rsidRPr="000833BA" w14:paraId="3461D779" w14:textId="77777777" w:rsidTr="616F7084">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CF2D8B6" w14:textId="77777777" w:rsidR="00965F4E" w:rsidRPr="000833BA" w:rsidRDefault="00965F4E" w:rsidP="000F6B79">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FB78278" w14:textId="77777777" w:rsidR="00965F4E" w:rsidRPr="000833BA" w:rsidRDefault="00965F4E" w:rsidP="000F6B79">
            <w:pPr>
              <w:pStyle w:val="NoSpacing"/>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39945" w14:textId="77777777" w:rsidR="00965F4E" w:rsidRPr="000833BA" w:rsidRDefault="00965F4E" w:rsidP="000F6B79">
            <w:pPr>
              <w:pStyle w:val="NoSpacing"/>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62CB0E" w14:textId="77777777" w:rsidR="00965F4E" w:rsidRPr="000833BA" w:rsidRDefault="00965F4E" w:rsidP="000F6B79">
            <w:pPr>
              <w:pStyle w:val="NoSpacing"/>
            </w:pP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CE0A41" w14:textId="77777777" w:rsidR="00965F4E" w:rsidRPr="000833BA" w:rsidRDefault="00965F4E" w:rsidP="000F6B79">
            <w:pPr>
              <w:pStyle w:val="NoSpacing"/>
            </w:pPr>
          </w:p>
        </w:tc>
      </w:tr>
      <w:tr w:rsidR="00965F4E" w:rsidRPr="000833BA" w14:paraId="62EBF3C5" w14:textId="77777777" w:rsidTr="616F7084">
        <w:trPr>
          <w:trHeight w:val="230"/>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98A12B" w14:textId="77777777" w:rsidR="00965F4E" w:rsidRPr="000833BA" w:rsidRDefault="00965F4E" w:rsidP="000F6B79">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946DB82" w14:textId="77777777" w:rsidR="00965F4E" w:rsidRPr="000833BA" w:rsidRDefault="00965F4E" w:rsidP="000F6B79">
            <w:pPr>
              <w:pStyle w:val="NoSpacing"/>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97CC1D" w14:textId="77777777" w:rsidR="00965F4E" w:rsidRPr="000833BA" w:rsidRDefault="00965F4E" w:rsidP="000F6B79">
            <w:pPr>
              <w:pStyle w:val="NoSpacing"/>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10FFD37" w14:textId="77777777" w:rsidR="00965F4E" w:rsidRPr="000833BA" w:rsidRDefault="00965F4E" w:rsidP="000F6B79">
            <w:pPr>
              <w:pStyle w:val="NoSpacing"/>
            </w:pP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699379" w14:textId="77777777" w:rsidR="00965F4E" w:rsidRPr="000833BA" w:rsidRDefault="00965F4E" w:rsidP="000F6B79">
            <w:pPr>
              <w:pStyle w:val="NoSpacing"/>
            </w:pPr>
          </w:p>
        </w:tc>
      </w:tr>
      <w:tr w:rsidR="00965F4E" w:rsidRPr="000833BA" w14:paraId="3FE9F23F" w14:textId="77777777" w:rsidTr="616F7084">
        <w:trPr>
          <w:trHeight w:val="241"/>
        </w:trPr>
        <w:tc>
          <w:tcPr>
            <w:tcW w:w="8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72F646" w14:textId="77777777" w:rsidR="00965F4E" w:rsidRPr="000833BA" w:rsidRDefault="00965F4E" w:rsidP="000F6B79">
            <w:pPr>
              <w:pStyle w:val="NoSpacing"/>
            </w:pPr>
          </w:p>
        </w:tc>
        <w:tc>
          <w:tcPr>
            <w:tcW w:w="1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8CE6F91" w14:textId="77777777" w:rsidR="00965F4E" w:rsidRPr="000833BA" w:rsidRDefault="00965F4E" w:rsidP="000F6B79">
            <w:pPr>
              <w:pStyle w:val="NoSpacing"/>
            </w:pPr>
          </w:p>
        </w:tc>
        <w:tc>
          <w:tcPr>
            <w:tcW w:w="8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CDCEAD" w14:textId="77777777" w:rsidR="00965F4E" w:rsidRPr="000833BA" w:rsidRDefault="00965F4E" w:rsidP="000F6B79">
            <w:pPr>
              <w:pStyle w:val="NoSpacing"/>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9E253" w14:textId="77777777" w:rsidR="00965F4E" w:rsidRPr="000833BA" w:rsidRDefault="00965F4E" w:rsidP="000F6B79">
            <w:pPr>
              <w:pStyle w:val="NoSpacing"/>
            </w:pPr>
          </w:p>
        </w:tc>
        <w:tc>
          <w:tcPr>
            <w:tcW w:w="45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3DE523C" w14:textId="77777777" w:rsidR="00965F4E" w:rsidRPr="000833BA" w:rsidRDefault="00965F4E" w:rsidP="000F6B79">
            <w:pPr>
              <w:pStyle w:val="NoSpacing"/>
            </w:pPr>
          </w:p>
        </w:tc>
      </w:tr>
    </w:tbl>
    <w:p w14:paraId="52E56223" w14:textId="77777777" w:rsidR="00F92310" w:rsidRPr="000833BA" w:rsidRDefault="00F92310" w:rsidP="00E94E6F"/>
    <w:p w14:paraId="4934571D" w14:textId="77777777" w:rsidR="00C66E0C" w:rsidRPr="000833BA" w:rsidRDefault="0034722C" w:rsidP="00E94E6F">
      <w:pPr>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2A9FFC16"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E61809C" w14:textId="77777777" w:rsidR="0034722C" w:rsidRPr="000833BA" w:rsidRDefault="0034722C" w:rsidP="0034722C">
            <w:pPr>
              <w:pStyle w:val="NoSpacing"/>
            </w:pPr>
            <w:r w:rsidRPr="000833BA">
              <w:t>Ime i prezime</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7787063F" w14:textId="77777777" w:rsidR="0034722C" w:rsidRPr="000833BA" w:rsidRDefault="0034722C" w:rsidP="00B72A09">
            <w:pPr>
              <w:pStyle w:val="NoSpacing"/>
              <w:rPr>
                <w:sz w:val="18"/>
                <w:szCs w:val="18"/>
              </w:rPr>
            </w:pPr>
            <w:r w:rsidRPr="000833BA">
              <w:t>Pozicija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cPr>
          <w:p w14:paraId="1851C43C" w14:textId="77777777" w:rsidR="0034722C" w:rsidRPr="000833BA" w:rsidRDefault="0034722C" w:rsidP="00B72A09">
            <w:pPr>
              <w:pStyle w:val="NoSpacing"/>
            </w:pPr>
            <w:r w:rsidRPr="000833BA">
              <w:t>Napomena</w:t>
            </w:r>
          </w:p>
        </w:tc>
      </w:tr>
      <w:tr w:rsidR="0034722C" w:rsidRPr="000833BA" w14:paraId="07547A01"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043CB0F" w14:textId="62D47B30" w:rsidR="0034722C" w:rsidRPr="000833BA" w:rsidRDefault="1AA7038D" w:rsidP="00B72A09">
            <w:pPr>
              <w:pStyle w:val="NoSpacing"/>
            </w:pPr>
            <w:r>
              <w:t>Antonija Nazifović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459315" w14:textId="55C39A37" w:rsidR="0034722C" w:rsidRPr="000833BA" w:rsidRDefault="1AA7038D" w:rsidP="00B72A09">
            <w:pPr>
              <w:pStyle w:val="NoSpacing"/>
            </w:pPr>
            <w:r>
              <w:t>Voditelj tima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37F28F" w14:textId="77777777" w:rsidR="0034722C" w:rsidRPr="000833BA" w:rsidRDefault="0034722C" w:rsidP="00B72A09">
            <w:pPr>
              <w:pStyle w:val="NoSpacing"/>
            </w:pPr>
          </w:p>
        </w:tc>
      </w:tr>
      <w:tr w:rsidR="0034722C" w:rsidRPr="000833BA" w14:paraId="6DFB9E20"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DF9E56" w14:textId="3393CA5D" w:rsidR="0034722C" w:rsidRPr="000833BA" w:rsidRDefault="1AA7038D" w:rsidP="00B72A09">
            <w:pPr>
              <w:pStyle w:val="NoSpacing"/>
            </w:pPr>
            <w:r>
              <w:t>Filip Vasiljević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4E871BC" w14:textId="6A23355D" w:rsidR="0034722C" w:rsidRPr="000833BA" w:rsidRDefault="1AA7038D" w:rsidP="00B72A09">
            <w:pPr>
              <w:pStyle w:val="NoSpacing"/>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4A5D23" w14:textId="77777777" w:rsidR="0034722C" w:rsidRPr="000833BA" w:rsidRDefault="0034722C" w:rsidP="00B72A09">
            <w:pPr>
              <w:pStyle w:val="NoSpacing"/>
            </w:pPr>
          </w:p>
        </w:tc>
      </w:tr>
      <w:tr w:rsidR="0034722C" w:rsidRPr="000833BA" w14:paraId="738610EB"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37805D2" w14:textId="67D565A9" w:rsidR="0034722C" w:rsidRPr="000833BA" w:rsidRDefault="1AA7038D" w:rsidP="00B72A09">
            <w:pPr>
              <w:pStyle w:val="NoSpacing"/>
            </w:pPr>
            <w:r>
              <w:t>Viktor Matahlija</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F29E8" w14:textId="400CE466" w:rsidR="0034722C" w:rsidRPr="000833BA" w:rsidRDefault="1AA7038D" w:rsidP="00B72A09">
            <w:pPr>
              <w:pStyle w:val="NoSpacing"/>
            </w:pPr>
            <w:r>
              <w:t>Programer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4B86" w14:textId="77777777" w:rsidR="0034722C" w:rsidRPr="000833BA" w:rsidRDefault="0034722C" w:rsidP="00B72A09">
            <w:pPr>
              <w:pStyle w:val="NoSpacing"/>
            </w:pPr>
          </w:p>
        </w:tc>
      </w:tr>
      <w:tr w:rsidR="0034722C" w:rsidRPr="000833BA" w14:paraId="3A0FF5F2"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30AD66" w14:textId="39F48213" w:rsidR="0034722C" w:rsidRPr="000833BA" w:rsidRDefault="616F7084" w:rsidP="00B72A09">
            <w:pPr>
              <w:pStyle w:val="NoSpacing"/>
              <w:rPr>
                <w:rFonts w:cs="Calibri"/>
                <w:lang w:val="hr"/>
              </w:rPr>
            </w:pPr>
            <w:r w:rsidRPr="616F7084">
              <w:rPr>
                <w:rFonts w:cs="Calibri"/>
                <w:lang w:val="hr"/>
              </w:rPr>
              <w:t>Domagoj Juričić</w:t>
            </w:r>
            <w:r w:rsidRPr="616F7084">
              <w:rPr>
                <w:rStyle w:val="eop"/>
                <w:rFonts w:cs="Calibri"/>
              </w:rPr>
              <w:t> </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829076" w14:textId="045AF892" w:rsidR="0034722C" w:rsidRPr="000833BA" w:rsidRDefault="1AA7038D" w:rsidP="00B72A09">
            <w:pPr>
              <w:pStyle w:val="NoSpacing"/>
            </w:pPr>
            <w:r>
              <w:t>Tester</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BA226A1" w14:textId="77777777" w:rsidR="0034722C" w:rsidRPr="000833BA" w:rsidRDefault="0034722C" w:rsidP="00B72A09">
            <w:pPr>
              <w:pStyle w:val="NoSpacing"/>
            </w:pPr>
          </w:p>
        </w:tc>
      </w:tr>
      <w:tr w:rsidR="0034722C" w:rsidRPr="000833BA" w14:paraId="17AD93B2" w14:textId="77777777" w:rsidTr="1AA7038D">
        <w:tc>
          <w:tcPr>
            <w:tcW w:w="2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DE4B5B7" w14:textId="649E11F1" w:rsidR="0034722C" w:rsidRPr="000833BA" w:rsidRDefault="1AA7038D" w:rsidP="00B72A09">
            <w:pPr>
              <w:pStyle w:val="NoSpacing"/>
            </w:pPr>
            <w:r>
              <w:t>Matija Orešković</w:t>
            </w:r>
          </w:p>
        </w:tc>
        <w:tc>
          <w:tcPr>
            <w:tcW w:w="32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204FF1" w14:textId="7F08AFC1" w:rsidR="0034722C" w:rsidRPr="000833BA" w:rsidRDefault="1AA7038D" w:rsidP="00B72A09">
            <w:pPr>
              <w:pStyle w:val="NoSpacing"/>
            </w:pPr>
            <w:r>
              <w:t>Dokumentacija</w:t>
            </w:r>
          </w:p>
        </w:tc>
        <w:tc>
          <w:tcPr>
            <w:tcW w:w="38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DBF0D7D" w14:textId="77777777" w:rsidR="0034722C" w:rsidRPr="000833BA" w:rsidRDefault="0034722C" w:rsidP="00B72A09">
            <w:pPr>
              <w:pStyle w:val="NoSpacing"/>
            </w:pPr>
          </w:p>
        </w:tc>
      </w:tr>
    </w:tbl>
    <w:p w14:paraId="6B62F1B3" w14:textId="77777777" w:rsidR="00A67E92" w:rsidRPr="000833BA" w:rsidRDefault="00A67E92" w:rsidP="00E94E6F"/>
    <w:p w14:paraId="02F2C34E" w14:textId="77777777" w:rsidR="0034722C" w:rsidRPr="000833BA" w:rsidRDefault="0034722C" w:rsidP="00E94E6F"/>
    <w:p w14:paraId="7EE36335" w14:textId="77777777" w:rsidR="0034722C" w:rsidRPr="000833BA" w:rsidRDefault="0034722C" w:rsidP="00E94E6F">
      <w:pPr>
        <w:rPr>
          <w:b/>
          <w:sz w:val="32"/>
        </w:rPr>
      </w:pPr>
      <w:r w:rsidRPr="000833BA">
        <w:rPr>
          <w:b/>
          <w:sz w:val="32"/>
        </w:rPr>
        <w:t>Raspodjela dokumenta</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1B7514" w:rsidRPr="000833BA" w14:paraId="71B14D00"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6D5D7DD" w14:textId="77777777" w:rsidR="001B7514" w:rsidRPr="000833BA" w:rsidRDefault="001B7514" w:rsidP="00B72A09">
            <w:pPr>
              <w:pStyle w:val="NoSpacing"/>
            </w:pPr>
            <w:r w:rsidRPr="000833BA">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049F943" w14:textId="77777777" w:rsidR="001B7514" w:rsidRPr="000833BA" w:rsidRDefault="001B7514" w:rsidP="001B7514">
            <w:pPr>
              <w:pStyle w:val="NoSpacing"/>
              <w:rPr>
                <w:szCs w:val="18"/>
              </w:rPr>
            </w:pPr>
            <w:r w:rsidRPr="000833BA">
              <w:rPr>
                <w:szCs w:val="18"/>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54E2C095" w14:textId="77777777" w:rsidR="001B7514" w:rsidRPr="000833BA" w:rsidRDefault="001B7514" w:rsidP="00B72A09">
            <w:pPr>
              <w:pStyle w:val="NoSpacing"/>
            </w:pPr>
            <w:r w:rsidRPr="000833BA">
              <w:t>Lokacija</w:t>
            </w:r>
          </w:p>
        </w:tc>
      </w:tr>
      <w:tr w:rsidR="001B7514" w:rsidRPr="000833BA" w14:paraId="680A4E5D"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9219836"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96FEF7D"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194DBDC" w14:textId="77777777" w:rsidR="001B7514" w:rsidRPr="000833BA" w:rsidRDefault="001B7514" w:rsidP="00B72A09">
            <w:pPr>
              <w:pStyle w:val="NoSpacing"/>
            </w:pPr>
          </w:p>
        </w:tc>
      </w:tr>
      <w:tr w:rsidR="001B7514" w:rsidRPr="000833BA" w14:paraId="769D0D3C"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54CD245A"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1231BE67"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36FEB5B0" w14:textId="77777777" w:rsidR="001B7514" w:rsidRPr="000833BA" w:rsidRDefault="001B7514" w:rsidP="00B72A09">
            <w:pPr>
              <w:pStyle w:val="NoSpacing"/>
            </w:pPr>
          </w:p>
        </w:tc>
      </w:tr>
      <w:tr w:rsidR="001B7514" w:rsidRPr="000833BA" w14:paraId="30D7AA6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7196D064"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34FF1C98"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D072C0D" w14:textId="77777777" w:rsidR="001B7514" w:rsidRPr="000833BA" w:rsidRDefault="001B7514" w:rsidP="00B72A09">
            <w:pPr>
              <w:pStyle w:val="NoSpacing"/>
            </w:pPr>
          </w:p>
        </w:tc>
      </w:tr>
      <w:tr w:rsidR="001B7514" w:rsidRPr="000833BA" w14:paraId="48A21919"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6BD18F9B"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38601FE"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F3CABC7" w14:textId="77777777" w:rsidR="001B7514" w:rsidRPr="000833BA" w:rsidRDefault="001B7514" w:rsidP="00B72A09">
            <w:pPr>
              <w:pStyle w:val="NoSpacing"/>
            </w:pPr>
          </w:p>
        </w:tc>
      </w:tr>
      <w:tr w:rsidR="001B7514" w:rsidRPr="000833BA" w14:paraId="5B08B5D1"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16DEB4AB" w14:textId="77777777" w:rsidR="001B7514" w:rsidRPr="000833BA" w:rsidRDefault="001B7514" w:rsidP="00B72A09">
            <w:pPr>
              <w:pStyle w:val="NoSpacing"/>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0AD9C6F4" w14:textId="77777777" w:rsidR="001B7514" w:rsidRPr="000833BA" w:rsidRDefault="001B7514" w:rsidP="00B72A09">
            <w:pPr>
              <w:pStyle w:val="NoSpacing"/>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4B1F511A" w14:textId="77777777" w:rsidR="001B7514" w:rsidRPr="000833BA" w:rsidRDefault="001B7514" w:rsidP="00B72A09">
            <w:pPr>
              <w:pStyle w:val="NoSpacing"/>
            </w:pPr>
          </w:p>
        </w:tc>
      </w:tr>
    </w:tbl>
    <w:p w14:paraId="65F9C3DC" w14:textId="77777777" w:rsidR="00560BD8" w:rsidRDefault="00560BD8" w:rsidP="00E965DB"/>
    <w:p w14:paraId="5023141B" w14:textId="77777777" w:rsidR="00560BD8" w:rsidRDefault="00560BD8" w:rsidP="00E965DB">
      <w:r>
        <w:br w:type="page"/>
      </w:r>
    </w:p>
    <w:p w14:paraId="414DD773" w14:textId="77777777" w:rsidR="00E965DB" w:rsidRPr="000833BA" w:rsidRDefault="004B0B9B" w:rsidP="00560BD8">
      <w:pPr>
        <w:pStyle w:val="Heading1"/>
      </w:pPr>
      <w:bookmarkStart w:id="1" w:name="_Toc412713982"/>
      <w:r w:rsidRPr="000833BA">
        <w:lastRenderedPageBreak/>
        <w:t>Sadržaj</w:t>
      </w:r>
      <w:bookmarkEnd w:id="1"/>
    </w:p>
    <w:p w14:paraId="1F3B1409" w14:textId="77777777" w:rsidR="00806C88" w:rsidRPr="000833BA" w:rsidRDefault="00806C88" w:rsidP="004B0B9B"/>
    <w:p w14:paraId="05DC77C4" w14:textId="77777777" w:rsidR="002C295F" w:rsidRDefault="00256B6D">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412713981" w:history="1">
        <w:r w:rsidR="002C295F" w:rsidRPr="001353A8">
          <w:rPr>
            <w:rStyle w:val="Hyperlink"/>
            <w:noProof/>
          </w:rPr>
          <w:t>1</w:t>
        </w:r>
        <w:r w:rsidR="002C295F">
          <w:rPr>
            <w:rFonts w:asciiTheme="minorHAnsi" w:eastAsiaTheme="minorEastAsia" w:hAnsiTheme="minorHAnsi" w:cstheme="minorBidi"/>
            <w:b w:val="0"/>
            <w:bCs w:val="0"/>
            <w:caps w:val="0"/>
            <w:noProof/>
            <w:sz w:val="22"/>
            <w:szCs w:val="22"/>
            <w:lang w:eastAsia="hr-HR"/>
          </w:rPr>
          <w:tab/>
        </w:r>
        <w:r w:rsidR="002C295F" w:rsidRPr="001353A8">
          <w:rPr>
            <w:rStyle w:val="Hyperlink"/>
            <w:noProof/>
          </w:rPr>
          <w:t>Nadzor dokumenta</w:t>
        </w:r>
        <w:r w:rsidR="002C295F">
          <w:rPr>
            <w:noProof/>
            <w:webHidden/>
          </w:rPr>
          <w:tab/>
        </w:r>
        <w:r w:rsidR="002C295F">
          <w:rPr>
            <w:noProof/>
            <w:webHidden/>
          </w:rPr>
          <w:fldChar w:fldCharType="begin"/>
        </w:r>
        <w:r w:rsidR="002C295F">
          <w:rPr>
            <w:noProof/>
            <w:webHidden/>
          </w:rPr>
          <w:instrText xml:space="preserve"> PAGEREF _Toc412713981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095862DE" w14:textId="77777777" w:rsidR="002C295F" w:rsidRDefault="005F49A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2" w:history="1">
        <w:r w:rsidR="002C295F" w:rsidRPr="001353A8">
          <w:rPr>
            <w:rStyle w:val="Hyperlink"/>
            <w:noProof/>
          </w:rPr>
          <w:t>2</w:t>
        </w:r>
        <w:r w:rsidR="002C295F">
          <w:rPr>
            <w:rFonts w:asciiTheme="minorHAnsi" w:eastAsiaTheme="minorEastAsia" w:hAnsiTheme="minorHAnsi" w:cstheme="minorBidi"/>
            <w:b w:val="0"/>
            <w:bCs w:val="0"/>
            <w:caps w:val="0"/>
            <w:noProof/>
            <w:sz w:val="22"/>
            <w:szCs w:val="22"/>
            <w:lang w:eastAsia="hr-HR"/>
          </w:rPr>
          <w:tab/>
        </w:r>
        <w:r w:rsidR="002C295F" w:rsidRPr="001353A8">
          <w:rPr>
            <w:rStyle w:val="Hyperlink"/>
            <w:noProof/>
          </w:rPr>
          <w:t>Sadržaj</w:t>
        </w:r>
        <w:r w:rsidR="002C295F">
          <w:rPr>
            <w:noProof/>
            <w:webHidden/>
          </w:rPr>
          <w:tab/>
        </w:r>
        <w:r w:rsidR="002C295F">
          <w:rPr>
            <w:noProof/>
            <w:webHidden/>
          </w:rPr>
          <w:fldChar w:fldCharType="begin"/>
        </w:r>
        <w:r w:rsidR="002C295F">
          <w:rPr>
            <w:noProof/>
            <w:webHidden/>
          </w:rPr>
          <w:instrText xml:space="preserve"> PAGEREF _Toc412713982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4DFC8363" w14:textId="77777777" w:rsidR="002C295F" w:rsidRDefault="005F49A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3" w:history="1">
        <w:r w:rsidR="002C295F" w:rsidRPr="001353A8">
          <w:rPr>
            <w:rStyle w:val="Hyperlink"/>
            <w:noProof/>
          </w:rPr>
          <w:t>3</w:t>
        </w:r>
        <w:r w:rsidR="002C295F">
          <w:rPr>
            <w:rFonts w:asciiTheme="minorHAnsi" w:eastAsiaTheme="minorEastAsia" w:hAnsiTheme="minorHAnsi" w:cstheme="minorBidi"/>
            <w:b w:val="0"/>
            <w:bCs w:val="0"/>
            <w:caps w:val="0"/>
            <w:noProof/>
            <w:sz w:val="22"/>
            <w:szCs w:val="22"/>
            <w:lang w:eastAsia="hr-HR"/>
          </w:rPr>
          <w:tab/>
        </w:r>
        <w:r w:rsidR="002C295F" w:rsidRPr="001353A8">
          <w:rPr>
            <w:rStyle w:val="Hyperlink"/>
            <w:noProof/>
          </w:rPr>
          <w:t>Definicija projekta</w:t>
        </w:r>
        <w:r w:rsidR="002C295F">
          <w:rPr>
            <w:noProof/>
            <w:webHidden/>
          </w:rPr>
          <w:tab/>
        </w:r>
        <w:r w:rsidR="002C295F">
          <w:rPr>
            <w:noProof/>
            <w:webHidden/>
          </w:rPr>
          <w:fldChar w:fldCharType="begin"/>
        </w:r>
        <w:r w:rsidR="002C295F">
          <w:rPr>
            <w:noProof/>
            <w:webHidden/>
          </w:rPr>
          <w:instrText xml:space="preserve"> PAGEREF _Toc412713983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498D79D1" w14:textId="77777777" w:rsidR="002C295F" w:rsidRDefault="005F49A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4" w:history="1">
        <w:r w:rsidR="002C295F" w:rsidRPr="001353A8">
          <w:rPr>
            <w:rStyle w:val="Hyperlink"/>
            <w:noProof/>
          </w:rPr>
          <w:t>4</w:t>
        </w:r>
        <w:r w:rsidR="002C295F">
          <w:rPr>
            <w:rFonts w:asciiTheme="minorHAnsi" w:eastAsiaTheme="minorEastAsia" w:hAnsiTheme="minorHAnsi" w:cstheme="minorBidi"/>
            <w:b w:val="0"/>
            <w:bCs w:val="0"/>
            <w:caps w:val="0"/>
            <w:noProof/>
            <w:sz w:val="22"/>
            <w:szCs w:val="22"/>
            <w:lang w:eastAsia="hr-HR"/>
          </w:rPr>
          <w:tab/>
        </w:r>
        <w:r w:rsidR="002C295F" w:rsidRPr="001353A8">
          <w:rPr>
            <w:rStyle w:val="Hyperlink"/>
            <w:noProof/>
          </w:rPr>
          <w:t>Doseg projekta</w:t>
        </w:r>
        <w:r w:rsidR="002C295F">
          <w:rPr>
            <w:noProof/>
            <w:webHidden/>
          </w:rPr>
          <w:tab/>
        </w:r>
        <w:r w:rsidR="002C295F">
          <w:rPr>
            <w:noProof/>
            <w:webHidden/>
          </w:rPr>
          <w:fldChar w:fldCharType="begin"/>
        </w:r>
        <w:r w:rsidR="002C295F">
          <w:rPr>
            <w:noProof/>
            <w:webHidden/>
          </w:rPr>
          <w:instrText xml:space="preserve"> PAGEREF _Toc412713984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1EDCA4BC" w14:textId="77777777" w:rsidR="002C295F" w:rsidRDefault="005F49A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12713985" w:history="1">
        <w:r w:rsidR="002C295F" w:rsidRPr="001353A8">
          <w:rPr>
            <w:rStyle w:val="Hyperlink"/>
            <w:noProof/>
          </w:rPr>
          <w:t>5</w:t>
        </w:r>
        <w:r w:rsidR="002C295F">
          <w:rPr>
            <w:rFonts w:asciiTheme="minorHAnsi" w:eastAsiaTheme="minorEastAsia" w:hAnsiTheme="minorHAnsi" w:cstheme="minorBidi"/>
            <w:b w:val="0"/>
            <w:bCs w:val="0"/>
            <w:caps w:val="0"/>
            <w:noProof/>
            <w:sz w:val="22"/>
            <w:szCs w:val="22"/>
            <w:lang w:eastAsia="hr-HR"/>
          </w:rPr>
          <w:tab/>
        </w:r>
        <w:r w:rsidR="002C295F" w:rsidRPr="001353A8">
          <w:rPr>
            <w:rStyle w:val="Hyperlink"/>
            <w:noProof/>
          </w:rPr>
          <w:t>Kratki opis projekta</w:t>
        </w:r>
        <w:r w:rsidR="002C295F">
          <w:rPr>
            <w:noProof/>
            <w:webHidden/>
          </w:rPr>
          <w:tab/>
        </w:r>
        <w:r w:rsidR="002C295F">
          <w:rPr>
            <w:noProof/>
            <w:webHidden/>
          </w:rPr>
          <w:fldChar w:fldCharType="begin"/>
        </w:r>
        <w:r w:rsidR="002C295F">
          <w:rPr>
            <w:noProof/>
            <w:webHidden/>
          </w:rPr>
          <w:instrText xml:space="preserve"> PAGEREF _Toc412713985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562C75D1" w14:textId="77777777" w:rsidR="00560BD8" w:rsidRDefault="00256B6D" w:rsidP="004B0B9B">
      <w:r w:rsidRPr="000833BA">
        <w:fldChar w:fldCharType="end"/>
      </w:r>
    </w:p>
    <w:p w14:paraId="664355AD" w14:textId="77777777" w:rsidR="00E436EC" w:rsidRDefault="00E436EC" w:rsidP="00E436EC">
      <w:pPr>
        <w:tabs>
          <w:tab w:val="left" w:pos="2581"/>
        </w:tabs>
      </w:pPr>
    </w:p>
    <w:p w14:paraId="1A965116" w14:textId="77777777" w:rsidR="00ED3137" w:rsidRDefault="00ED3137" w:rsidP="00E436EC">
      <w:pPr>
        <w:tabs>
          <w:tab w:val="left" w:pos="2581"/>
        </w:tabs>
      </w:pPr>
    </w:p>
    <w:p w14:paraId="7DF4E37C" w14:textId="77777777" w:rsidR="00ED3137" w:rsidRDefault="00560BD8" w:rsidP="00ED3137">
      <w:r w:rsidRPr="00E436EC">
        <w:br w:type="page"/>
      </w:r>
    </w:p>
    <w:p w14:paraId="130DCE5D" w14:textId="77777777" w:rsidR="00F84EE1" w:rsidRPr="000833BA" w:rsidRDefault="002C295F" w:rsidP="00ED3137">
      <w:pPr>
        <w:pStyle w:val="Heading1"/>
      </w:pPr>
      <w:bookmarkStart w:id="2" w:name="_Toc412713983"/>
      <w:r>
        <w:lastRenderedPageBreak/>
        <w:t>Definicija projekta</w:t>
      </w:r>
      <w:bookmarkEnd w:id="2"/>
    </w:p>
    <w:p w14:paraId="150F0803" w14:textId="50E4ECCF" w:rsidR="00141875" w:rsidRDefault="00141875" w:rsidP="0C4F6556"/>
    <w:p w14:paraId="1DA6542E" w14:textId="31E52BC1" w:rsidR="00141875" w:rsidRDefault="0C4F6556" w:rsidP="0C4F6556">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 xml:space="preserve">Potrebno je razviti web aplikaciju (platformu) za trgovinu igraćih karata. Aplikacija treba omogućiti osnovne funkcije web shopa npr. pregled karata/prodavača, pretraživanje karata, admin CRUD (create, read, update, delete), korisnički računi. </w:t>
      </w:r>
    </w:p>
    <w:p w14:paraId="2B6AD62B" w14:textId="01FAC1D2" w:rsidR="002C295F" w:rsidRDefault="002C295F" w:rsidP="0C4F6556">
      <w:pPr>
        <w:pStyle w:val="Heading1"/>
      </w:pPr>
      <w:bookmarkStart w:id="3" w:name="_Toc412713984"/>
      <w:r>
        <w:t>Doseg projekta</w:t>
      </w:r>
      <w:bookmarkEnd w:id="3"/>
    </w:p>
    <w:p w14:paraId="3041E394" w14:textId="77777777" w:rsidR="002C295F" w:rsidRDefault="002C295F" w:rsidP="00F9043E"/>
    <w:p w14:paraId="7864750D" w14:textId="5E7F08F6" w:rsidR="0C4F6556" w:rsidRDefault="31172EB5" w:rsidP="31172EB5">
      <w:pPr>
        <w:spacing w:after="160" w:line="259" w:lineRule="auto"/>
        <w:jc w:val="both"/>
        <w:rPr>
          <w:rFonts w:ascii="Arial" w:eastAsiaTheme="minorEastAsia" w:hAnsi="Arial" w:cs="Arial"/>
          <w:sz w:val="24"/>
          <w:szCs w:val="24"/>
        </w:rPr>
      </w:pPr>
      <w:r w:rsidRPr="31172EB5">
        <w:rPr>
          <w:rFonts w:ascii="Arial" w:eastAsiaTheme="minorEastAsia" w:hAnsi="Arial" w:cs="Arial"/>
          <w:sz w:val="24"/>
          <w:szCs w:val="24"/>
        </w:rPr>
        <w:t xml:space="preserve">Aplikaciju će koristiti entuzijasti kartaških igara. Aplikacija će biti ograničena za kartašku igru Magic the Gathering. Doseg aplikacije je imitirati neke od najbitnijih funkcionalnosti koje se mogu očekivati od specijaliziranih web shopova. </w:t>
      </w:r>
    </w:p>
    <w:p w14:paraId="04BB0FEA" w14:textId="111ED8F7" w:rsidR="0C4F6556" w:rsidRDefault="31172EB5" w:rsidP="31172EB5">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Plan je dovesti aplikaciju do MVP stanja (</w:t>
      </w:r>
      <w:r w:rsidRPr="1AA7038D">
        <w:rPr>
          <w:rFonts w:ascii="Arial" w:eastAsiaTheme="minorEastAsia" w:hAnsi="Arial" w:cs="Arial"/>
          <w:i/>
          <w:iCs/>
          <w:sz w:val="24"/>
          <w:szCs w:val="24"/>
        </w:rPr>
        <w:t>minimum viable product)</w:t>
      </w:r>
      <w:r w:rsidRPr="1AA7038D">
        <w:rPr>
          <w:rFonts w:ascii="Arial" w:eastAsiaTheme="minorEastAsia" w:hAnsi="Arial" w:cs="Arial"/>
          <w:sz w:val="24"/>
          <w:szCs w:val="24"/>
        </w:rPr>
        <w:t xml:space="preserve">. </w:t>
      </w:r>
    </w:p>
    <w:p w14:paraId="710A486B" w14:textId="01E2D327" w:rsidR="0C4F6556" w:rsidRDefault="31172EB5" w:rsidP="31172EB5">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 xml:space="preserve">Mi nudimo uslugu spajanja prodavača karta i kupaca. Naša aplikacija je namijenjena za korisnike koji prodaju i korisnike koji kupuju karte. </w:t>
      </w:r>
    </w:p>
    <w:p w14:paraId="24E25DDE" w14:textId="7FDE397C" w:rsidR="0C4F6556" w:rsidRDefault="31172EB5" w:rsidP="31172EB5">
      <w:pPr>
        <w:spacing w:after="160" w:line="259" w:lineRule="auto"/>
        <w:jc w:val="both"/>
        <w:rPr>
          <w:rFonts w:ascii="Arial" w:eastAsiaTheme="minorEastAsia" w:hAnsi="Arial" w:cs="Arial"/>
          <w:sz w:val="24"/>
          <w:szCs w:val="24"/>
        </w:rPr>
      </w:pPr>
      <w:r w:rsidRPr="1AA7038D">
        <w:rPr>
          <w:rFonts w:ascii="Arial" w:eastAsiaTheme="minorEastAsia" w:hAnsi="Arial" w:cs="Arial"/>
          <w:sz w:val="24"/>
          <w:szCs w:val="24"/>
        </w:rPr>
        <w:t>Admin će u sustav unijeti karte koje postoje u igri te će prodavači moći odabrati kartu koju žele prodati i odrediti svoju cijenu.</w:t>
      </w:r>
    </w:p>
    <w:p w14:paraId="722B00AE" w14:textId="77777777" w:rsidR="002C295F" w:rsidRDefault="002C295F" w:rsidP="00F9043E"/>
    <w:p w14:paraId="0AA44411" w14:textId="77777777" w:rsidR="002C295F" w:rsidRDefault="002C295F" w:rsidP="002C295F">
      <w:pPr>
        <w:pStyle w:val="Heading1"/>
      </w:pPr>
      <w:bookmarkStart w:id="4" w:name="_Toc412713985"/>
      <w:r>
        <w:t>Kratki opis projekta</w:t>
      </w:r>
      <w:bookmarkEnd w:id="4"/>
    </w:p>
    <w:p w14:paraId="0F3ED56E" w14:textId="602BD842" w:rsidR="002C295F" w:rsidRPr="002C295F" w:rsidRDefault="002C295F" w:rsidP="1AA7038D">
      <w:pPr>
        <w:spacing w:after="160" w:line="259" w:lineRule="auto"/>
      </w:pPr>
    </w:p>
    <w:p w14:paraId="0747A4CC" w14:textId="2AAE4C4D" w:rsidR="002C295F" w:rsidRPr="002C295F" w:rsidRDefault="1AA7038D" w:rsidP="1AA7038D">
      <w:pPr>
        <w:rPr>
          <w:rFonts w:ascii="Arial" w:eastAsiaTheme="minorEastAsia" w:hAnsi="Arial" w:cs="Arial"/>
          <w:sz w:val="24"/>
          <w:szCs w:val="24"/>
        </w:rPr>
      </w:pPr>
      <w:r w:rsidRPr="1AA7038D">
        <w:rPr>
          <w:rFonts w:ascii="Arial" w:eastAsiaTheme="minorEastAsia" w:hAnsi="Arial" w:cs="Arial"/>
          <w:sz w:val="24"/>
          <w:szCs w:val="24"/>
        </w:rPr>
        <w:t>Naša aplikacija (informatički sustav) će sadržati neke bitne funkcionalnosti potrebne za realizaciju nekakvog specijaliziranog web shopa namijenjenog entuzijastima igraćih karata, te njihove uloge će biti podijeljene na prodavač, kupac ili admin.</w:t>
      </w:r>
    </w:p>
    <w:p w14:paraId="4C029295" w14:textId="0E4FB007" w:rsidR="002C295F" w:rsidRPr="002C295F" w:rsidRDefault="002C295F" w:rsidP="1AA7038D">
      <w:pPr>
        <w:spacing w:after="160" w:line="259" w:lineRule="auto"/>
        <w:rPr>
          <w:rFonts w:ascii="Arial" w:eastAsiaTheme="minorEastAsia" w:hAnsi="Arial" w:cs="Arial"/>
          <w:sz w:val="24"/>
          <w:szCs w:val="24"/>
        </w:rPr>
      </w:pPr>
      <w:r w:rsidRPr="1AA7038D">
        <w:rPr>
          <w:rFonts w:ascii="Arial" w:eastAsiaTheme="minorEastAsia" w:hAnsi="Arial" w:cs="Arial"/>
          <w:sz w:val="24"/>
          <w:szCs w:val="24"/>
        </w:rPr>
        <w:t>Aplikacija treba omogućiti:</w:t>
      </w:r>
    </w:p>
    <w:p w14:paraId="1E632BE3" w14:textId="6579D533" w:rsidR="1AA7038D" w:rsidRDefault="1AA7038D" w:rsidP="1AA7038D">
      <w:pPr>
        <w:spacing w:after="160" w:line="259" w:lineRule="auto"/>
        <w:jc w:val="both"/>
        <w:rPr>
          <w:rFonts w:ascii="Arial" w:eastAsiaTheme="minorEastAsia" w:hAnsi="Arial" w:cs="Arial"/>
        </w:rPr>
      </w:pPr>
    </w:p>
    <w:p w14:paraId="3DF00777" w14:textId="24D9D185"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1. Login sistem </w:t>
      </w:r>
      <w:r w:rsidRPr="1AA7038D">
        <w:rPr>
          <w:rFonts w:ascii="Arial" w:eastAsiaTheme="minorEastAsia" w:hAnsi="Arial" w:cs="Arial"/>
        </w:rPr>
        <w:t xml:space="preserve">- Korisnici će imati sposobnost registracije novog korisničkog računa, login u postojeći račun, admin distinkcija računa za pristup CRUD funkcionalnostima </w:t>
      </w:r>
    </w:p>
    <w:p w14:paraId="21BB298C" w14:textId="71D1B1A7"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07AEE04D" w14:textId="7DAEE6B6"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2. Popis karta koju seller račun prodaje</w:t>
      </w:r>
      <w:r w:rsidRPr="1AA7038D">
        <w:rPr>
          <w:rFonts w:ascii="Arial" w:eastAsiaTheme="minorEastAsia" w:hAnsi="Arial" w:cs="Arial"/>
        </w:rPr>
        <w:t xml:space="preserve"> - Korisnici jednom kada se spoje na svoj račun će imati sposobnost dodavanja karti u svoj inventar sa popisa postojećih karti </w:t>
      </w:r>
    </w:p>
    <w:p w14:paraId="499A27E1" w14:textId="3D586446"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10E41E1B" w14:textId="524E34EB"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3. Sistem prodaje karti</w:t>
      </w:r>
      <w:r w:rsidRPr="1AA7038D">
        <w:rPr>
          <w:rFonts w:ascii="Arial" w:eastAsiaTheme="minorEastAsia" w:hAnsi="Arial" w:cs="Arial"/>
        </w:rPr>
        <w:t xml:space="preserve"> - Front end apliakcije mora imati sistem košarice i poziv na bazu prilikom prodaje (radi simulacije samo poziv na bazu) </w:t>
      </w:r>
    </w:p>
    <w:p w14:paraId="23C36FAF" w14:textId="19F693F6"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09824B8E" w14:textId="2CF43C4A"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lastRenderedPageBreak/>
        <w:t xml:space="preserve">4. Sistem pretrage tržišta za nekom kartom i ispis prodavača </w:t>
      </w:r>
      <w:r w:rsidRPr="1AA7038D">
        <w:rPr>
          <w:rFonts w:ascii="Arial" w:eastAsiaTheme="minorEastAsia" w:hAnsi="Arial" w:cs="Arial"/>
        </w:rPr>
        <w:t xml:space="preserve">- Korisnici će moći u pretragu upisati svoj željeni artikl te će mu se ispisati svi srodno imenovani artikli </w:t>
      </w:r>
    </w:p>
    <w:p w14:paraId="75BB4271" w14:textId="607CF7F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39893178" w14:textId="4CD0B92F"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5. Admin sustav za dodavanje novih karti (CRUD)</w:t>
      </w:r>
      <w:r w:rsidRPr="1AA7038D">
        <w:rPr>
          <w:rFonts w:ascii="Arial" w:eastAsiaTheme="minorEastAsia" w:hAnsi="Arial" w:cs="Arial"/>
        </w:rPr>
        <w:t xml:space="preserve"> - Administrator sustava će imati sposobnost dodavanja, brisanja i ažuriranja postojećeg popisa karti </w:t>
      </w:r>
    </w:p>
    <w:p w14:paraId="32F0655F" w14:textId="180130A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7C5EC5CB" w14:textId="236B27F0"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6. Aplikacija mora biti responzivna </w:t>
      </w:r>
      <w:r w:rsidRPr="1AA7038D">
        <w:rPr>
          <w:rFonts w:ascii="Arial" w:eastAsiaTheme="minorEastAsia" w:hAnsi="Arial" w:cs="Arial"/>
        </w:rPr>
        <w:t>- Aplikacija će biti responzivnapo dimenziji ekrana te drugačiije prikazivati informacije (npr. navbar koji se transformira u drop down menu)</w:t>
      </w:r>
    </w:p>
    <w:p w14:paraId="43A4FB29" w14:textId="7C7EE5AD"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01CE6145" w14:textId="77777777" w:rsidR="00764B0E"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7. Front page najprodavanijih artikla </w:t>
      </w:r>
      <w:r w:rsidRPr="1AA7038D">
        <w:rPr>
          <w:rFonts w:ascii="Arial" w:eastAsiaTheme="minorEastAsia" w:hAnsi="Arial" w:cs="Arial"/>
        </w:rPr>
        <w:t xml:space="preserve">- Prilikom ulaska u apliakciju korisniku će biti prikazan </w:t>
      </w:r>
    </w:p>
    <w:p w14:paraId="4AC21FFA" w14:textId="3C8017E8" w:rsidR="1AA7038D" w:rsidRDefault="00764B0E" w:rsidP="1AA7038D">
      <w:pPr>
        <w:spacing w:after="160" w:line="259" w:lineRule="auto"/>
        <w:jc w:val="both"/>
        <w:rPr>
          <w:rFonts w:ascii="Arial" w:eastAsiaTheme="minorEastAsia" w:hAnsi="Arial" w:cs="Arial"/>
        </w:rPr>
      </w:pPr>
      <w:r>
        <w:rPr>
          <w:rFonts w:ascii="Arial" w:eastAsiaTheme="minorEastAsia" w:hAnsi="Arial" w:cs="Arial"/>
        </w:rPr>
        <w:t>određen</w:t>
      </w:r>
      <w:r w:rsidR="1AA7038D" w:rsidRPr="1AA7038D">
        <w:rPr>
          <w:rFonts w:ascii="Arial" w:eastAsiaTheme="minorEastAsia" w:hAnsi="Arial" w:cs="Arial"/>
        </w:rPr>
        <w:t xml:space="preserve"> broj najprodavanijih karti (potencijalni prostor za reklame) </w:t>
      </w:r>
    </w:p>
    <w:p w14:paraId="5E761497" w14:textId="66F5DCAB"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1F07514A" w14:textId="1C765782"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8. Sistem </w:t>
      </w:r>
      <w:r w:rsidR="00616790" w:rsidRPr="1AA7038D">
        <w:rPr>
          <w:rFonts w:ascii="Arial" w:eastAsiaTheme="minorEastAsia" w:hAnsi="Arial" w:cs="Arial"/>
          <w:b/>
          <w:bCs/>
        </w:rPr>
        <w:t>obračuna</w:t>
      </w:r>
      <w:r w:rsidRPr="1AA7038D">
        <w:rPr>
          <w:rFonts w:ascii="Arial" w:eastAsiaTheme="minorEastAsia" w:hAnsi="Arial" w:cs="Arial"/>
          <w:b/>
          <w:bCs/>
        </w:rPr>
        <w:t xml:space="preserve"> valuta</w:t>
      </w:r>
      <w:r w:rsidRPr="1AA7038D">
        <w:rPr>
          <w:rFonts w:ascii="Arial" w:eastAsiaTheme="minorEastAsia" w:hAnsi="Arial" w:cs="Arial"/>
        </w:rPr>
        <w:t xml:space="preserve"> - Korisnik će imati izbor postavke valute </w:t>
      </w:r>
    </w:p>
    <w:p w14:paraId="562C6ACE" w14:textId="6FA99AF1"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511B3F99" w14:textId="283F85CD"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9. Single card prikaz info </w:t>
      </w:r>
      <w:r w:rsidRPr="1AA7038D">
        <w:rPr>
          <w:rFonts w:ascii="Arial" w:eastAsiaTheme="minorEastAsia" w:hAnsi="Arial" w:cs="Arial"/>
        </w:rPr>
        <w:t xml:space="preserve">- Prilikom odabira jedne karte korisnik će biti doveden na detaljniji prikaz jedne karte </w:t>
      </w:r>
    </w:p>
    <w:p w14:paraId="774A763B" w14:textId="0E0A9B51"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17A1F20A" w14:textId="016925A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 xml:space="preserve">10. Sistem pretrage prodavača </w:t>
      </w:r>
      <w:r w:rsidRPr="1AA7038D">
        <w:rPr>
          <w:rFonts w:ascii="Arial" w:eastAsiaTheme="minorEastAsia" w:hAnsi="Arial" w:cs="Arial"/>
        </w:rPr>
        <w:t xml:space="preserve"> - Korisnici će moći u pretragu upisati ime prodavača te će mu se ispisati svi slično imenovani korisnici s kartama u inventaru </w:t>
      </w:r>
    </w:p>
    <w:p w14:paraId="4805247E" w14:textId="57DFCB84"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rPr>
        <w:t xml:space="preserve"> </w:t>
      </w:r>
    </w:p>
    <w:p w14:paraId="3BBF696C" w14:textId="47DCA1CF" w:rsidR="1AA7038D" w:rsidRDefault="1AA7038D" w:rsidP="1AA7038D">
      <w:pPr>
        <w:spacing w:after="160" w:line="259" w:lineRule="auto"/>
        <w:jc w:val="both"/>
        <w:rPr>
          <w:rFonts w:ascii="Arial" w:eastAsiaTheme="minorEastAsia" w:hAnsi="Arial" w:cs="Arial"/>
        </w:rPr>
      </w:pPr>
      <w:r w:rsidRPr="1AA7038D">
        <w:rPr>
          <w:rFonts w:ascii="Arial" w:eastAsiaTheme="minorEastAsia" w:hAnsi="Arial" w:cs="Arial"/>
          <w:b/>
          <w:bCs/>
        </w:rPr>
        <w:t>11. Statistika prodavane karte</w:t>
      </w:r>
      <w:r w:rsidRPr="1AA7038D">
        <w:rPr>
          <w:rFonts w:ascii="Arial" w:eastAsiaTheme="minorEastAsia" w:hAnsi="Arial" w:cs="Arial"/>
        </w:rPr>
        <w:t xml:space="preserve"> - Svaka karta prilikom svog odabira će prikazati statistiku kao što je najveća cijena, najmanja cijena, količina u ponudi itd. </w:t>
      </w:r>
    </w:p>
    <w:p w14:paraId="2488A121" w14:textId="3B74A92F" w:rsidR="1AA7038D" w:rsidRDefault="1AA7038D" w:rsidP="1AA7038D">
      <w:pPr>
        <w:spacing w:after="160" w:line="259" w:lineRule="auto"/>
        <w:jc w:val="both"/>
        <w:rPr>
          <w:rFonts w:ascii="Arial" w:eastAsiaTheme="minorEastAsia" w:hAnsi="Arial" w:cs="Arial"/>
        </w:rPr>
      </w:pPr>
    </w:p>
    <w:p w14:paraId="6C37F583" w14:textId="592382CF" w:rsidR="1AA7038D" w:rsidRDefault="1AA7038D" w:rsidP="57BDBCFE">
      <w:pPr>
        <w:spacing w:after="160" w:line="259" w:lineRule="auto"/>
        <w:jc w:val="both"/>
        <w:rPr>
          <w:rFonts w:ascii="Arial" w:eastAsiaTheme="minorEastAsia" w:hAnsi="Arial" w:cs="Arial"/>
          <w:b/>
          <w:bCs/>
        </w:rPr>
      </w:pPr>
      <w:r w:rsidRPr="57BDBCFE">
        <w:rPr>
          <w:rFonts w:ascii="Arial" w:eastAsiaTheme="minorEastAsia" w:hAnsi="Arial" w:cs="Arial"/>
          <w:b/>
          <w:bCs/>
        </w:rPr>
        <w:t xml:space="preserve">12. </w:t>
      </w:r>
      <w:r w:rsidR="57BDBCFE" w:rsidRPr="57BDBCFE">
        <w:rPr>
          <w:rFonts w:ascii="Arial" w:eastAsiaTheme="minorEastAsia" w:hAnsi="Arial" w:cs="Arial"/>
          <w:b/>
          <w:bCs/>
        </w:rPr>
        <w:t>Preuzimanje i prikaz slike karte koristeći API</w:t>
      </w:r>
      <w:r w:rsidRPr="57BDBCFE">
        <w:rPr>
          <w:rFonts w:ascii="Arial" w:eastAsiaTheme="minorEastAsia" w:hAnsi="Arial" w:cs="Arial"/>
          <w:b/>
          <w:bCs/>
        </w:rPr>
        <w:t xml:space="preserve"> </w:t>
      </w:r>
      <w:r w:rsidRPr="57BDBCFE">
        <w:rPr>
          <w:rFonts w:ascii="Arial" w:eastAsiaTheme="minorEastAsia" w:hAnsi="Arial" w:cs="Arial"/>
        </w:rPr>
        <w:t xml:space="preserve">- </w:t>
      </w:r>
      <w:r w:rsidR="57BDBCFE" w:rsidRPr="57BDBCFE">
        <w:rPr>
          <w:rFonts w:ascii="Arial" w:eastAsiaTheme="minorEastAsia" w:hAnsi="Arial" w:cs="Arial"/>
        </w:rPr>
        <w:t>Fotografije karata koje će se prikazivati korisniku na stranici automatski će se preuzimati koristeći API proizvođača karti</w:t>
      </w:r>
    </w:p>
    <w:p w14:paraId="05BD1AAA" w14:textId="5D0DA6F9" w:rsidR="1AA7038D" w:rsidRDefault="1AA7038D" w:rsidP="1AA7038D">
      <w:pPr>
        <w:spacing w:after="160" w:line="259" w:lineRule="auto"/>
        <w:jc w:val="both"/>
        <w:rPr>
          <w:rFonts w:ascii="Arial" w:eastAsiaTheme="minorEastAsia" w:hAnsi="Arial" w:cs="Arial"/>
        </w:rPr>
      </w:pPr>
    </w:p>
    <w:p w14:paraId="4F3B4625" w14:textId="3525BFAD" w:rsidR="1AA7038D" w:rsidRDefault="1AA7038D" w:rsidP="1AA7038D">
      <w:pPr>
        <w:spacing w:after="160" w:line="259" w:lineRule="auto"/>
        <w:jc w:val="both"/>
        <w:rPr>
          <w:rFonts w:ascii="Arial" w:eastAsiaTheme="minorEastAsia" w:hAnsi="Arial" w:cs="Arial"/>
        </w:rPr>
      </w:pPr>
    </w:p>
    <w:p w14:paraId="7E5FCE4F" w14:textId="347698E3" w:rsidR="1AA7038D" w:rsidRDefault="1AA7038D" w:rsidP="1AA7038D">
      <w:pPr>
        <w:spacing w:after="160" w:line="259" w:lineRule="auto"/>
        <w:jc w:val="both"/>
        <w:rPr>
          <w:rFonts w:ascii="Arial" w:eastAsiaTheme="minorEastAsia" w:hAnsi="Arial" w:cs="Arial"/>
        </w:rPr>
      </w:pPr>
    </w:p>
    <w:p w14:paraId="48944134" w14:textId="47EE9D27" w:rsidR="1AA7038D" w:rsidRDefault="1AA7038D" w:rsidP="1AA7038D">
      <w:pPr>
        <w:spacing w:after="160" w:line="259" w:lineRule="auto"/>
        <w:jc w:val="both"/>
        <w:rPr>
          <w:rFonts w:ascii="Arial" w:eastAsiaTheme="minorEastAsia" w:hAnsi="Arial" w:cs="Arial"/>
        </w:rPr>
      </w:pPr>
    </w:p>
    <w:sectPr w:rsidR="1AA7038D" w:rsidSect="00CD6461">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4FC22" w14:textId="77777777" w:rsidR="005F49A7" w:rsidRDefault="005F49A7" w:rsidP="00E9762A">
      <w:pPr>
        <w:spacing w:after="0" w:line="240" w:lineRule="auto"/>
      </w:pPr>
      <w:r>
        <w:separator/>
      </w:r>
    </w:p>
  </w:endnote>
  <w:endnote w:type="continuationSeparator" w:id="0">
    <w:p w14:paraId="75062256" w14:textId="77777777" w:rsidR="005F49A7" w:rsidRDefault="005F49A7" w:rsidP="00E9762A">
      <w:pPr>
        <w:spacing w:after="0" w:line="240" w:lineRule="auto"/>
      </w:pPr>
      <w:r>
        <w:continuationSeparator/>
      </w:r>
    </w:p>
  </w:endnote>
  <w:endnote w:type="continuationNotice" w:id="1">
    <w:p w14:paraId="0F3F517A" w14:textId="77777777" w:rsidR="005F49A7" w:rsidRDefault="005F4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33B6352B" w14:textId="77777777" w:rsidTr="005F631A">
      <w:trPr>
        <w:trHeight w:val="269"/>
      </w:trPr>
      <w:tc>
        <w:tcPr>
          <w:tcW w:w="3117" w:type="dxa"/>
        </w:tcPr>
        <w:p w14:paraId="7243A2A4" w14:textId="77777777" w:rsidR="0072389D" w:rsidRPr="005B0AFE" w:rsidRDefault="00344D25" w:rsidP="00FA1969">
          <w:r>
            <w:rPr>
              <w:noProof/>
              <w:lang w:eastAsia="hr-HR"/>
            </w:rPr>
            <mc:AlternateContent>
              <mc:Choice Requires="wps">
                <w:drawing>
                  <wp:anchor distT="0" distB="0" distL="114300" distR="114300" simplePos="0" relativeHeight="251658241" behindDoc="0" locked="0" layoutInCell="1" allowOverlap="1" wp14:anchorId="4402085F" wp14:editId="07777777">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B74A060">
                  <v:shapetype id="_x0000_t32" coordsize="21600,21600" o:oned="t" filled="f" o:spt="32" path="m,l21600,21600e" w14:anchorId="52858909">
                    <v:path fillok="f" arrowok="t" o:connecttype="none"/>
                    <o:lock v:ext="edit" shapetype="t"/>
                  </v:shapetype>
                  <v:shape id="AutoShape 8"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6C206F">
            <w:t>28.2.2015.</w:t>
          </w:r>
        </w:p>
      </w:tc>
      <w:tc>
        <w:tcPr>
          <w:tcW w:w="3117" w:type="dxa"/>
        </w:tcPr>
        <w:p w14:paraId="489E1818" w14:textId="77777777" w:rsidR="0072389D" w:rsidRDefault="005F49A7" w:rsidP="00C83EE9">
          <w:r>
            <w:fldChar w:fldCharType="begin"/>
          </w:r>
          <w:r>
            <w:instrText>FILENAME   \* MERGEFORMAT</w:instrText>
          </w:r>
          <w:r>
            <w:fldChar w:fldCharType="separate"/>
          </w:r>
          <w:r w:rsidR="00344D25">
            <w:rPr>
              <w:noProof/>
            </w:rPr>
            <w:t>Document1</w:t>
          </w:r>
          <w:r>
            <w:rPr>
              <w:noProof/>
            </w:rPr>
            <w:fldChar w:fldCharType="end"/>
          </w:r>
        </w:p>
      </w:tc>
      <w:tc>
        <w:tcPr>
          <w:tcW w:w="3117" w:type="dxa"/>
        </w:tcPr>
        <w:p w14:paraId="69ADA923" w14:textId="77777777" w:rsidR="0072389D" w:rsidRDefault="00CD6461" w:rsidP="00FA1969">
          <w:pPr>
            <w:jc w:val="right"/>
          </w:pPr>
          <w:r>
            <w:fldChar w:fldCharType="begin"/>
          </w:r>
          <w:r>
            <w:instrText xml:space="preserve"> PAGE  \* Arabic  \* MERGEFORMAT </w:instrText>
          </w:r>
          <w:r>
            <w:fldChar w:fldCharType="separate"/>
          </w:r>
          <w:r w:rsidR="00965F4E">
            <w:rPr>
              <w:noProof/>
            </w:rPr>
            <w:t>2</w:t>
          </w:r>
          <w:r>
            <w:fldChar w:fldCharType="end"/>
          </w:r>
        </w:p>
      </w:tc>
    </w:tr>
  </w:tbl>
  <w:p w14:paraId="5BE93A62" w14:textId="77777777" w:rsidR="0072389D" w:rsidRDefault="0072389D" w:rsidP="00C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83D4" w14:textId="77777777" w:rsidR="005F49A7" w:rsidRDefault="005F49A7" w:rsidP="00E9762A">
      <w:pPr>
        <w:spacing w:after="0" w:line="240" w:lineRule="auto"/>
      </w:pPr>
      <w:r>
        <w:separator/>
      </w:r>
    </w:p>
  </w:footnote>
  <w:footnote w:type="continuationSeparator" w:id="0">
    <w:p w14:paraId="3EBEA60B" w14:textId="77777777" w:rsidR="005F49A7" w:rsidRDefault="005F49A7" w:rsidP="00E9762A">
      <w:pPr>
        <w:spacing w:after="0" w:line="240" w:lineRule="auto"/>
      </w:pPr>
      <w:r>
        <w:continuationSeparator/>
      </w:r>
    </w:p>
  </w:footnote>
  <w:footnote w:type="continuationNotice" w:id="1">
    <w:p w14:paraId="719DFE09" w14:textId="77777777" w:rsidR="005F49A7" w:rsidRDefault="005F49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0"/>
      <w:gridCol w:w="4392"/>
    </w:tblGrid>
    <w:tr w:rsidR="00F14554" w14:paraId="08B2E565" w14:textId="77777777" w:rsidTr="00872BAF">
      <w:trPr>
        <w:trHeight w:val="276"/>
      </w:trPr>
      <w:tc>
        <w:tcPr>
          <w:tcW w:w="4779" w:type="dxa"/>
          <w:vAlign w:val="center"/>
        </w:tcPr>
        <w:p w14:paraId="09E62072" w14:textId="77777777" w:rsidR="00F14554" w:rsidRDefault="00344D25" w:rsidP="00642D70">
          <w:r>
            <w:rPr>
              <w:noProof/>
              <w:lang w:eastAsia="hr-HR"/>
            </w:rPr>
            <w:drawing>
              <wp:anchor distT="0" distB="0" distL="114300" distR="114300" simplePos="0" relativeHeight="251658240" behindDoc="1" locked="0" layoutInCell="1" allowOverlap="1" wp14:anchorId="7B2A63F5" wp14:editId="07777777">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Programsko inženjerstvo i OO RAZVOJ </w:t>
          </w:r>
        </w:p>
      </w:tc>
      <w:tc>
        <w:tcPr>
          <w:tcW w:w="4501" w:type="dxa"/>
          <w:vAlign w:val="center"/>
        </w:tcPr>
        <w:p w14:paraId="79F29F3D" w14:textId="77777777" w:rsidR="00F14554" w:rsidRPr="00A82907" w:rsidRDefault="00816EA8" w:rsidP="00A82907">
          <w:pPr>
            <w:jc w:val="right"/>
          </w:pPr>
          <w:r>
            <w:t>PLAN</w:t>
          </w:r>
        </w:p>
      </w:tc>
    </w:tr>
  </w:tbl>
  <w:p w14:paraId="54E11D2A" w14:textId="77777777" w:rsidR="00F14554" w:rsidRDefault="000974A0" w:rsidP="000974A0">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344D25" w:rsidRPr="008F2EF3" w:rsidRDefault="00805655" w:rsidP="00805655">
    <w:pPr>
      <w:pStyle w:val="Header"/>
      <w:jc w:val="center"/>
    </w:pPr>
    <w:r>
      <w:rPr>
        <w:noProof/>
        <w:lang w:eastAsia="hr-HR"/>
      </w:rPr>
      <w:drawing>
        <wp:inline distT="0" distB="0" distL="0" distR="0" wp14:anchorId="1433AE9A" wp14:editId="07777777">
          <wp:extent cx="4515480"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VZ2.png"/>
                  <pic:cNvPicPr/>
                </pic:nvPicPr>
                <pic:blipFill>
                  <a:blip r:embed="rId1">
                    <a:extLst>
                      <a:ext uri="{28A0092B-C50C-407E-A947-70E740481C1C}">
                        <a14:useLocalDpi xmlns:a14="http://schemas.microsoft.com/office/drawing/2010/main" val="0"/>
                      </a:ext>
                    </a:extLst>
                  </a:blip>
                  <a:stretch>
                    <a:fillRect/>
                  </a:stretch>
                </pic:blipFill>
                <pic:spPr>
                  <a:xfrm>
                    <a:off x="0" y="0"/>
                    <a:ext cx="4515480" cy="781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2"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25"/>
    <w:rsid w:val="000037D0"/>
    <w:rsid w:val="000128B0"/>
    <w:rsid w:val="000130C3"/>
    <w:rsid w:val="000131F8"/>
    <w:rsid w:val="000157AD"/>
    <w:rsid w:val="00017381"/>
    <w:rsid w:val="00024817"/>
    <w:rsid w:val="00033A17"/>
    <w:rsid w:val="00034D79"/>
    <w:rsid w:val="00036F7E"/>
    <w:rsid w:val="0004591E"/>
    <w:rsid w:val="000505D7"/>
    <w:rsid w:val="00053514"/>
    <w:rsid w:val="000537CD"/>
    <w:rsid w:val="00057A56"/>
    <w:rsid w:val="00060172"/>
    <w:rsid w:val="000713DC"/>
    <w:rsid w:val="0008170C"/>
    <w:rsid w:val="000833BA"/>
    <w:rsid w:val="00086969"/>
    <w:rsid w:val="00092DC6"/>
    <w:rsid w:val="00093774"/>
    <w:rsid w:val="00094DEB"/>
    <w:rsid w:val="00095FA1"/>
    <w:rsid w:val="000974A0"/>
    <w:rsid w:val="000B0514"/>
    <w:rsid w:val="000B5107"/>
    <w:rsid w:val="000B653E"/>
    <w:rsid w:val="000C3078"/>
    <w:rsid w:val="000C77F3"/>
    <w:rsid w:val="000E4C4C"/>
    <w:rsid w:val="000E5E31"/>
    <w:rsid w:val="000F1341"/>
    <w:rsid w:val="000F724C"/>
    <w:rsid w:val="00100C03"/>
    <w:rsid w:val="00100F3B"/>
    <w:rsid w:val="0011201E"/>
    <w:rsid w:val="001143B8"/>
    <w:rsid w:val="00117DEB"/>
    <w:rsid w:val="00123950"/>
    <w:rsid w:val="00125F32"/>
    <w:rsid w:val="00130BA4"/>
    <w:rsid w:val="00135AF7"/>
    <w:rsid w:val="00141875"/>
    <w:rsid w:val="00142232"/>
    <w:rsid w:val="00150302"/>
    <w:rsid w:val="001537BA"/>
    <w:rsid w:val="00155A04"/>
    <w:rsid w:val="001736F6"/>
    <w:rsid w:val="00177AA6"/>
    <w:rsid w:val="00177E2A"/>
    <w:rsid w:val="0018016C"/>
    <w:rsid w:val="0018137F"/>
    <w:rsid w:val="00182B43"/>
    <w:rsid w:val="001852BD"/>
    <w:rsid w:val="0019431F"/>
    <w:rsid w:val="00194ADD"/>
    <w:rsid w:val="00195C1C"/>
    <w:rsid w:val="001A10B7"/>
    <w:rsid w:val="001A2B10"/>
    <w:rsid w:val="001A7DA0"/>
    <w:rsid w:val="001B2E4B"/>
    <w:rsid w:val="001B7514"/>
    <w:rsid w:val="001C1FEE"/>
    <w:rsid w:val="001D4320"/>
    <w:rsid w:val="001E7672"/>
    <w:rsid w:val="001F23B3"/>
    <w:rsid w:val="00205DA9"/>
    <w:rsid w:val="00211383"/>
    <w:rsid w:val="00212719"/>
    <w:rsid w:val="00214217"/>
    <w:rsid w:val="00217BBD"/>
    <w:rsid w:val="0022368D"/>
    <w:rsid w:val="00227DC3"/>
    <w:rsid w:val="00232803"/>
    <w:rsid w:val="00246104"/>
    <w:rsid w:val="00252825"/>
    <w:rsid w:val="00256B6D"/>
    <w:rsid w:val="00266E1D"/>
    <w:rsid w:val="00267F4F"/>
    <w:rsid w:val="002730FE"/>
    <w:rsid w:val="00282235"/>
    <w:rsid w:val="00282791"/>
    <w:rsid w:val="00287C94"/>
    <w:rsid w:val="0029425F"/>
    <w:rsid w:val="002A0C02"/>
    <w:rsid w:val="002B5B78"/>
    <w:rsid w:val="002B727E"/>
    <w:rsid w:val="002C2566"/>
    <w:rsid w:val="002C295F"/>
    <w:rsid w:val="002C510D"/>
    <w:rsid w:val="002C68C5"/>
    <w:rsid w:val="002D1572"/>
    <w:rsid w:val="002D289A"/>
    <w:rsid w:val="002D2EA0"/>
    <w:rsid w:val="002E0B05"/>
    <w:rsid w:val="002E51FD"/>
    <w:rsid w:val="002F15CB"/>
    <w:rsid w:val="002F2DE6"/>
    <w:rsid w:val="002F4920"/>
    <w:rsid w:val="002F5012"/>
    <w:rsid w:val="002F6D7F"/>
    <w:rsid w:val="00303C9D"/>
    <w:rsid w:val="0030613F"/>
    <w:rsid w:val="00306F61"/>
    <w:rsid w:val="003216C6"/>
    <w:rsid w:val="00327166"/>
    <w:rsid w:val="00332AF2"/>
    <w:rsid w:val="00334C94"/>
    <w:rsid w:val="00337FA2"/>
    <w:rsid w:val="00344D25"/>
    <w:rsid w:val="00345D4B"/>
    <w:rsid w:val="0034722C"/>
    <w:rsid w:val="0035450D"/>
    <w:rsid w:val="0036093B"/>
    <w:rsid w:val="00367CD8"/>
    <w:rsid w:val="00370088"/>
    <w:rsid w:val="003750D1"/>
    <w:rsid w:val="003823A4"/>
    <w:rsid w:val="00385AD1"/>
    <w:rsid w:val="003A0068"/>
    <w:rsid w:val="003A218B"/>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40399F"/>
    <w:rsid w:val="004043B3"/>
    <w:rsid w:val="00416C0D"/>
    <w:rsid w:val="00424636"/>
    <w:rsid w:val="0042572F"/>
    <w:rsid w:val="004274A2"/>
    <w:rsid w:val="00427BBD"/>
    <w:rsid w:val="00434E9C"/>
    <w:rsid w:val="004379E9"/>
    <w:rsid w:val="00441D82"/>
    <w:rsid w:val="00452765"/>
    <w:rsid w:val="00457D27"/>
    <w:rsid w:val="00470547"/>
    <w:rsid w:val="00472B11"/>
    <w:rsid w:val="004757E6"/>
    <w:rsid w:val="00475FCF"/>
    <w:rsid w:val="004A283B"/>
    <w:rsid w:val="004A3EAD"/>
    <w:rsid w:val="004B07C0"/>
    <w:rsid w:val="004B0B9B"/>
    <w:rsid w:val="004B5CB5"/>
    <w:rsid w:val="004B5E9F"/>
    <w:rsid w:val="004C6A00"/>
    <w:rsid w:val="004E2492"/>
    <w:rsid w:val="004F1E11"/>
    <w:rsid w:val="004F2579"/>
    <w:rsid w:val="004F6C59"/>
    <w:rsid w:val="00504B97"/>
    <w:rsid w:val="00505A39"/>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86181"/>
    <w:rsid w:val="0059511A"/>
    <w:rsid w:val="005B0AFE"/>
    <w:rsid w:val="005B11EB"/>
    <w:rsid w:val="005B4A13"/>
    <w:rsid w:val="005B6C8C"/>
    <w:rsid w:val="005C29BF"/>
    <w:rsid w:val="005C373B"/>
    <w:rsid w:val="005C763D"/>
    <w:rsid w:val="005D1020"/>
    <w:rsid w:val="005E3F45"/>
    <w:rsid w:val="005F49A7"/>
    <w:rsid w:val="005F631A"/>
    <w:rsid w:val="00602B0C"/>
    <w:rsid w:val="006054B6"/>
    <w:rsid w:val="00605F7E"/>
    <w:rsid w:val="00606259"/>
    <w:rsid w:val="00611F5E"/>
    <w:rsid w:val="00614A92"/>
    <w:rsid w:val="00616790"/>
    <w:rsid w:val="006246F9"/>
    <w:rsid w:val="006251E0"/>
    <w:rsid w:val="00626284"/>
    <w:rsid w:val="0063018F"/>
    <w:rsid w:val="006370EB"/>
    <w:rsid w:val="00642D70"/>
    <w:rsid w:val="00644A84"/>
    <w:rsid w:val="00645D9F"/>
    <w:rsid w:val="006463A2"/>
    <w:rsid w:val="00647050"/>
    <w:rsid w:val="00660E71"/>
    <w:rsid w:val="006611D2"/>
    <w:rsid w:val="00665ED7"/>
    <w:rsid w:val="00666118"/>
    <w:rsid w:val="006751E1"/>
    <w:rsid w:val="00677F6A"/>
    <w:rsid w:val="006823D4"/>
    <w:rsid w:val="0068714B"/>
    <w:rsid w:val="00687945"/>
    <w:rsid w:val="00691EB3"/>
    <w:rsid w:val="0069438C"/>
    <w:rsid w:val="006A0602"/>
    <w:rsid w:val="006A472F"/>
    <w:rsid w:val="006A753A"/>
    <w:rsid w:val="006A75D1"/>
    <w:rsid w:val="006B0388"/>
    <w:rsid w:val="006C206F"/>
    <w:rsid w:val="006C3BCF"/>
    <w:rsid w:val="006D0F84"/>
    <w:rsid w:val="006D3F33"/>
    <w:rsid w:val="006D4423"/>
    <w:rsid w:val="006E2C2B"/>
    <w:rsid w:val="006E5C96"/>
    <w:rsid w:val="0070043A"/>
    <w:rsid w:val="007118E9"/>
    <w:rsid w:val="00722C65"/>
    <w:rsid w:val="0072389D"/>
    <w:rsid w:val="00732EAE"/>
    <w:rsid w:val="00742479"/>
    <w:rsid w:val="00742D54"/>
    <w:rsid w:val="0074478A"/>
    <w:rsid w:val="00753595"/>
    <w:rsid w:val="00760BD3"/>
    <w:rsid w:val="00764B0E"/>
    <w:rsid w:val="00770A4B"/>
    <w:rsid w:val="00771FA5"/>
    <w:rsid w:val="00772981"/>
    <w:rsid w:val="00773191"/>
    <w:rsid w:val="00790932"/>
    <w:rsid w:val="00790E2D"/>
    <w:rsid w:val="00791E3C"/>
    <w:rsid w:val="007A037E"/>
    <w:rsid w:val="007A065E"/>
    <w:rsid w:val="007A1486"/>
    <w:rsid w:val="007A735C"/>
    <w:rsid w:val="007B7E43"/>
    <w:rsid w:val="007C3A1E"/>
    <w:rsid w:val="007C4239"/>
    <w:rsid w:val="007D33FE"/>
    <w:rsid w:val="007D439B"/>
    <w:rsid w:val="007D6211"/>
    <w:rsid w:val="007F07FF"/>
    <w:rsid w:val="007F15F4"/>
    <w:rsid w:val="00800E37"/>
    <w:rsid w:val="00803B64"/>
    <w:rsid w:val="00805655"/>
    <w:rsid w:val="00806C88"/>
    <w:rsid w:val="0081030B"/>
    <w:rsid w:val="008106FF"/>
    <w:rsid w:val="00816EA8"/>
    <w:rsid w:val="008356AF"/>
    <w:rsid w:val="00840F6D"/>
    <w:rsid w:val="00844ED0"/>
    <w:rsid w:val="00847EA3"/>
    <w:rsid w:val="00850F96"/>
    <w:rsid w:val="008638C2"/>
    <w:rsid w:val="00866F70"/>
    <w:rsid w:val="00872BAF"/>
    <w:rsid w:val="00873F54"/>
    <w:rsid w:val="00875142"/>
    <w:rsid w:val="008762A7"/>
    <w:rsid w:val="00881CE5"/>
    <w:rsid w:val="00887E78"/>
    <w:rsid w:val="0089103B"/>
    <w:rsid w:val="00896E64"/>
    <w:rsid w:val="008A0C4F"/>
    <w:rsid w:val="008B6DA0"/>
    <w:rsid w:val="008C094C"/>
    <w:rsid w:val="008C57A9"/>
    <w:rsid w:val="008C778E"/>
    <w:rsid w:val="008E1DF5"/>
    <w:rsid w:val="008E259E"/>
    <w:rsid w:val="008E4D9B"/>
    <w:rsid w:val="008E723E"/>
    <w:rsid w:val="008F2EF3"/>
    <w:rsid w:val="008F337F"/>
    <w:rsid w:val="008F4A05"/>
    <w:rsid w:val="008F6779"/>
    <w:rsid w:val="008F6D65"/>
    <w:rsid w:val="00905C3E"/>
    <w:rsid w:val="009070F8"/>
    <w:rsid w:val="00910193"/>
    <w:rsid w:val="00911AB4"/>
    <w:rsid w:val="009149DA"/>
    <w:rsid w:val="00917634"/>
    <w:rsid w:val="00924027"/>
    <w:rsid w:val="0093141E"/>
    <w:rsid w:val="00941D67"/>
    <w:rsid w:val="00944F54"/>
    <w:rsid w:val="00953464"/>
    <w:rsid w:val="00961EBE"/>
    <w:rsid w:val="0096420B"/>
    <w:rsid w:val="00965D64"/>
    <w:rsid w:val="00965F4E"/>
    <w:rsid w:val="00970E28"/>
    <w:rsid w:val="00971B0B"/>
    <w:rsid w:val="00975E91"/>
    <w:rsid w:val="00976516"/>
    <w:rsid w:val="00980591"/>
    <w:rsid w:val="00982DE5"/>
    <w:rsid w:val="00983DB7"/>
    <w:rsid w:val="009873D2"/>
    <w:rsid w:val="009901BA"/>
    <w:rsid w:val="00990941"/>
    <w:rsid w:val="00996C9D"/>
    <w:rsid w:val="009A3AFE"/>
    <w:rsid w:val="009A5B4D"/>
    <w:rsid w:val="009C2E8B"/>
    <w:rsid w:val="009D0352"/>
    <w:rsid w:val="009D0829"/>
    <w:rsid w:val="009D141F"/>
    <w:rsid w:val="009E1C71"/>
    <w:rsid w:val="00A00453"/>
    <w:rsid w:val="00A112B7"/>
    <w:rsid w:val="00A16ECF"/>
    <w:rsid w:val="00A20E56"/>
    <w:rsid w:val="00A20F32"/>
    <w:rsid w:val="00A24F60"/>
    <w:rsid w:val="00A25599"/>
    <w:rsid w:val="00A317AE"/>
    <w:rsid w:val="00A37899"/>
    <w:rsid w:val="00A44B81"/>
    <w:rsid w:val="00A4621C"/>
    <w:rsid w:val="00A500DC"/>
    <w:rsid w:val="00A52996"/>
    <w:rsid w:val="00A64430"/>
    <w:rsid w:val="00A67E92"/>
    <w:rsid w:val="00A72F99"/>
    <w:rsid w:val="00A76C1E"/>
    <w:rsid w:val="00A80D2F"/>
    <w:rsid w:val="00A82907"/>
    <w:rsid w:val="00A90AED"/>
    <w:rsid w:val="00A93860"/>
    <w:rsid w:val="00A95573"/>
    <w:rsid w:val="00A97BB5"/>
    <w:rsid w:val="00AB2116"/>
    <w:rsid w:val="00AC0C9B"/>
    <w:rsid w:val="00AC38D5"/>
    <w:rsid w:val="00AD2A2D"/>
    <w:rsid w:val="00AD7B43"/>
    <w:rsid w:val="00AE5254"/>
    <w:rsid w:val="00AF564F"/>
    <w:rsid w:val="00B1034A"/>
    <w:rsid w:val="00B11109"/>
    <w:rsid w:val="00B13DAA"/>
    <w:rsid w:val="00B20327"/>
    <w:rsid w:val="00B22E1A"/>
    <w:rsid w:val="00B252D2"/>
    <w:rsid w:val="00B357CE"/>
    <w:rsid w:val="00B502A7"/>
    <w:rsid w:val="00B55E49"/>
    <w:rsid w:val="00B7276F"/>
    <w:rsid w:val="00B72A09"/>
    <w:rsid w:val="00B76410"/>
    <w:rsid w:val="00B83172"/>
    <w:rsid w:val="00B84A63"/>
    <w:rsid w:val="00B87C0A"/>
    <w:rsid w:val="00B907A1"/>
    <w:rsid w:val="00B92432"/>
    <w:rsid w:val="00B96175"/>
    <w:rsid w:val="00BA0DE9"/>
    <w:rsid w:val="00BD41F7"/>
    <w:rsid w:val="00BD47AA"/>
    <w:rsid w:val="00BD47FD"/>
    <w:rsid w:val="00BD5532"/>
    <w:rsid w:val="00BE4948"/>
    <w:rsid w:val="00BE4D73"/>
    <w:rsid w:val="00BE5467"/>
    <w:rsid w:val="00BE7F06"/>
    <w:rsid w:val="00BF0EB3"/>
    <w:rsid w:val="00C01615"/>
    <w:rsid w:val="00C02595"/>
    <w:rsid w:val="00C033C3"/>
    <w:rsid w:val="00C03C19"/>
    <w:rsid w:val="00C03FB2"/>
    <w:rsid w:val="00C05083"/>
    <w:rsid w:val="00C12D49"/>
    <w:rsid w:val="00C14E4E"/>
    <w:rsid w:val="00C1511E"/>
    <w:rsid w:val="00C1573E"/>
    <w:rsid w:val="00C17F9D"/>
    <w:rsid w:val="00C2065F"/>
    <w:rsid w:val="00C25A1C"/>
    <w:rsid w:val="00C32295"/>
    <w:rsid w:val="00C51367"/>
    <w:rsid w:val="00C6035D"/>
    <w:rsid w:val="00C60EC9"/>
    <w:rsid w:val="00C610C1"/>
    <w:rsid w:val="00C66E0C"/>
    <w:rsid w:val="00C72B9B"/>
    <w:rsid w:val="00C75AAC"/>
    <w:rsid w:val="00C83EE9"/>
    <w:rsid w:val="00C86FE8"/>
    <w:rsid w:val="00C91D24"/>
    <w:rsid w:val="00C95C9F"/>
    <w:rsid w:val="00CA2C24"/>
    <w:rsid w:val="00CB0883"/>
    <w:rsid w:val="00CB2109"/>
    <w:rsid w:val="00CB4228"/>
    <w:rsid w:val="00CB64D6"/>
    <w:rsid w:val="00CC1069"/>
    <w:rsid w:val="00CC5944"/>
    <w:rsid w:val="00CC6136"/>
    <w:rsid w:val="00CC6C5D"/>
    <w:rsid w:val="00CD6461"/>
    <w:rsid w:val="00CF196D"/>
    <w:rsid w:val="00CF627C"/>
    <w:rsid w:val="00D0295D"/>
    <w:rsid w:val="00D0323B"/>
    <w:rsid w:val="00D10712"/>
    <w:rsid w:val="00D225C9"/>
    <w:rsid w:val="00D26F49"/>
    <w:rsid w:val="00D310E4"/>
    <w:rsid w:val="00D34B30"/>
    <w:rsid w:val="00D35ECD"/>
    <w:rsid w:val="00D45736"/>
    <w:rsid w:val="00D47102"/>
    <w:rsid w:val="00D47BA2"/>
    <w:rsid w:val="00D511D9"/>
    <w:rsid w:val="00D550B3"/>
    <w:rsid w:val="00D5645C"/>
    <w:rsid w:val="00D665FD"/>
    <w:rsid w:val="00D7414D"/>
    <w:rsid w:val="00D9417A"/>
    <w:rsid w:val="00D9631C"/>
    <w:rsid w:val="00DA564B"/>
    <w:rsid w:val="00DB206E"/>
    <w:rsid w:val="00DB7160"/>
    <w:rsid w:val="00DC1885"/>
    <w:rsid w:val="00DE5F30"/>
    <w:rsid w:val="00DE7EFC"/>
    <w:rsid w:val="00E0078A"/>
    <w:rsid w:val="00E00EF0"/>
    <w:rsid w:val="00E16533"/>
    <w:rsid w:val="00E16F8F"/>
    <w:rsid w:val="00E2125E"/>
    <w:rsid w:val="00E225DC"/>
    <w:rsid w:val="00E23FF6"/>
    <w:rsid w:val="00E25A03"/>
    <w:rsid w:val="00E279A1"/>
    <w:rsid w:val="00E36795"/>
    <w:rsid w:val="00E40CEE"/>
    <w:rsid w:val="00E4259F"/>
    <w:rsid w:val="00E436EC"/>
    <w:rsid w:val="00E54FB7"/>
    <w:rsid w:val="00E563A8"/>
    <w:rsid w:val="00E6106D"/>
    <w:rsid w:val="00E810ED"/>
    <w:rsid w:val="00E8122B"/>
    <w:rsid w:val="00E85A26"/>
    <w:rsid w:val="00E92791"/>
    <w:rsid w:val="00E938D4"/>
    <w:rsid w:val="00E94E6F"/>
    <w:rsid w:val="00E965DB"/>
    <w:rsid w:val="00E9762A"/>
    <w:rsid w:val="00E97A84"/>
    <w:rsid w:val="00EB3CD1"/>
    <w:rsid w:val="00EB76DD"/>
    <w:rsid w:val="00EB7E93"/>
    <w:rsid w:val="00EB7F59"/>
    <w:rsid w:val="00EC5417"/>
    <w:rsid w:val="00ED0D55"/>
    <w:rsid w:val="00ED3137"/>
    <w:rsid w:val="00ED44BE"/>
    <w:rsid w:val="00EE4791"/>
    <w:rsid w:val="00EE5CD4"/>
    <w:rsid w:val="00EE6263"/>
    <w:rsid w:val="00EF35DD"/>
    <w:rsid w:val="00EF4DED"/>
    <w:rsid w:val="00EF7DC5"/>
    <w:rsid w:val="00F012F3"/>
    <w:rsid w:val="00F01EE3"/>
    <w:rsid w:val="00F04B61"/>
    <w:rsid w:val="00F11BDD"/>
    <w:rsid w:val="00F14554"/>
    <w:rsid w:val="00F17739"/>
    <w:rsid w:val="00F20ECC"/>
    <w:rsid w:val="00F30DFE"/>
    <w:rsid w:val="00F32FA6"/>
    <w:rsid w:val="00F407FB"/>
    <w:rsid w:val="00F45E15"/>
    <w:rsid w:val="00F476DA"/>
    <w:rsid w:val="00F547C9"/>
    <w:rsid w:val="00F648D7"/>
    <w:rsid w:val="00F64A9E"/>
    <w:rsid w:val="00F661AB"/>
    <w:rsid w:val="00F66EC3"/>
    <w:rsid w:val="00F7667B"/>
    <w:rsid w:val="00F80F2E"/>
    <w:rsid w:val="00F817F6"/>
    <w:rsid w:val="00F84BBD"/>
    <w:rsid w:val="00F84EE1"/>
    <w:rsid w:val="00F867ED"/>
    <w:rsid w:val="00F9043E"/>
    <w:rsid w:val="00F92310"/>
    <w:rsid w:val="00F97C49"/>
    <w:rsid w:val="00FA1969"/>
    <w:rsid w:val="00FB47EF"/>
    <w:rsid w:val="00FC24A3"/>
    <w:rsid w:val="00FC2726"/>
    <w:rsid w:val="00FC693B"/>
    <w:rsid w:val="00FD4DF6"/>
    <w:rsid w:val="00FE5D51"/>
    <w:rsid w:val="00FF07DD"/>
    <w:rsid w:val="00FF12D8"/>
    <w:rsid w:val="02F0D720"/>
    <w:rsid w:val="07356332"/>
    <w:rsid w:val="0755492A"/>
    <w:rsid w:val="0C4F6556"/>
    <w:rsid w:val="0E31858C"/>
    <w:rsid w:val="1147B49F"/>
    <w:rsid w:val="12E38500"/>
    <w:rsid w:val="1384040F"/>
    <w:rsid w:val="18CE2F00"/>
    <w:rsid w:val="1AA7038D"/>
    <w:rsid w:val="27FBA48B"/>
    <w:rsid w:val="28AE9E74"/>
    <w:rsid w:val="2C23E112"/>
    <w:rsid w:val="2FED8E13"/>
    <w:rsid w:val="30B3BC0C"/>
    <w:rsid w:val="31172EB5"/>
    <w:rsid w:val="324F8C6D"/>
    <w:rsid w:val="3567522D"/>
    <w:rsid w:val="35950F02"/>
    <w:rsid w:val="43EF501D"/>
    <w:rsid w:val="4726F0DF"/>
    <w:rsid w:val="502CAFA8"/>
    <w:rsid w:val="51C88009"/>
    <w:rsid w:val="550020CB"/>
    <w:rsid w:val="57BDBCFE"/>
    <w:rsid w:val="5AE3E0DA"/>
    <w:rsid w:val="5B03C6D2"/>
    <w:rsid w:val="5B68785E"/>
    <w:rsid w:val="616F7084"/>
    <w:rsid w:val="61BE9185"/>
    <w:rsid w:val="62AE51EE"/>
    <w:rsid w:val="6695EDA4"/>
    <w:rsid w:val="682EC8AD"/>
    <w:rsid w:val="6C6020AF"/>
    <w:rsid w:val="706C31DB"/>
    <w:rsid w:val="70C7F655"/>
    <w:rsid w:val="7782C108"/>
    <w:rsid w:val="79A0BB09"/>
    <w:rsid w:val="7C9ABDF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6FE2A"/>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TableGrid">
    <w:name w:val="Table Grid"/>
    <w:basedOn w:val="TableNormal"/>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
    <w:name w:val="Light Grid"/>
    <w:basedOn w:val="TableNormal"/>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qFormat/>
    <w:rsid w:val="008638C2"/>
    <w:rPr>
      <w:sz w:val="22"/>
      <w:szCs w:val="22"/>
      <w:lang w:eastAsia="en-US"/>
    </w:rPr>
  </w:style>
  <w:style w:type="character" w:customStyle="1" w:styleId="Heading1Char">
    <w:name w:val="Heading 1 Char"/>
    <w:link w:val="Heading1"/>
    <w:uiPriority w:val="9"/>
    <w:rsid w:val="000B0514"/>
    <w:rPr>
      <w:rFonts w:ascii="Cambria" w:eastAsia="Times New Roman" w:hAnsi="Cambria"/>
      <w:b/>
      <w:bCs/>
      <w:kern w:val="32"/>
      <w:sz w:val="32"/>
      <w:szCs w:val="32"/>
      <w:shd w:val="pct10" w:color="auto" w:fill="auto"/>
      <w:lang w:eastAsia="en-US"/>
    </w:rPr>
  </w:style>
  <w:style w:type="character" w:customStyle="1" w:styleId="Heading2Char">
    <w:name w:val="Heading 2 Char"/>
    <w:link w:val="Heading2"/>
    <w:uiPriority w:val="9"/>
    <w:rsid w:val="00522FF4"/>
    <w:rPr>
      <w:rFonts w:ascii="Cambria" w:eastAsia="Times New Roman" w:hAnsi="Cambria"/>
      <w:b/>
      <w:bCs/>
      <w:i/>
      <w:iCs/>
      <w:sz w:val="28"/>
      <w:szCs w:val="28"/>
      <w:shd w:val="pct5" w:color="auto" w:fill="auto"/>
      <w:lang w:eastAsia="en-US"/>
    </w:rPr>
  </w:style>
  <w:style w:type="character" w:customStyle="1" w:styleId="Heading3Char">
    <w:name w:val="Heading 3 Char"/>
    <w:link w:val="Heading3"/>
    <w:uiPriority w:val="9"/>
    <w:rsid w:val="00522FF4"/>
    <w:rPr>
      <w:rFonts w:ascii="Cambria" w:eastAsia="Times New Roman" w:hAnsi="Cambria"/>
      <w:b/>
      <w:bCs/>
      <w:sz w:val="26"/>
      <w:szCs w:val="26"/>
      <w:shd w:val="pct5" w:color="auto" w:fill="auto"/>
      <w:lang w:eastAsia="en-US"/>
    </w:rPr>
  </w:style>
  <w:style w:type="character" w:customStyle="1" w:styleId="Heading4Char">
    <w:name w:val="Heading 4 Char"/>
    <w:link w:val="Heading4"/>
    <w:uiPriority w:val="9"/>
    <w:rsid w:val="00522FF4"/>
    <w:rPr>
      <w:rFonts w:eastAsia="Times New Roman"/>
      <w:b/>
      <w:bCs/>
      <w:sz w:val="28"/>
      <w:szCs w:val="28"/>
      <w:shd w:val="pct5" w:color="auto" w:fill="auto"/>
      <w:lang w:eastAsia="en-US"/>
    </w:rPr>
  </w:style>
  <w:style w:type="character" w:customStyle="1" w:styleId="Heading5Char">
    <w:name w:val="Heading 5 Char"/>
    <w:link w:val="Heading5"/>
    <w:uiPriority w:val="9"/>
    <w:rsid w:val="0019431F"/>
    <w:rPr>
      <w:rFonts w:eastAsia="Times New Roman"/>
      <w:b/>
      <w:bCs/>
      <w:i/>
      <w:iCs/>
      <w:sz w:val="26"/>
      <w:szCs w:val="26"/>
      <w:lang w:eastAsia="en-US"/>
    </w:rPr>
  </w:style>
  <w:style w:type="character" w:customStyle="1" w:styleId="Heading6Char">
    <w:name w:val="Heading 6 Char"/>
    <w:link w:val="Heading6"/>
    <w:uiPriority w:val="9"/>
    <w:rsid w:val="0019431F"/>
    <w:rPr>
      <w:rFonts w:eastAsia="Times New Roman"/>
      <w:b/>
      <w:bCs/>
      <w:sz w:val="22"/>
      <w:szCs w:val="22"/>
      <w:lang w:eastAsia="en-US"/>
    </w:rPr>
  </w:style>
  <w:style w:type="character" w:customStyle="1" w:styleId="Heading7Char">
    <w:name w:val="Heading 7 Char"/>
    <w:link w:val="Heading7"/>
    <w:uiPriority w:val="9"/>
    <w:rsid w:val="0019431F"/>
    <w:rPr>
      <w:rFonts w:eastAsia="Times New Roman"/>
      <w:sz w:val="24"/>
      <w:szCs w:val="24"/>
      <w:lang w:eastAsia="en-US"/>
    </w:rPr>
  </w:style>
  <w:style w:type="character" w:customStyle="1" w:styleId="Heading8Char">
    <w:name w:val="Heading 8 Char"/>
    <w:link w:val="Heading8"/>
    <w:uiPriority w:val="9"/>
    <w:rsid w:val="0019431F"/>
    <w:rPr>
      <w:rFonts w:eastAsia="Times New Roman"/>
      <w:i/>
      <w:iCs/>
      <w:sz w:val="24"/>
      <w:szCs w:val="24"/>
      <w:lang w:eastAsia="en-US"/>
    </w:rPr>
  </w:style>
  <w:style w:type="character" w:customStyle="1" w:styleId="Heading9Char">
    <w:name w:val="Heading 9 Char"/>
    <w:link w:val="Heading9"/>
    <w:uiPriority w:val="9"/>
    <w:rsid w:val="0019431F"/>
    <w:rPr>
      <w:rFonts w:ascii="Cambria" w:eastAsia="Times New Roman" w:hAnsi="Cambria"/>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er">
    <w:name w:val="footer"/>
    <w:basedOn w:val="Normal"/>
    <w:link w:val="Footer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FooterChar">
    <w:name w:val="Footer Char"/>
    <w:link w:val="Footer"/>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OC1">
    <w:name w:val="toc 1"/>
    <w:basedOn w:val="Normal"/>
    <w:next w:val="Normal"/>
    <w:autoRedefine/>
    <w:uiPriority w:val="39"/>
    <w:unhideWhenUsed/>
    <w:rsid w:val="00256B6D"/>
    <w:pPr>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customStyle="1" w:styleId="HeaderChar">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customStyle="1" w:styleId="DocumentMapChar">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customStyle="1" w:styleId="eop">
    <w:name w:val="eop"/>
    <w:basedOn w:val="DefaultParagraphFont"/>
    <w:uiPriority w:val="1"/>
    <w:rsid w:val="007B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E6875EE89A4A84AB5790A097B54952E" ma:contentTypeVersion="7" ma:contentTypeDescription="Create a new document." ma:contentTypeScope="" ma:versionID="8ea80d19165e022379b3bbdc1ee7f9ec">
  <xsd:schema xmlns:xsd="http://www.w3.org/2001/XMLSchema" xmlns:xs="http://www.w3.org/2001/XMLSchema" xmlns:p="http://schemas.microsoft.com/office/2006/metadata/properties" xmlns:ns2="fcc3693b-5a96-4ada-b8ff-eea7943a60c4" targetNamespace="http://schemas.microsoft.com/office/2006/metadata/properties" ma:root="true" ma:fieldsID="d75dfefab5db341d106b1a2a46fabff2" ns2:_="">
    <xsd:import namespace="fcc3693b-5a96-4ada-b8ff-eea7943a60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3693b-5a96-4ada-b8ff-eea7943a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2D646-38A9-4539-A663-2D4C5144859B}">
  <ds:schemaRefs>
    <ds:schemaRef ds:uri="http://schemas.microsoft.com/sharepoint/v3/contenttype/forms"/>
  </ds:schemaRefs>
</ds:datastoreItem>
</file>

<file path=customXml/itemProps2.xml><?xml version="1.0" encoding="utf-8"?>
<ds:datastoreItem xmlns:ds="http://schemas.openxmlformats.org/officeDocument/2006/customXml" ds:itemID="{CCD264DF-B419-4D7C-A847-8314290476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9A156E-BC39-4DDD-A78B-A9EB097597A4}">
  <ds:schemaRefs>
    <ds:schemaRef ds:uri="http://schemas.openxmlformats.org/officeDocument/2006/bibliography"/>
  </ds:schemaRefs>
</ds:datastoreItem>
</file>

<file path=customXml/itemProps4.xml><?xml version="1.0" encoding="utf-8"?>
<ds:datastoreItem xmlns:ds="http://schemas.openxmlformats.org/officeDocument/2006/customXml" ds:itemID="{691E3EC8-ADDA-4440-B65A-BB663CEC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3693b-5a96-4ada-b8ff-eea7943a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34</TotalTime>
  <Pages>5</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Matija Orešković</cp:lastModifiedBy>
  <cp:revision>30</cp:revision>
  <cp:lastPrinted>2008-05-05T13:41:00Z</cp:lastPrinted>
  <dcterms:created xsi:type="dcterms:W3CDTF">2014-09-07T23:37:00Z</dcterms:created>
  <dcterms:modified xsi:type="dcterms:W3CDTF">2022-03-28T14:47:00Z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ies>
</file>