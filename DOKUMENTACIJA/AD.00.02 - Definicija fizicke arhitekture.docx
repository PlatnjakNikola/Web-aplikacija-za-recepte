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07388E87" w14:textId="77777777" w:rsidR="00BD41F7" w:rsidRPr="00F30DFE" w:rsidRDefault="001F00A5" w:rsidP="00BD41F7">
      <w:pPr>
        <w:jc w:val="right"/>
        <w:rPr>
          <w:b/>
          <w:sz w:val="36"/>
        </w:rPr>
      </w:pPr>
      <w:r>
        <w:rPr>
          <w:b/>
          <w:sz w:val="36"/>
        </w:rPr>
        <w:t xml:space="preserve">ANALIZA 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749149B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9DA3F10" w14:textId="77777777" w:rsidR="008C57A9" w:rsidRDefault="001F00A5" w:rsidP="00A6243A">
            <w:pPr>
              <w:jc w:val="right"/>
            </w:pPr>
            <w:r>
              <w:t xml:space="preserve">Definicija </w:t>
            </w:r>
            <w:r w:rsidR="00A6243A">
              <w:t>fizičke arhitekture</w:t>
            </w:r>
          </w:p>
        </w:tc>
      </w:tr>
      <w:tr w:rsidR="000157AD" w14:paraId="2592310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324517FC" w14:textId="77777777" w:rsidR="000157AD" w:rsidRDefault="001F00A5" w:rsidP="00A6243A">
            <w:pPr>
              <w:jc w:val="right"/>
            </w:pPr>
            <w:r>
              <w:t>AD</w:t>
            </w:r>
            <w:r w:rsidR="00816EA8">
              <w:t>.00.0</w:t>
            </w:r>
            <w:r w:rsidR="00A6243A">
              <w:t>2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73A285F8" w14:textId="73AE19CC" w:rsidR="34DFC79C" w:rsidRPr="00F02926" w:rsidRDefault="00F02926" w:rsidP="00F02926">
      <w:pPr>
        <w:spacing w:line="300" w:lineRule="auto"/>
        <w:jc w:val="right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Web aplikacija za pregled recepata</w:t>
      </w:r>
    </w:p>
    <w:p w14:paraId="0D0B940D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3F352CEA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BB76FE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63E6D3A5" w14:textId="77777777" w:rsidTr="3F352CEA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67789D8" w14:textId="77777777" w:rsidTr="3F352CEA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77BB1463" w14:textId="77777777" w:rsidTr="3F352CEA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1EDB32AE" w14:textId="77777777" w:rsidTr="3F352CEA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31B1F8B0" w:rsidR="00F14554" w:rsidRPr="000833BA" w:rsidRDefault="007C1EAC" w:rsidP="3F352CEA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>
              <w:rPr>
                <w:b/>
                <w:bCs/>
                <w:sz w:val="28"/>
                <w:szCs w:val="28"/>
                <w:lang w:val="hr-HR"/>
              </w:rPr>
              <w:t>1</w:t>
            </w:r>
            <w:r w:rsidR="00667613">
              <w:rPr>
                <w:b/>
                <w:bCs/>
                <w:sz w:val="28"/>
                <w:szCs w:val="28"/>
                <w:lang w:val="hr-HR"/>
              </w:rPr>
              <w:t>3</w:t>
            </w:r>
            <w:r w:rsidR="000974A0" w:rsidRPr="3F352CEA">
              <w:rPr>
                <w:b/>
                <w:bCs/>
                <w:sz w:val="28"/>
                <w:szCs w:val="28"/>
                <w:lang w:val="hr-HR"/>
              </w:rPr>
              <w:t>.03.202</w:t>
            </w:r>
            <w:r w:rsidR="00667613">
              <w:rPr>
                <w:b/>
                <w:bCs/>
                <w:sz w:val="28"/>
                <w:szCs w:val="28"/>
                <w:lang w:val="hr-HR"/>
              </w:rPr>
              <w:t>4</w:t>
            </w:r>
            <w:r w:rsidR="000974A0" w:rsidRPr="3F352CEA">
              <w:rPr>
                <w:b/>
                <w:bCs/>
                <w:sz w:val="28"/>
                <w:szCs w:val="28"/>
                <w:lang w:val="hr-HR"/>
              </w:rPr>
              <w:t>.</w:t>
            </w:r>
          </w:p>
        </w:tc>
      </w:tr>
      <w:tr w:rsidR="00F14554" w:rsidRPr="000833BA" w14:paraId="04F781F5" w14:textId="77777777" w:rsidTr="3F352CEA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0AA49C32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 w:rsidR="00667613">
              <w:rPr>
                <w:b/>
                <w:sz w:val="28"/>
                <w:lang w:val="hr-HR"/>
              </w:rPr>
              <w:t>3</w:t>
            </w:r>
          </w:p>
        </w:tc>
      </w:tr>
    </w:tbl>
    <w:p w14:paraId="0E27B00A" w14:textId="77777777" w:rsidR="00F14554" w:rsidRDefault="00F14554" w:rsidP="00F14554">
      <w:pPr>
        <w:rPr>
          <w:b/>
          <w:sz w:val="24"/>
        </w:rPr>
      </w:pPr>
    </w:p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Heading1"/>
      </w:pPr>
      <w:bookmarkStart w:id="0" w:name="_Toc99304838"/>
      <w:r w:rsidRPr="000833BA">
        <w:lastRenderedPageBreak/>
        <w:t>Nadzor dokumenta</w:t>
      </w:r>
      <w:bookmarkEnd w:id="0"/>
    </w:p>
    <w:p w14:paraId="4B94D5A5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260"/>
        <w:gridCol w:w="4492"/>
      </w:tblGrid>
      <w:tr w:rsidR="00431A6E" w:rsidRPr="000833BA" w14:paraId="5E5CA19E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1CA626F" w14:textId="77777777" w:rsidR="00431A6E" w:rsidRPr="000833BA" w:rsidRDefault="00431A6E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C320DDC" w14:textId="77777777" w:rsidR="00431A6E" w:rsidRPr="000833BA" w:rsidRDefault="00431A6E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FBBDB02" w14:textId="77777777" w:rsidR="00431A6E" w:rsidRPr="000833BA" w:rsidRDefault="00431A6E" w:rsidP="000F6B79">
            <w:pPr>
              <w:pStyle w:val="NoSpacing"/>
            </w:pPr>
            <w:r>
              <w:t>Tag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46F1487" w14:textId="77777777" w:rsidR="00431A6E" w:rsidRPr="000833BA" w:rsidRDefault="00431A6E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02199EA" w14:textId="77777777" w:rsidR="00431A6E" w:rsidRPr="000833BA" w:rsidRDefault="00431A6E" w:rsidP="000F6B79">
            <w:pPr>
              <w:pStyle w:val="NoSpacing"/>
            </w:pPr>
            <w:r w:rsidRPr="000833BA">
              <w:t>Opis</w:t>
            </w:r>
          </w:p>
        </w:tc>
      </w:tr>
      <w:tr w:rsidR="00431A6E" w:rsidRPr="000833BA" w14:paraId="719526B8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3353E6" w14:textId="36B0C7F2" w:rsidR="00431A6E" w:rsidRPr="000833BA" w:rsidRDefault="00D827CD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EC669" w14:textId="22BE9685" w:rsidR="00431A6E" w:rsidRPr="000833BA" w:rsidRDefault="007C1EAC" w:rsidP="000F6B79">
            <w:pPr>
              <w:pStyle w:val="NoSpacing"/>
            </w:pPr>
            <w:r>
              <w:t>Nikola Platnjak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56B9AB" w14:textId="13A01FC9" w:rsidR="00431A6E" w:rsidRPr="000833BA" w:rsidRDefault="00D827CD" w:rsidP="000F6B79">
            <w:pPr>
              <w:pStyle w:val="NoSpacing"/>
            </w:pPr>
            <w:r>
              <w:t>#MO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FB0818" w14:textId="2C14FEDA" w:rsidR="00431A6E" w:rsidRPr="000833BA" w:rsidRDefault="00D827CD" w:rsidP="000F6B79">
            <w:pPr>
              <w:pStyle w:val="NoSpacing"/>
            </w:pPr>
            <w:r>
              <w:t>27.3.2022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9F31CB" w14:textId="5A7140FA" w:rsidR="00431A6E" w:rsidRPr="000833BA" w:rsidRDefault="00FD5A67" w:rsidP="000F6B79">
            <w:pPr>
              <w:pStyle w:val="NoSpacing"/>
            </w:pPr>
            <w:r>
              <w:t>Izrada dokume</w:t>
            </w:r>
            <w:r w:rsidR="007C1EAC">
              <w:t>nta i popunjavanje</w:t>
            </w:r>
          </w:p>
        </w:tc>
      </w:tr>
      <w:tr w:rsidR="00431A6E" w:rsidRPr="000833BA" w14:paraId="53128261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486C05" w14:textId="5AB01454" w:rsidR="00431A6E" w:rsidRPr="000833BA" w:rsidRDefault="00D10ED3" w:rsidP="000F6B79">
            <w:pPr>
              <w:pStyle w:val="NoSpacing"/>
            </w:pPr>
            <w:r>
              <w:t>0.2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01652C" w14:textId="270F318E" w:rsidR="00431A6E" w:rsidRPr="000833BA" w:rsidRDefault="00D10ED3" w:rsidP="000F6B79">
            <w:pPr>
              <w:pStyle w:val="NoSpacing"/>
            </w:pPr>
            <w:r>
              <w:t>Dorian Hajnić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99056E" w14:textId="381E6B53" w:rsidR="00431A6E" w:rsidRPr="000833BA" w:rsidRDefault="00D10ED3" w:rsidP="000F6B79">
            <w:pPr>
              <w:pStyle w:val="NoSpacing"/>
            </w:pPr>
            <w:r>
              <w:t>DH01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9C43A" w14:textId="26FB4C8A" w:rsidR="00431A6E" w:rsidRPr="000833BA" w:rsidRDefault="00D10ED3" w:rsidP="000F6B79">
            <w:pPr>
              <w:pStyle w:val="NoSpacing"/>
            </w:pPr>
            <w:r>
              <w:t>13.3.2024.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BEF00" w14:textId="0B86DF22" w:rsidR="00431A6E" w:rsidRPr="000833BA" w:rsidRDefault="00B62D64" w:rsidP="000F6B79">
            <w:pPr>
              <w:pStyle w:val="NoSpacing"/>
            </w:pPr>
            <w:r>
              <w:t>Opis arhitekture</w:t>
            </w:r>
            <w:r w:rsidR="00C77ED5">
              <w:t xml:space="preserve"> i komunikacije</w:t>
            </w:r>
          </w:p>
        </w:tc>
      </w:tr>
      <w:tr w:rsidR="00431A6E" w:rsidRPr="000833BA" w14:paraId="3461D779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2D8B6" w14:textId="36091563" w:rsidR="00431A6E" w:rsidRPr="000833BA" w:rsidRDefault="00D50B1D" w:rsidP="000F6B79">
            <w:pPr>
              <w:pStyle w:val="NoSpacing"/>
            </w:pPr>
            <w:r>
              <w:t>0.3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B78278" w14:textId="14822A5D" w:rsidR="00431A6E" w:rsidRPr="000833BA" w:rsidRDefault="00D50B1D" w:rsidP="000F6B79">
            <w:pPr>
              <w:pStyle w:val="NoSpacing"/>
            </w:pPr>
            <w:r>
              <w:t>Kristina Aničić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39945" w14:textId="26EBA4A9" w:rsidR="00431A6E" w:rsidRPr="000833BA" w:rsidRDefault="00D50B1D" w:rsidP="000F6B79">
            <w:pPr>
              <w:pStyle w:val="NoSpacing"/>
            </w:pPr>
            <w:r>
              <w:t>KA01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62CB0E" w14:textId="5F53F989" w:rsidR="00431A6E" w:rsidRPr="000833BA" w:rsidRDefault="00D50B1D" w:rsidP="000F6B79">
            <w:pPr>
              <w:pStyle w:val="NoSpacing"/>
            </w:pPr>
            <w:r>
              <w:t>14.3.2024.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CE0A41" w14:textId="61463E80" w:rsidR="00431A6E" w:rsidRPr="000833BA" w:rsidRDefault="00D50B1D" w:rsidP="00D50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  <w:r w:rsidRPr="00D50B1D">
              <w:t>Dodane dodatne informacije u tekst</w:t>
            </w:r>
            <w:r w:rsidR="007329CA">
              <w:t xml:space="preserve"> te dodana slika</w:t>
            </w:r>
            <w:r w:rsidR="007F0015">
              <w:t xml:space="preserve"> grafičkog prikaza</w:t>
            </w:r>
          </w:p>
        </w:tc>
      </w:tr>
      <w:tr w:rsidR="00431A6E" w:rsidRPr="000833BA" w14:paraId="62EBF3C5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98A12B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46DB82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97CC1D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0FFD37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699379" w14:textId="77777777" w:rsidR="00431A6E" w:rsidRPr="000833BA" w:rsidRDefault="00431A6E" w:rsidP="000F6B79">
            <w:pPr>
              <w:pStyle w:val="NoSpacing"/>
            </w:pPr>
          </w:p>
        </w:tc>
      </w:tr>
      <w:tr w:rsidR="00431A6E" w:rsidRPr="000833BA" w14:paraId="3FE9F23F" w14:textId="77777777" w:rsidTr="3F352CEA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72F646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CE6F91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CDCEAD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9E253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DE523C" w14:textId="77777777" w:rsidR="00431A6E" w:rsidRPr="000833BA" w:rsidRDefault="00431A6E" w:rsidP="000F6B79">
            <w:pPr>
              <w:pStyle w:val="NoSpacing"/>
            </w:pPr>
          </w:p>
        </w:tc>
      </w:tr>
    </w:tbl>
    <w:p w14:paraId="4930BFB0" w14:textId="452743DF" w:rsidR="7743B77E" w:rsidRDefault="7743B77E"/>
    <w:p w14:paraId="52E56223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2A9FFC16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D827CD" w:rsidRPr="000833BA" w14:paraId="07547A01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43CB0F" w14:textId="6EC30640" w:rsidR="00D827CD" w:rsidRPr="000833BA" w:rsidRDefault="007C1EAC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Nikola Platnjak</w:t>
            </w:r>
            <w:r w:rsidR="00D827CD">
              <w:rPr>
                <w:rStyle w:val="eop"/>
                <w:rFonts w:cs="Calibri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459315" w14:textId="7454A67D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Voditelj tima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37F28F" w14:textId="77777777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6DFB9E20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DF9E56" w14:textId="006A5FE9" w:rsidR="00D827CD" w:rsidRPr="000833BA" w:rsidRDefault="007C1EAC" w:rsidP="00D827CD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Dorian Hajnić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E871BC" w14:textId="59F61A58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Razvoj softvera 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4A5D23" w14:textId="3B4D5588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738610EB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7805D2" w14:textId="65DC1465" w:rsidR="00D827CD" w:rsidRPr="000833BA" w:rsidRDefault="007C1EAC" w:rsidP="00D827CD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3F29E8" w14:textId="0D93E125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Razvoj softvera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B4B86" w14:textId="32F6A60F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17AD93B2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E4B5B7" w14:textId="65480748" w:rsidR="00D827CD" w:rsidRPr="000833BA" w:rsidRDefault="007C1EAC" w:rsidP="00D827CD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Nina Šalković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204FF1" w14:textId="5EF7D112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Testiranje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BF0D7D" w14:textId="77777777" w:rsidR="00D827CD" w:rsidRPr="000833BA" w:rsidRDefault="00D827CD" w:rsidP="00D827CD">
            <w:pPr>
              <w:pStyle w:val="NoSpacing"/>
            </w:pPr>
          </w:p>
        </w:tc>
      </w:tr>
    </w:tbl>
    <w:p w14:paraId="6D0F6043" w14:textId="4031A288" w:rsidR="7743B77E" w:rsidRDefault="7743B77E"/>
    <w:p w14:paraId="6B62F1B3" w14:textId="77777777" w:rsidR="00A67E92" w:rsidRPr="000833BA" w:rsidRDefault="00A67E92" w:rsidP="00E94E6F"/>
    <w:p w14:paraId="02F2C34E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1B7514" w:rsidRPr="000833BA" w14:paraId="680A4E5D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219836" w14:textId="26EDE1B8" w:rsidR="001B7514" w:rsidRPr="000833BA" w:rsidRDefault="00D827CD" w:rsidP="00B72A09">
            <w:pPr>
              <w:pStyle w:val="NoSpacing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6FEF7D" w14:textId="66BE044B" w:rsidR="001B7514" w:rsidRPr="000833BA" w:rsidRDefault="007C1EAC" w:rsidP="00B72A09">
            <w:pPr>
              <w:pStyle w:val="NoSpacing"/>
            </w:pPr>
            <w:r>
              <w:t>Nikola Platnjak</w:t>
            </w: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4DBDC" w14:textId="41AF329D" w:rsidR="001B7514" w:rsidRPr="000833BA" w:rsidRDefault="007C1EAC" w:rsidP="00B72A09">
            <w:pPr>
              <w:pStyle w:val="NoSpacing"/>
            </w:pPr>
            <w:r>
              <w:t>GitHub</w:t>
            </w:r>
          </w:p>
        </w:tc>
      </w:tr>
      <w:tr w:rsidR="001B7514" w:rsidRPr="000833BA" w14:paraId="769D0D3C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CD245A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31BE67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FEB5B0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30D7AA69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6D06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F1C98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072C0D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48A21919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D18F9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8601FE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3CABC7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5B08B5D1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DEB4A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D9C6F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1F511A" w14:textId="77777777" w:rsidR="001B7514" w:rsidRPr="000833BA" w:rsidRDefault="001B7514" w:rsidP="00B72A09">
            <w:pPr>
              <w:pStyle w:val="NoSpacing"/>
            </w:pPr>
          </w:p>
        </w:tc>
      </w:tr>
    </w:tbl>
    <w:p w14:paraId="2AA8AB50" w14:textId="38E1AF98" w:rsidR="7743B77E" w:rsidRDefault="7743B77E"/>
    <w:p w14:paraId="65F9C3DC" w14:textId="77777777" w:rsidR="00560BD8" w:rsidRDefault="00560BD8" w:rsidP="00E965DB"/>
    <w:p w14:paraId="5023141B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Heading1"/>
      </w:pPr>
      <w:bookmarkStart w:id="1" w:name="_Toc99304839"/>
      <w:r w:rsidRPr="000833BA">
        <w:lastRenderedPageBreak/>
        <w:t>Sadržaj</w:t>
      </w:r>
      <w:bookmarkEnd w:id="1"/>
    </w:p>
    <w:p w14:paraId="1F3B1409" w14:textId="77777777" w:rsidR="00806C88" w:rsidRPr="000833BA" w:rsidRDefault="00806C88" w:rsidP="004B0B9B"/>
    <w:p w14:paraId="22315448" w14:textId="134A9557" w:rsidR="006C28F5" w:rsidRDefault="00256B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99304838" w:history="1">
        <w:r w:rsidR="006C28F5" w:rsidRPr="00C309B2">
          <w:rPr>
            <w:rStyle w:val="Hyperlink"/>
            <w:noProof/>
          </w:rPr>
          <w:t>1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Nadzor dokumenta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_Toc99304838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2</w:t>
        </w:r>
        <w:r w:rsidR="006C28F5">
          <w:rPr>
            <w:noProof/>
            <w:webHidden/>
          </w:rPr>
          <w:fldChar w:fldCharType="end"/>
        </w:r>
      </w:hyperlink>
    </w:p>
    <w:p w14:paraId="597B0EAB" w14:textId="2080A2AC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39" w:history="1">
        <w:r w:rsidR="006C28F5" w:rsidRPr="00C309B2">
          <w:rPr>
            <w:rStyle w:val="Hyperlink"/>
            <w:noProof/>
          </w:rPr>
          <w:t>2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Sadržaj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_Toc99304839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3</w:t>
        </w:r>
        <w:r w:rsidR="006C28F5">
          <w:rPr>
            <w:noProof/>
            <w:webHidden/>
          </w:rPr>
          <w:fldChar w:fldCharType="end"/>
        </w:r>
      </w:hyperlink>
    </w:p>
    <w:p w14:paraId="60EE9F05" w14:textId="1B9EE5AB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0" w:history="1">
        <w:r w:rsidR="006C28F5" w:rsidRPr="00C309B2">
          <w:rPr>
            <w:rStyle w:val="Hyperlink"/>
            <w:noProof/>
          </w:rPr>
          <w:t>3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Opis arhitektura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_Toc99304840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4</w:t>
        </w:r>
        <w:r w:rsidR="006C28F5">
          <w:rPr>
            <w:noProof/>
            <w:webHidden/>
          </w:rPr>
          <w:fldChar w:fldCharType="end"/>
        </w:r>
      </w:hyperlink>
    </w:p>
    <w:p w14:paraId="3D57680C" w14:textId="6FE2A1F5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1" w:history="1">
        <w:r w:rsidR="006C28F5" w:rsidRPr="00C309B2">
          <w:rPr>
            <w:rStyle w:val="Hyperlink"/>
            <w:noProof/>
          </w:rPr>
          <w:t>4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Opis komunikacije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_Toc99304841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5</w:t>
        </w:r>
        <w:r w:rsidR="006C28F5">
          <w:rPr>
            <w:noProof/>
            <w:webHidden/>
          </w:rPr>
          <w:fldChar w:fldCharType="end"/>
        </w:r>
      </w:hyperlink>
    </w:p>
    <w:p w14:paraId="5D3F570B" w14:textId="63FA67CC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2" w:history="1">
        <w:r w:rsidR="006C28F5" w:rsidRPr="00C309B2">
          <w:rPr>
            <w:rStyle w:val="Hyperlink"/>
            <w:noProof/>
          </w:rPr>
          <w:t>5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Grafički prikaz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_Toc99304842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5</w:t>
        </w:r>
        <w:r w:rsidR="006C28F5">
          <w:rPr>
            <w:noProof/>
            <w:webHidden/>
          </w:rPr>
          <w:fldChar w:fldCharType="end"/>
        </w:r>
      </w:hyperlink>
    </w:p>
    <w:p w14:paraId="562C75D1" w14:textId="61FB3429" w:rsidR="00560BD8" w:rsidRDefault="00256B6D" w:rsidP="004B0B9B">
      <w:r w:rsidRPr="000833BA">
        <w:fldChar w:fldCharType="end"/>
      </w:r>
    </w:p>
    <w:p w14:paraId="664355AD" w14:textId="77777777" w:rsidR="00E436EC" w:rsidRDefault="00E436EC" w:rsidP="00E436EC">
      <w:pPr>
        <w:tabs>
          <w:tab w:val="left" w:pos="2581"/>
        </w:tabs>
      </w:pPr>
    </w:p>
    <w:p w14:paraId="1A965116" w14:textId="77777777" w:rsidR="00ED3137" w:rsidRDefault="00ED3137" w:rsidP="00E436EC">
      <w:pPr>
        <w:tabs>
          <w:tab w:val="left" w:pos="2581"/>
        </w:tabs>
      </w:pPr>
    </w:p>
    <w:p w14:paraId="7DF4E37C" w14:textId="77777777" w:rsidR="00ED3137" w:rsidRDefault="00560BD8" w:rsidP="00ED3137">
      <w:r w:rsidRPr="00E436EC">
        <w:br w:type="page"/>
      </w:r>
    </w:p>
    <w:p w14:paraId="4B1C394B" w14:textId="1F9D9754" w:rsidR="00F84EE1" w:rsidRPr="000833BA" w:rsidRDefault="00A6243A" w:rsidP="00ED3137">
      <w:pPr>
        <w:pStyle w:val="Heading1"/>
      </w:pPr>
      <w:bookmarkStart w:id="2" w:name="_Toc99304840"/>
      <w:r>
        <w:lastRenderedPageBreak/>
        <w:t xml:space="preserve">Opis </w:t>
      </w:r>
      <w:r w:rsidR="00242438">
        <w:t>arhitektura</w:t>
      </w:r>
      <w:bookmarkEnd w:id="2"/>
    </w:p>
    <w:p w14:paraId="2CDAFCC4" w14:textId="77777777" w:rsidR="003A6B91" w:rsidRDefault="003A6B91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6CF633DF" w14:textId="1FCD3001" w:rsidR="00B62D64" w:rsidRDefault="00B62D64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23811ABC" w14:textId="77777777" w:rsidR="007E3025" w:rsidRPr="00B62D64" w:rsidRDefault="007E3025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</w:p>
    <w:p w14:paraId="31E63976" w14:textId="5A684167" w:rsidR="00B62D64" w:rsidRDefault="003A6B91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  <w:r w:rsidRPr="00C60187">
        <w:rPr>
          <w:rStyle w:val="normaltextrun"/>
          <w:rFonts w:ascii="Calibri" w:hAnsi="Calibri" w:cs="Calibri"/>
          <w:sz w:val="22"/>
          <w:szCs w:val="22"/>
          <w:lang w:val="hr-HR"/>
        </w:rPr>
        <w:t>Web aplikacija</w:t>
      </w:r>
      <w:r w:rsidR="00B62D64"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</w:t>
      </w:r>
      <w:r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će </w:t>
      </w:r>
      <w:r w:rsidR="00B62D64" w:rsidRPr="00C60187">
        <w:rPr>
          <w:rStyle w:val="normaltextrun"/>
          <w:rFonts w:ascii="Calibri" w:hAnsi="Calibri" w:cs="Calibri"/>
          <w:sz w:val="22"/>
          <w:szCs w:val="22"/>
          <w:lang w:val="hr-HR"/>
        </w:rPr>
        <w:t>se sastojati od</w:t>
      </w:r>
      <w:r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tri komponente. </w:t>
      </w:r>
      <w:r w:rsidR="00C60187"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Frontend dio bit će razvijen koristeći Angular, uz integraciju njegovih biblioteka i Bootstrap-a kako bismo osigurali responzivnost korisničkog sučelja. </w:t>
      </w:r>
      <w:r w:rsidR="00B62D64"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Za Angular smo se 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odlučili zbog prijašnjeg iskustva programera</w:t>
      </w:r>
      <w:r w:rsidR="00F8126D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te zbog njegove popularnosti i statusa kao open-source frameworka.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.</w:t>
      </w:r>
      <w:r w:rsidR="00B62D64" w:rsidRPr="00F8126D">
        <w:rPr>
          <w:rFonts w:ascii="Calibri" w:hAnsi="Calibri" w:cs="Calibri"/>
          <w:sz w:val="22"/>
          <w:szCs w:val="22"/>
          <w:lang w:val="hr-HR"/>
        </w:rPr>
        <w:t xml:space="preserve"> </w:t>
      </w:r>
      <w:bookmarkStart w:id="3" w:name="_Hlk161364591"/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Z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bog malog broja podataka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baza koju smo odlučili koristiti je SQLite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. 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B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aza 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će se 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sastojati od 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3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tablic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e koje će sadržati</w:t>
      </w:r>
      <w:r w:rsidR="00B62D64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recepte, korisnike i favorite. Za backend dio aplikacije odabrali smo ASP.NET Core u jeziku C#. Razlog za taj odabir je prijašnje iskustvo s jezikom C# i želja programera da nauči ASP.NET. </w:t>
      </w:r>
      <w:r w:rsidR="00FD216F">
        <w:rPr>
          <w:rStyle w:val="normaltextrun"/>
          <w:rFonts w:ascii="Calibri" w:hAnsi="Calibri" w:cs="Calibri"/>
          <w:sz w:val="22"/>
          <w:szCs w:val="22"/>
          <w:lang w:val="hr-HR"/>
        </w:rPr>
        <w:t>Uz to koristit ćemo Entity Framework Core. Entity Framework Core je open-source ORM framework. ORM framework je tehnologija koja automatizira pretvaranje podataka između objekata i baze podataka.</w:t>
      </w:r>
    </w:p>
    <w:p w14:paraId="3C1DD261" w14:textId="3F17E7A3" w:rsidR="009732E4" w:rsidRDefault="009732E4" w:rsidP="009732E4">
      <w:pPr>
        <w:jc w:val="both"/>
        <w:rPr>
          <w:rStyle w:val="normaltextrun"/>
          <w:rFonts w:cs="Calibri"/>
        </w:rPr>
      </w:pPr>
      <w:r>
        <w:rPr>
          <w:rStyle w:val="normaltextrun"/>
          <w:rFonts w:cs="Calibri"/>
        </w:rPr>
        <w:t>Aplikacija je razvijena po MVC (Model-View-Controller) obrazcu. MVC se k</w:t>
      </w:r>
      <w:r>
        <w:rPr>
          <w:shd w:val="clear" w:color="auto" w:fill="FFFFFF"/>
        </w:rPr>
        <w:t>oristi u </w:t>
      </w:r>
      <w:r w:rsidRPr="009732E4">
        <w:rPr>
          <w:shd w:val="clear" w:color="auto" w:fill="FFFFFF"/>
        </w:rPr>
        <w:t>softverskom</w:t>
      </w:r>
      <w:r>
        <w:rPr>
          <w:shd w:val="clear" w:color="auto" w:fill="FFFFFF"/>
        </w:rPr>
        <w:t> inženjeringu za odvajanje pojedinih dijelova aplikacije u komponente ovisno o njihovoj namjeni.</w:t>
      </w:r>
    </w:p>
    <w:bookmarkEnd w:id="3"/>
    <w:p w14:paraId="44FB30F8" w14:textId="2AEB5DFD" w:rsidR="00AF7ED2" w:rsidRPr="007E3025" w:rsidRDefault="00B62D64" w:rsidP="007E302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6C2597B6" w14:textId="77777777" w:rsidR="009732E4" w:rsidRDefault="00B62D64" w:rsidP="009732E4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413A42B" wp14:editId="3B6F84C5">
            <wp:extent cx="5391397" cy="3751984"/>
            <wp:effectExtent l="0" t="0" r="0" b="1270"/>
            <wp:docPr id="66701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92" cy="37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3C84" w14:textId="417AF04C" w:rsidR="000324F5" w:rsidRDefault="009732E4" w:rsidP="009732E4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Struktura baze podataka</w:t>
      </w:r>
    </w:p>
    <w:p w14:paraId="1DA6542E" w14:textId="6B04A2C3" w:rsidR="00AC39D5" w:rsidRDefault="00AC39D5">
      <w:pPr>
        <w:spacing w:after="0" w:line="240" w:lineRule="auto"/>
      </w:pPr>
      <w:r>
        <w:br w:type="page"/>
      </w:r>
    </w:p>
    <w:p w14:paraId="794EC5F5" w14:textId="53287FA7" w:rsidR="002C295F" w:rsidRDefault="00A6243A" w:rsidP="002C295F">
      <w:pPr>
        <w:pStyle w:val="Heading1"/>
      </w:pPr>
      <w:bookmarkStart w:id="4" w:name="_Toc99304841"/>
      <w:r>
        <w:lastRenderedPageBreak/>
        <w:t xml:space="preserve">Opis </w:t>
      </w:r>
      <w:r w:rsidR="003860F3">
        <w:t>komunikacije</w:t>
      </w:r>
      <w:bookmarkEnd w:id="4"/>
    </w:p>
    <w:p w14:paraId="05D50A3F" w14:textId="77777777" w:rsidR="00D63A6F" w:rsidRDefault="00D63A6F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4935EF6C" w14:textId="02EAE059" w:rsidR="007E3025" w:rsidRDefault="007E3025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3A3CA962" w14:textId="77777777" w:rsidR="007E3025" w:rsidRPr="007E3025" w:rsidRDefault="007E3025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</w:p>
    <w:p w14:paraId="1BF4CD4C" w14:textId="6C424E0D" w:rsidR="009732E4" w:rsidRDefault="00C60187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  <w:r w:rsidRPr="00C60187">
        <w:rPr>
          <w:rStyle w:val="normaltextrun"/>
          <w:rFonts w:ascii="Calibri" w:hAnsi="Calibri" w:cs="Calibri"/>
          <w:sz w:val="22"/>
          <w:szCs w:val="22"/>
          <w:lang w:val="hr-HR"/>
        </w:rPr>
        <w:t>Komunikacija između frontend i backend sloja odvija se putem HTTP zahtjeva. Kada korisnik izvodi radnje s korisničkim sučeljem, frontend šalje zahtjeve backendu kako bi dobio ili poslao podatke. Ovi zahtjevi su oblikovani u skladu s RESTful principima.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770DD8">
        <w:rPr>
          <w:rStyle w:val="normaltextrun"/>
          <w:rFonts w:ascii="Calibri" w:hAnsi="Calibri" w:cs="Calibri"/>
          <w:sz w:val="22"/>
          <w:szCs w:val="22"/>
          <w:lang w:val="hr-HR"/>
        </w:rPr>
        <w:t>API u serveru procesira zahtjev, pristupa bazi podataka i generira odgovor.</w:t>
      </w:r>
      <w:r w:rsidR="007E3025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API se sastoji od klasa modela, repozitorija i kontrolera. Klase modela definiraju strukturu podataka. Klase repozitorija definiraju kako se podatci obrađuju. Klase kontrolera pozivaju metode klasa repozitorija s obzirom na zahtjev i generiraju odgovor.</w:t>
      </w:r>
      <w:r w:rsidR="00770DD8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Frontend dio servera obrađuje odgovor </w:t>
      </w:r>
      <w:r w:rsidR="007E3025">
        <w:rPr>
          <w:rStyle w:val="normaltextrun"/>
          <w:rFonts w:ascii="Calibri" w:hAnsi="Calibri" w:cs="Calibri"/>
          <w:sz w:val="22"/>
          <w:szCs w:val="22"/>
          <w:lang w:val="hr-HR"/>
        </w:rPr>
        <w:t>te generira prikaz koji šalje korisniku.</w:t>
      </w:r>
    </w:p>
    <w:p w14:paraId="7E2AED50" w14:textId="77777777" w:rsidR="007E3025" w:rsidRDefault="007E3025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07AD6671" w14:textId="77777777" w:rsidR="007E3025" w:rsidRPr="00B62D64" w:rsidRDefault="007E3025" w:rsidP="007E302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2B210720" w14:textId="7F7F8709" w:rsidR="009732E4" w:rsidRDefault="00EA4D4E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sz w:val="22"/>
          <w:szCs w:val="22"/>
          <w:lang w:val="hr-HR"/>
        </w:rPr>
        <w:tab/>
      </w:r>
    </w:p>
    <w:p w14:paraId="6ED5AFE9" w14:textId="02FE5908" w:rsidR="002D0A55" w:rsidRPr="005447C6" w:rsidRDefault="00A6243A" w:rsidP="002D0A55">
      <w:pPr>
        <w:pStyle w:val="Heading1"/>
        <w:rPr>
          <w:noProof/>
          <w:lang w:val="en-US"/>
        </w:rPr>
      </w:pPr>
      <w:bookmarkStart w:id="5" w:name="_Toc99304842"/>
      <w:r w:rsidRPr="005447C6">
        <w:rPr>
          <w:noProof/>
          <w:lang w:val="en-US"/>
        </w:rPr>
        <w:t>Grafički prikaz</w:t>
      </w:r>
      <w:bookmarkEnd w:id="5"/>
    </w:p>
    <w:p w14:paraId="6E1831B3" w14:textId="16C7A0F6" w:rsidR="002C295F" w:rsidRDefault="00AA4089" w:rsidP="00A24247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DB07FD4" wp14:editId="594B2AAF">
            <wp:simplePos x="0" y="0"/>
            <wp:positionH relativeFrom="column">
              <wp:posOffset>-348615</wp:posOffset>
            </wp:positionH>
            <wp:positionV relativeFrom="paragraph">
              <wp:posOffset>518160</wp:posOffset>
            </wp:positionV>
            <wp:extent cx="6550660" cy="1516380"/>
            <wp:effectExtent l="0" t="0" r="0" b="0"/>
            <wp:wrapTight wrapText="bothSides">
              <wp:wrapPolygon edited="0">
                <wp:start x="13505" y="0"/>
                <wp:lineTo x="0" y="543"/>
                <wp:lineTo x="0" y="20352"/>
                <wp:lineTo x="18593" y="21166"/>
                <wp:lineTo x="18907" y="21166"/>
                <wp:lineTo x="20415" y="20623"/>
                <wp:lineTo x="20917" y="19809"/>
                <wp:lineTo x="20855" y="0"/>
                <wp:lineTo x="13505" y="0"/>
              </wp:wrapPolygon>
            </wp:wrapTight>
            <wp:docPr id="584480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A6F" w:rsidRPr="005447C6">
        <w:rPr>
          <w:rFonts w:cs="Calibri"/>
          <w:noProof/>
          <w:color w:val="000000"/>
          <w:shd w:val="clear" w:color="auto" w:fill="FFFFFF"/>
          <w:lang w:val="en-US"/>
        </w:rPr>
        <w:br/>
      </w:r>
    </w:p>
    <w:p w14:paraId="2B205E46" w14:textId="77777777" w:rsidR="00AA4089" w:rsidRPr="00AA4089" w:rsidRDefault="00AA4089" w:rsidP="00AA4089">
      <w:pPr>
        <w:ind w:firstLine="708"/>
        <w:rPr>
          <w:lang w:val="en-US"/>
        </w:rPr>
      </w:pPr>
    </w:p>
    <w:p w14:paraId="43C1B74C" w14:textId="77777777" w:rsidR="00AA4089" w:rsidRPr="00AA4089" w:rsidRDefault="00AA4089" w:rsidP="00AA4089">
      <w:pPr>
        <w:rPr>
          <w:lang w:val="en-US"/>
        </w:rPr>
      </w:pPr>
    </w:p>
    <w:p w14:paraId="4D7B5672" w14:textId="77777777" w:rsidR="00AA4089" w:rsidRPr="00AA4089" w:rsidRDefault="00AA4089" w:rsidP="00AA4089">
      <w:pPr>
        <w:rPr>
          <w:lang w:val="en-US"/>
        </w:rPr>
      </w:pPr>
    </w:p>
    <w:p w14:paraId="77D2C51B" w14:textId="77777777" w:rsidR="00AA4089" w:rsidRPr="00AA4089" w:rsidRDefault="00AA4089" w:rsidP="00AA4089">
      <w:pPr>
        <w:rPr>
          <w:lang w:val="en-US"/>
        </w:rPr>
      </w:pPr>
    </w:p>
    <w:p w14:paraId="21A11D19" w14:textId="77777777" w:rsidR="00AA4089" w:rsidRPr="00AA4089" w:rsidRDefault="00AA4089" w:rsidP="00AA4089">
      <w:pPr>
        <w:rPr>
          <w:lang w:val="en-US"/>
        </w:rPr>
      </w:pPr>
    </w:p>
    <w:sectPr w:rsidR="00AA4089" w:rsidRPr="00AA4089" w:rsidSect="004F5DC6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E3C0" w14:textId="77777777" w:rsidR="004F5DC6" w:rsidRDefault="004F5DC6" w:rsidP="00E9762A">
      <w:pPr>
        <w:spacing w:after="0" w:line="240" w:lineRule="auto"/>
      </w:pPr>
      <w:r>
        <w:separator/>
      </w:r>
    </w:p>
  </w:endnote>
  <w:endnote w:type="continuationSeparator" w:id="0">
    <w:p w14:paraId="33347597" w14:textId="77777777" w:rsidR="004F5DC6" w:rsidRDefault="004F5DC6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6B7268A8" w14:textId="77777777" w:rsidTr="005F631A">
      <w:trPr>
        <w:trHeight w:val="269"/>
      </w:trPr>
      <w:tc>
        <w:tcPr>
          <w:tcW w:w="3117" w:type="dxa"/>
        </w:tcPr>
        <w:p w14:paraId="7243A2A4" w14:textId="77777777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AD65A0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14="http://schemas.microsoft.com/office/word/2010/wordml" xmlns:a14="http://schemas.microsoft.com/office/drawing/2010/main" xmlns:a="http://schemas.openxmlformats.org/drawingml/2006/main">
                <w:pict w14:anchorId="273917D5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14:paraId="489E1818" w14:textId="77777777" w:rsidR="0072389D" w:rsidRDefault="00000000" w:rsidP="00C83EE9">
          <w:fldSimple w:instr="FILENAME   \* MERGEFORMAT">
            <w:r w:rsidR="00344D25">
              <w:rPr>
                <w:noProof/>
              </w:rPr>
              <w:t>Document1</w:t>
            </w:r>
          </w:fldSimple>
        </w:p>
      </w:tc>
      <w:tc>
        <w:tcPr>
          <w:tcW w:w="3117" w:type="dxa"/>
        </w:tcPr>
        <w:p w14:paraId="6B03468B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31A6E">
            <w:rPr>
              <w:noProof/>
            </w:rPr>
            <w:t>4</w:t>
          </w:r>
          <w:r>
            <w:fldChar w:fldCharType="end"/>
          </w:r>
        </w:p>
      </w:tc>
    </w:tr>
  </w:tbl>
  <w:p w14:paraId="5BE93A62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63E2" w14:textId="77777777" w:rsidR="004F5DC6" w:rsidRDefault="004F5DC6" w:rsidP="00E9762A">
      <w:pPr>
        <w:spacing w:after="0" w:line="240" w:lineRule="auto"/>
      </w:pPr>
      <w:r>
        <w:separator/>
      </w:r>
    </w:p>
  </w:footnote>
  <w:footnote w:type="continuationSeparator" w:id="0">
    <w:p w14:paraId="0097962B" w14:textId="77777777" w:rsidR="004F5DC6" w:rsidRDefault="004F5DC6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7743B77E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0EEAD2E6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7743B77E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79F29F3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E11D2A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7F21" w14:textId="77777777" w:rsidR="00344D25" w:rsidRPr="008F2EF3" w:rsidRDefault="7743B77E" w:rsidP="00805655">
    <w:pPr>
      <w:pStyle w:val="Header"/>
      <w:jc w:val="center"/>
    </w:pPr>
    <w:r>
      <w:rPr>
        <w:noProof/>
      </w:rPr>
      <w:drawing>
        <wp:inline distT="0" distB="0" distL="0" distR="0" wp14:anchorId="438F2209" wp14:editId="7437002B">
          <wp:extent cx="4515480" cy="781159"/>
          <wp:effectExtent l="0" t="0" r="0" b="0"/>
          <wp:docPr id="111926012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0280098">
    <w:abstractNumId w:val="6"/>
  </w:num>
  <w:num w:numId="2" w16cid:durableId="1822504686">
    <w:abstractNumId w:val="3"/>
  </w:num>
  <w:num w:numId="3" w16cid:durableId="98457735">
    <w:abstractNumId w:val="1"/>
  </w:num>
  <w:num w:numId="4" w16cid:durableId="1141460012">
    <w:abstractNumId w:val="4"/>
  </w:num>
  <w:num w:numId="5" w16cid:durableId="107237834">
    <w:abstractNumId w:val="7"/>
  </w:num>
  <w:num w:numId="6" w16cid:durableId="100489354">
    <w:abstractNumId w:val="0"/>
  </w:num>
  <w:num w:numId="7" w16cid:durableId="1428843189">
    <w:abstractNumId w:val="2"/>
  </w:num>
  <w:num w:numId="8" w16cid:durableId="17079764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24F5"/>
    <w:rsid w:val="00033A17"/>
    <w:rsid w:val="00034D79"/>
    <w:rsid w:val="00036F7E"/>
    <w:rsid w:val="00044CB2"/>
    <w:rsid w:val="0004591E"/>
    <w:rsid w:val="000505D7"/>
    <w:rsid w:val="00053514"/>
    <w:rsid w:val="000537CD"/>
    <w:rsid w:val="00055AD7"/>
    <w:rsid w:val="00057A56"/>
    <w:rsid w:val="00060172"/>
    <w:rsid w:val="000713DC"/>
    <w:rsid w:val="00080DF6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7F4"/>
    <w:rsid w:val="00155A04"/>
    <w:rsid w:val="001736F6"/>
    <w:rsid w:val="00177AA6"/>
    <w:rsid w:val="00177E2A"/>
    <w:rsid w:val="0018016C"/>
    <w:rsid w:val="0018137F"/>
    <w:rsid w:val="00182B43"/>
    <w:rsid w:val="00183408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098B"/>
    <w:rsid w:val="001F23B3"/>
    <w:rsid w:val="00205DA9"/>
    <w:rsid w:val="00211383"/>
    <w:rsid w:val="00212719"/>
    <w:rsid w:val="00217BBD"/>
    <w:rsid w:val="0022368D"/>
    <w:rsid w:val="00227DC3"/>
    <w:rsid w:val="00232803"/>
    <w:rsid w:val="0023786C"/>
    <w:rsid w:val="00242438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57730"/>
    <w:rsid w:val="0036093B"/>
    <w:rsid w:val="00367CD8"/>
    <w:rsid w:val="00370088"/>
    <w:rsid w:val="003750D1"/>
    <w:rsid w:val="003823A4"/>
    <w:rsid w:val="00385AD1"/>
    <w:rsid w:val="003860F3"/>
    <w:rsid w:val="003A0068"/>
    <w:rsid w:val="003A218B"/>
    <w:rsid w:val="003A28BC"/>
    <w:rsid w:val="003A325A"/>
    <w:rsid w:val="003A5AF7"/>
    <w:rsid w:val="003A5D42"/>
    <w:rsid w:val="003A5F23"/>
    <w:rsid w:val="003A69B7"/>
    <w:rsid w:val="003A6B91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1A6E"/>
    <w:rsid w:val="00434E9C"/>
    <w:rsid w:val="004379E9"/>
    <w:rsid w:val="00441D82"/>
    <w:rsid w:val="00452765"/>
    <w:rsid w:val="00457D27"/>
    <w:rsid w:val="00461C71"/>
    <w:rsid w:val="00472B11"/>
    <w:rsid w:val="004757E6"/>
    <w:rsid w:val="00475FCF"/>
    <w:rsid w:val="0048119E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5DC6"/>
    <w:rsid w:val="004F6C59"/>
    <w:rsid w:val="005039AA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47C6"/>
    <w:rsid w:val="00545704"/>
    <w:rsid w:val="005507D1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67613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28F5"/>
    <w:rsid w:val="006C3BCF"/>
    <w:rsid w:val="006C5A2F"/>
    <w:rsid w:val="006D0F84"/>
    <w:rsid w:val="006D3F33"/>
    <w:rsid w:val="006D4423"/>
    <w:rsid w:val="006E2C2B"/>
    <w:rsid w:val="006E5C96"/>
    <w:rsid w:val="0070043A"/>
    <w:rsid w:val="00704194"/>
    <w:rsid w:val="007118E9"/>
    <w:rsid w:val="007166CB"/>
    <w:rsid w:val="00722C65"/>
    <w:rsid w:val="0072389D"/>
    <w:rsid w:val="007329CA"/>
    <w:rsid w:val="00732EAE"/>
    <w:rsid w:val="00742479"/>
    <w:rsid w:val="00742D54"/>
    <w:rsid w:val="0074478A"/>
    <w:rsid w:val="007532C1"/>
    <w:rsid w:val="00753595"/>
    <w:rsid w:val="00760BD3"/>
    <w:rsid w:val="00770A4B"/>
    <w:rsid w:val="00770DD8"/>
    <w:rsid w:val="00771FA5"/>
    <w:rsid w:val="00772981"/>
    <w:rsid w:val="00773191"/>
    <w:rsid w:val="00790932"/>
    <w:rsid w:val="00790E2D"/>
    <w:rsid w:val="00791E3C"/>
    <w:rsid w:val="007920E8"/>
    <w:rsid w:val="00797135"/>
    <w:rsid w:val="007A037E"/>
    <w:rsid w:val="007A065E"/>
    <w:rsid w:val="007A1486"/>
    <w:rsid w:val="007A735C"/>
    <w:rsid w:val="007C1EAC"/>
    <w:rsid w:val="007C3A1E"/>
    <w:rsid w:val="007C4239"/>
    <w:rsid w:val="007D33FE"/>
    <w:rsid w:val="007D439B"/>
    <w:rsid w:val="007D6211"/>
    <w:rsid w:val="007E3025"/>
    <w:rsid w:val="007F0015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ABE"/>
    <w:rsid w:val="00872BAF"/>
    <w:rsid w:val="00873F54"/>
    <w:rsid w:val="00875142"/>
    <w:rsid w:val="008762A7"/>
    <w:rsid w:val="00881CE5"/>
    <w:rsid w:val="00882D4A"/>
    <w:rsid w:val="00887E78"/>
    <w:rsid w:val="0089103B"/>
    <w:rsid w:val="00894615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2433F"/>
    <w:rsid w:val="00930886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32E4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9F29B3"/>
    <w:rsid w:val="00A00453"/>
    <w:rsid w:val="00A112B7"/>
    <w:rsid w:val="00A16ECF"/>
    <w:rsid w:val="00A20E56"/>
    <w:rsid w:val="00A20F32"/>
    <w:rsid w:val="00A24247"/>
    <w:rsid w:val="00A24F60"/>
    <w:rsid w:val="00A25599"/>
    <w:rsid w:val="00A317AE"/>
    <w:rsid w:val="00A37899"/>
    <w:rsid w:val="00A44B81"/>
    <w:rsid w:val="00A4621C"/>
    <w:rsid w:val="00A500DC"/>
    <w:rsid w:val="00A52996"/>
    <w:rsid w:val="00A6243A"/>
    <w:rsid w:val="00A64430"/>
    <w:rsid w:val="00A67E92"/>
    <w:rsid w:val="00A72F99"/>
    <w:rsid w:val="00A76C1E"/>
    <w:rsid w:val="00A80D2F"/>
    <w:rsid w:val="00A82907"/>
    <w:rsid w:val="00A90AED"/>
    <w:rsid w:val="00A90BDD"/>
    <w:rsid w:val="00A93860"/>
    <w:rsid w:val="00A95573"/>
    <w:rsid w:val="00A97BB5"/>
    <w:rsid w:val="00AA4089"/>
    <w:rsid w:val="00AB2116"/>
    <w:rsid w:val="00AC0C9B"/>
    <w:rsid w:val="00AC38D5"/>
    <w:rsid w:val="00AC39D5"/>
    <w:rsid w:val="00AD2A2D"/>
    <w:rsid w:val="00AD7B43"/>
    <w:rsid w:val="00AE5254"/>
    <w:rsid w:val="00AF564F"/>
    <w:rsid w:val="00AF7ED2"/>
    <w:rsid w:val="00B1034A"/>
    <w:rsid w:val="00B11109"/>
    <w:rsid w:val="00B13DAA"/>
    <w:rsid w:val="00B20327"/>
    <w:rsid w:val="00B22E1A"/>
    <w:rsid w:val="00B24048"/>
    <w:rsid w:val="00B252D2"/>
    <w:rsid w:val="00B3383F"/>
    <w:rsid w:val="00B357CE"/>
    <w:rsid w:val="00B502A7"/>
    <w:rsid w:val="00B55E49"/>
    <w:rsid w:val="00B62D64"/>
    <w:rsid w:val="00B63346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B76FE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69E4"/>
    <w:rsid w:val="00C17F9D"/>
    <w:rsid w:val="00C2065F"/>
    <w:rsid w:val="00C25A1C"/>
    <w:rsid w:val="00C32295"/>
    <w:rsid w:val="00C36F84"/>
    <w:rsid w:val="00C51367"/>
    <w:rsid w:val="00C60187"/>
    <w:rsid w:val="00C6035D"/>
    <w:rsid w:val="00C60EC9"/>
    <w:rsid w:val="00C610C1"/>
    <w:rsid w:val="00C66E0C"/>
    <w:rsid w:val="00C72B9B"/>
    <w:rsid w:val="00C75AAC"/>
    <w:rsid w:val="00C77ED5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10ED3"/>
    <w:rsid w:val="00D225C9"/>
    <w:rsid w:val="00D26F49"/>
    <w:rsid w:val="00D310E4"/>
    <w:rsid w:val="00D34B30"/>
    <w:rsid w:val="00D35ECD"/>
    <w:rsid w:val="00D45736"/>
    <w:rsid w:val="00D47102"/>
    <w:rsid w:val="00D47BA2"/>
    <w:rsid w:val="00D50B1D"/>
    <w:rsid w:val="00D511D9"/>
    <w:rsid w:val="00D550B3"/>
    <w:rsid w:val="00D5645C"/>
    <w:rsid w:val="00D63A6F"/>
    <w:rsid w:val="00D665FD"/>
    <w:rsid w:val="00D7414D"/>
    <w:rsid w:val="00D827CD"/>
    <w:rsid w:val="00D9417A"/>
    <w:rsid w:val="00D9631C"/>
    <w:rsid w:val="00DA564B"/>
    <w:rsid w:val="00DB206E"/>
    <w:rsid w:val="00DB7160"/>
    <w:rsid w:val="00DC1885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3A2D"/>
    <w:rsid w:val="00E85A26"/>
    <w:rsid w:val="00E92791"/>
    <w:rsid w:val="00E938D4"/>
    <w:rsid w:val="00E94E6F"/>
    <w:rsid w:val="00E965DB"/>
    <w:rsid w:val="00E9762A"/>
    <w:rsid w:val="00E97A84"/>
    <w:rsid w:val="00EA4D4E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EE3"/>
    <w:rsid w:val="00F02926"/>
    <w:rsid w:val="00F04B61"/>
    <w:rsid w:val="00F11BDD"/>
    <w:rsid w:val="00F14554"/>
    <w:rsid w:val="00F17739"/>
    <w:rsid w:val="00F20ECC"/>
    <w:rsid w:val="00F30DFE"/>
    <w:rsid w:val="00F32FA6"/>
    <w:rsid w:val="00F407FB"/>
    <w:rsid w:val="00F43F2C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26D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216F"/>
    <w:rsid w:val="00FD4DF6"/>
    <w:rsid w:val="00FD5A67"/>
    <w:rsid w:val="00FE5D51"/>
    <w:rsid w:val="00FF07DD"/>
    <w:rsid w:val="00FF12D8"/>
    <w:rsid w:val="06F8BD4B"/>
    <w:rsid w:val="2004A104"/>
    <w:rsid w:val="21265D98"/>
    <w:rsid w:val="34DFC79C"/>
    <w:rsid w:val="3F352CEA"/>
    <w:rsid w:val="5094515E"/>
    <w:rsid w:val="7743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511CD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30886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customStyle="1" w:styleId="normaltextrun">
    <w:name w:val="normaltextrun"/>
    <w:basedOn w:val="DefaultParagraphFont"/>
    <w:rsid w:val="00D827CD"/>
  </w:style>
  <w:style w:type="character" w:customStyle="1" w:styleId="eop">
    <w:name w:val="eop"/>
    <w:basedOn w:val="DefaultParagraphFont"/>
    <w:rsid w:val="00D827CD"/>
  </w:style>
  <w:style w:type="paragraph" w:customStyle="1" w:styleId="paragraph">
    <w:name w:val="paragraph"/>
    <w:basedOn w:val="Normal"/>
    <w:rsid w:val="001F09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732E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B1D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50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004FAB-57E2-4528-87AD-16E464C00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A41C41-EED8-4FA6-8BAD-7085E602F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4A96D-456B-4BC5-A427-191B550BC4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23BF92-8354-4FEF-BB18-F3EF0F77AC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</Template>
  <TotalTime>116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Kristina Aničić (kanicic)</cp:lastModifiedBy>
  <cp:revision>15</cp:revision>
  <cp:lastPrinted>2008-05-05T13:41:00Z</cp:lastPrinted>
  <dcterms:created xsi:type="dcterms:W3CDTF">2024-03-12T17:19:00Z</dcterms:created>
  <dcterms:modified xsi:type="dcterms:W3CDTF">2024-03-15T17:20:00Z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