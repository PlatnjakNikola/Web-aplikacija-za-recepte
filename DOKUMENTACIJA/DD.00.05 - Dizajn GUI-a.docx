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B010A8" w14:paraId="3BEF0160" w14:textId="77777777" w:rsidTr="00DA30E0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F110B66" w14:textId="77777777" w:rsidR="00344D25" w:rsidRPr="00B010A8" w:rsidRDefault="00344D25" w:rsidP="00FB6855">
            <w:pPr>
              <w:pStyle w:val="Bezproreda"/>
              <w:snapToGrid w:val="0"/>
              <w:jc w:val="center"/>
              <w:rPr>
                <w:b/>
                <w:noProof/>
                <w:lang w:val="en-US"/>
              </w:rPr>
            </w:pPr>
          </w:p>
        </w:tc>
      </w:tr>
    </w:tbl>
    <w:p w14:paraId="5B1497FD" w14:textId="77777777" w:rsidR="007D439B" w:rsidRPr="00B010A8" w:rsidRDefault="007D439B">
      <w:pPr>
        <w:rPr>
          <w:noProof/>
          <w:lang w:val="en-US"/>
        </w:rPr>
      </w:pPr>
    </w:p>
    <w:p w14:paraId="4017B621" w14:textId="77777777" w:rsidR="0081030B" w:rsidRPr="00B010A8" w:rsidRDefault="0081030B" w:rsidP="00A00453">
      <w:pPr>
        <w:rPr>
          <w:noProof/>
          <w:lang w:val="en-US"/>
        </w:rPr>
      </w:pPr>
    </w:p>
    <w:p w14:paraId="68B2D512" w14:textId="77777777" w:rsidR="00BD41F7" w:rsidRPr="00B010A8" w:rsidRDefault="00F87F71" w:rsidP="00BD41F7">
      <w:pPr>
        <w:jc w:val="right"/>
        <w:rPr>
          <w:b/>
          <w:noProof/>
          <w:sz w:val="36"/>
          <w:lang w:val="en-US"/>
        </w:rPr>
      </w:pPr>
      <w:r w:rsidRPr="00B010A8">
        <w:rPr>
          <w:b/>
          <w:noProof/>
          <w:sz w:val="36"/>
          <w:lang w:val="en-US"/>
        </w:rPr>
        <w:t>DIZAJN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:rsidRPr="00B010A8" w14:paraId="4082A493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2FA4FF83" w14:textId="77777777" w:rsidR="000157AD" w:rsidRPr="00B010A8" w:rsidRDefault="000157AD" w:rsidP="00FA1969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67EB149C" w14:textId="77777777" w:rsidR="008C57A9" w:rsidRPr="00B010A8" w:rsidRDefault="0043241D" w:rsidP="006C206F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Dizajn GUI-a</w:t>
            </w:r>
          </w:p>
        </w:tc>
      </w:tr>
      <w:tr w:rsidR="000157AD" w:rsidRPr="00B010A8" w14:paraId="00F8333E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EF07790" w14:textId="77777777" w:rsidR="000157AD" w:rsidRPr="00B010A8" w:rsidRDefault="000157AD" w:rsidP="003B0E62">
            <w:pPr>
              <w:jc w:val="right"/>
              <w:rPr>
                <w:noProof/>
                <w:vanish/>
                <w:lang w:val="en-US"/>
              </w:rPr>
            </w:pPr>
          </w:p>
        </w:tc>
        <w:tc>
          <w:tcPr>
            <w:tcW w:w="5742" w:type="dxa"/>
            <w:vAlign w:val="center"/>
          </w:tcPr>
          <w:p w14:paraId="1A27B930" w14:textId="77777777" w:rsidR="000157AD" w:rsidRPr="00B010A8" w:rsidRDefault="00F87F71" w:rsidP="00F87F7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D</w:t>
            </w:r>
            <w:r w:rsidR="001F00A5" w:rsidRPr="00B010A8">
              <w:rPr>
                <w:noProof/>
                <w:lang w:val="en-US"/>
              </w:rPr>
              <w:t>D</w:t>
            </w:r>
            <w:r w:rsidR="00816EA8" w:rsidRPr="00B010A8">
              <w:rPr>
                <w:noProof/>
                <w:lang w:val="en-US"/>
              </w:rPr>
              <w:t>.00.0</w:t>
            </w:r>
            <w:r w:rsidR="0043241D" w:rsidRPr="00B010A8">
              <w:rPr>
                <w:noProof/>
                <w:lang w:val="en-US"/>
              </w:rPr>
              <w:t>5</w:t>
            </w:r>
          </w:p>
        </w:tc>
      </w:tr>
    </w:tbl>
    <w:p w14:paraId="4CD28BF8" w14:textId="77777777" w:rsidR="00BD41F7" w:rsidRPr="00B010A8" w:rsidRDefault="00BD41F7" w:rsidP="00BD41F7">
      <w:pPr>
        <w:jc w:val="right"/>
        <w:rPr>
          <w:noProof/>
          <w:lang w:val="en-US"/>
        </w:rPr>
      </w:pPr>
    </w:p>
    <w:p w14:paraId="445076A5" w14:textId="77777777" w:rsidR="000157AD" w:rsidRPr="00B010A8" w:rsidRDefault="000157AD" w:rsidP="00A00453">
      <w:pPr>
        <w:rPr>
          <w:noProof/>
          <w:lang w:val="en-US"/>
        </w:rPr>
      </w:pPr>
    </w:p>
    <w:p w14:paraId="0331D85F" w14:textId="77777777" w:rsidR="00A92CB8" w:rsidRPr="00B010A8" w:rsidRDefault="00A92CB8" w:rsidP="00A92CB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noProof/>
          <w:sz w:val="18"/>
          <w:szCs w:val="18"/>
        </w:rPr>
      </w:pPr>
      <w:r w:rsidRPr="00B010A8">
        <w:rPr>
          <w:rStyle w:val="normaltextrun"/>
          <w:rFonts w:ascii="Calibri" w:hAnsi="Calibri" w:cs="Calibri"/>
          <w:b/>
          <w:bCs/>
          <w:noProof/>
          <w:color w:val="000000"/>
          <w:sz w:val="72"/>
          <w:szCs w:val="72"/>
        </w:rPr>
        <w:t>WEB APLIKACIJA ZA </w:t>
      </w:r>
      <w:r w:rsidRPr="00B010A8">
        <w:rPr>
          <w:rStyle w:val="eop"/>
          <w:rFonts w:ascii="Calibri" w:hAnsi="Calibri" w:cs="Calibri"/>
          <w:noProof/>
          <w:color w:val="000000"/>
          <w:sz w:val="72"/>
          <w:szCs w:val="72"/>
        </w:rPr>
        <w:t> </w:t>
      </w:r>
    </w:p>
    <w:p w14:paraId="2A465F4C" w14:textId="79B102DF" w:rsidR="00A92CB8" w:rsidRPr="00B010A8" w:rsidRDefault="005D3E35" w:rsidP="00A92CB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noProof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noProof/>
          <w:color w:val="000000"/>
          <w:sz w:val="72"/>
          <w:szCs w:val="72"/>
        </w:rPr>
        <w:t>PREGLED RECEPATA</w:t>
      </w:r>
    </w:p>
    <w:p w14:paraId="7C396A48" w14:textId="77777777" w:rsidR="00F30DFE" w:rsidRPr="00B010A8" w:rsidRDefault="00F30DFE" w:rsidP="00A00453">
      <w:pPr>
        <w:rPr>
          <w:noProof/>
          <w:sz w:val="24"/>
          <w:lang w:val="en-US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B010A8" w14:paraId="280FE4F1" w14:textId="77777777" w:rsidTr="00772981">
        <w:tc>
          <w:tcPr>
            <w:tcW w:w="4111" w:type="dxa"/>
          </w:tcPr>
          <w:p w14:paraId="41AF5354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Oznaka projekta</w:t>
            </w:r>
          </w:p>
        </w:tc>
        <w:tc>
          <w:tcPr>
            <w:tcW w:w="5103" w:type="dxa"/>
          </w:tcPr>
          <w:p w14:paraId="7E1C8B10" w14:textId="77777777" w:rsidR="00F14554" w:rsidRPr="00B010A8" w:rsidRDefault="00F14554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PROJEKT</w:t>
            </w:r>
            <w:r w:rsidR="007F07FF" w:rsidRPr="00B010A8">
              <w:rPr>
                <w:b/>
                <w:noProof/>
                <w:sz w:val="28"/>
              </w:rPr>
              <w:t xml:space="preserve"> </w:t>
            </w:r>
            <w:r w:rsidR="005B501F" w:rsidRPr="00B010A8">
              <w:rPr>
                <w:b/>
                <w:noProof/>
                <w:sz w:val="28"/>
              </w:rPr>
              <w:t>PIS</w:t>
            </w:r>
            <w:r w:rsidR="007F07FF" w:rsidRPr="00B010A8">
              <w:rPr>
                <w:b/>
                <w:noProof/>
                <w:sz w:val="28"/>
              </w:rPr>
              <w:t>01</w:t>
            </w:r>
          </w:p>
        </w:tc>
      </w:tr>
      <w:tr w:rsidR="00F14554" w:rsidRPr="00B010A8" w14:paraId="54F45842" w14:textId="77777777" w:rsidTr="00772981">
        <w:tc>
          <w:tcPr>
            <w:tcW w:w="4111" w:type="dxa"/>
          </w:tcPr>
          <w:p w14:paraId="04CEBC68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 xml:space="preserve"> Nositelj projekta</w:t>
            </w:r>
          </w:p>
        </w:tc>
        <w:tc>
          <w:tcPr>
            <w:tcW w:w="5103" w:type="dxa"/>
          </w:tcPr>
          <w:p w14:paraId="0A1EA6DE" w14:textId="77777777" w:rsidR="00F14554" w:rsidRPr="00B010A8" w:rsidRDefault="000974A0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TVZ</w:t>
            </w:r>
          </w:p>
        </w:tc>
      </w:tr>
      <w:tr w:rsidR="00816EA8" w:rsidRPr="00B010A8" w14:paraId="403F6B4C" w14:textId="77777777" w:rsidTr="00772981">
        <w:tc>
          <w:tcPr>
            <w:tcW w:w="4111" w:type="dxa"/>
          </w:tcPr>
          <w:p w14:paraId="3CEAAC00" w14:textId="77777777" w:rsidR="00816EA8" w:rsidRPr="00B010A8" w:rsidRDefault="00816EA8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Suradnici</w:t>
            </w:r>
          </w:p>
        </w:tc>
        <w:tc>
          <w:tcPr>
            <w:tcW w:w="5103" w:type="dxa"/>
          </w:tcPr>
          <w:p w14:paraId="11D5558B" w14:textId="77777777" w:rsidR="00816EA8" w:rsidRPr="00B010A8" w:rsidRDefault="006C206F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Nastavnici, studenti</w:t>
            </w:r>
          </w:p>
        </w:tc>
      </w:tr>
      <w:tr w:rsidR="00F14554" w:rsidRPr="00B010A8" w14:paraId="38E586C0" w14:textId="77777777" w:rsidTr="00772981">
        <w:tc>
          <w:tcPr>
            <w:tcW w:w="4111" w:type="dxa"/>
          </w:tcPr>
          <w:p w14:paraId="5C04061E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 xml:space="preserve"> Korisnik projekta</w:t>
            </w:r>
          </w:p>
        </w:tc>
        <w:tc>
          <w:tcPr>
            <w:tcW w:w="5103" w:type="dxa"/>
          </w:tcPr>
          <w:p w14:paraId="216B9FFE" w14:textId="77777777" w:rsidR="00F14554" w:rsidRPr="00B010A8" w:rsidRDefault="006C206F" w:rsidP="007F07FF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Referada</w:t>
            </w:r>
            <w:r w:rsidR="007F07FF" w:rsidRPr="00B010A8">
              <w:rPr>
                <w:b/>
                <w:noProof/>
                <w:sz w:val="28"/>
              </w:rPr>
              <w:t>, Studenti, Uprava, Nastavnici</w:t>
            </w:r>
          </w:p>
        </w:tc>
      </w:tr>
      <w:tr w:rsidR="00F14554" w:rsidRPr="00B010A8" w14:paraId="542EDD59" w14:textId="77777777" w:rsidTr="00772981">
        <w:tc>
          <w:tcPr>
            <w:tcW w:w="4111" w:type="dxa"/>
          </w:tcPr>
          <w:p w14:paraId="586F456C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Datum dokumenta</w:t>
            </w:r>
          </w:p>
        </w:tc>
        <w:tc>
          <w:tcPr>
            <w:tcW w:w="5103" w:type="dxa"/>
          </w:tcPr>
          <w:p w14:paraId="3FC719A0" w14:textId="287AB733" w:rsidR="00F14554" w:rsidRPr="00B010A8" w:rsidRDefault="00DB7098" w:rsidP="006C206F">
            <w:pPr>
              <w:pStyle w:val="ATableText"/>
              <w:jc w:val="right"/>
              <w:rPr>
                <w:b/>
                <w:noProof/>
                <w:sz w:val="28"/>
              </w:rPr>
            </w:pPr>
            <w:r>
              <w:rPr>
                <w:b/>
                <w:noProof/>
                <w:sz w:val="28"/>
              </w:rPr>
              <w:t>26.03</w:t>
            </w:r>
            <w:r w:rsidR="000974A0" w:rsidRPr="00B010A8">
              <w:rPr>
                <w:b/>
                <w:noProof/>
                <w:sz w:val="28"/>
              </w:rPr>
              <w:t>.20</w:t>
            </w:r>
            <w:r w:rsidR="00476E42" w:rsidRPr="00B010A8">
              <w:rPr>
                <w:b/>
                <w:noProof/>
                <w:sz w:val="28"/>
              </w:rPr>
              <w:t>2</w:t>
            </w:r>
            <w:r>
              <w:rPr>
                <w:b/>
                <w:noProof/>
                <w:sz w:val="28"/>
              </w:rPr>
              <w:t>4</w:t>
            </w:r>
            <w:r w:rsidR="000974A0" w:rsidRPr="00B010A8">
              <w:rPr>
                <w:b/>
                <w:noProof/>
                <w:sz w:val="28"/>
              </w:rPr>
              <w:t>.</w:t>
            </w:r>
          </w:p>
        </w:tc>
      </w:tr>
      <w:tr w:rsidR="00F14554" w:rsidRPr="00B010A8" w14:paraId="397930FF" w14:textId="77777777" w:rsidTr="00772981">
        <w:tc>
          <w:tcPr>
            <w:tcW w:w="4111" w:type="dxa"/>
          </w:tcPr>
          <w:p w14:paraId="24EE9173" w14:textId="77777777" w:rsidR="00F14554" w:rsidRPr="00B010A8" w:rsidRDefault="00F14554" w:rsidP="00772981">
            <w:pPr>
              <w:jc w:val="right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Tekuća inačica</w:t>
            </w:r>
          </w:p>
        </w:tc>
        <w:tc>
          <w:tcPr>
            <w:tcW w:w="5103" w:type="dxa"/>
          </w:tcPr>
          <w:p w14:paraId="6F4EB4C1" w14:textId="77777777" w:rsidR="00F14554" w:rsidRPr="00B010A8" w:rsidRDefault="00F14554" w:rsidP="00772981">
            <w:pPr>
              <w:pStyle w:val="ATableText"/>
              <w:jc w:val="right"/>
              <w:rPr>
                <w:b/>
                <w:noProof/>
                <w:sz w:val="28"/>
              </w:rPr>
            </w:pPr>
            <w:r w:rsidRPr="00B010A8">
              <w:rPr>
                <w:b/>
                <w:noProof/>
                <w:sz w:val="28"/>
              </w:rPr>
              <w:t>0.1</w:t>
            </w:r>
          </w:p>
        </w:tc>
      </w:tr>
    </w:tbl>
    <w:p w14:paraId="79597B3A" w14:textId="77777777" w:rsidR="00F14554" w:rsidRPr="00B010A8" w:rsidRDefault="00F14554" w:rsidP="00F14554">
      <w:pPr>
        <w:rPr>
          <w:b/>
          <w:noProof/>
          <w:sz w:val="24"/>
          <w:lang w:val="en-US"/>
        </w:rPr>
      </w:pPr>
    </w:p>
    <w:p w14:paraId="78D9630B" w14:textId="77777777" w:rsidR="00F14554" w:rsidRPr="00B010A8" w:rsidRDefault="00F14554" w:rsidP="00F14554">
      <w:pPr>
        <w:rPr>
          <w:b/>
          <w:noProof/>
          <w:sz w:val="24"/>
          <w:lang w:val="en-US"/>
        </w:rPr>
      </w:pPr>
    </w:p>
    <w:p w14:paraId="46B98A51" w14:textId="77777777" w:rsidR="007118E9" w:rsidRPr="00B010A8" w:rsidRDefault="00F14554" w:rsidP="00F14554">
      <w:pPr>
        <w:rPr>
          <w:b/>
          <w:noProof/>
          <w:sz w:val="24"/>
          <w:lang w:val="en-US"/>
        </w:rPr>
      </w:pPr>
      <w:r w:rsidRPr="00B010A8">
        <w:rPr>
          <w:b/>
          <w:noProof/>
          <w:sz w:val="24"/>
          <w:lang w:val="en-US"/>
        </w:rPr>
        <w:br w:type="page"/>
      </w:r>
    </w:p>
    <w:p w14:paraId="56FC1FDD" w14:textId="77777777" w:rsidR="0022368D" w:rsidRPr="00B010A8" w:rsidRDefault="00E94E6F" w:rsidP="0019431F">
      <w:pPr>
        <w:pStyle w:val="Naslov1"/>
        <w:rPr>
          <w:noProof/>
          <w:lang w:val="en-US"/>
        </w:rPr>
      </w:pPr>
      <w:bookmarkStart w:id="0" w:name="_Toc162305174"/>
      <w:r w:rsidRPr="00B010A8">
        <w:rPr>
          <w:noProof/>
          <w:lang w:val="en-US"/>
        </w:rPr>
        <w:lastRenderedPageBreak/>
        <w:t>Nadzor dokumenta</w:t>
      </w:r>
      <w:bookmarkEnd w:id="0"/>
    </w:p>
    <w:p w14:paraId="215F4458" w14:textId="77777777" w:rsidR="0022368D" w:rsidRPr="00B010A8" w:rsidRDefault="0022368D" w:rsidP="000713DC">
      <w:pPr>
        <w:rPr>
          <w:noProof/>
          <w:lang w:val="en-US"/>
        </w:rPr>
      </w:pPr>
    </w:p>
    <w:p w14:paraId="5ECD9C63" w14:textId="77777777" w:rsidR="0019431F" w:rsidRPr="00B010A8" w:rsidRDefault="0022368D" w:rsidP="0019431F">
      <w:pPr>
        <w:rPr>
          <w:b/>
          <w:noProof/>
          <w:lang w:val="en-US"/>
        </w:rPr>
      </w:pPr>
      <w:r w:rsidRPr="00B010A8">
        <w:rPr>
          <w:b/>
          <w:noProof/>
          <w:sz w:val="32"/>
          <w:lang w:val="en-US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672"/>
        <w:gridCol w:w="1142"/>
        <w:gridCol w:w="1378"/>
        <w:gridCol w:w="4374"/>
      </w:tblGrid>
      <w:tr w:rsidR="00BF4330" w:rsidRPr="00B010A8" w14:paraId="3A86FC93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F5798E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Inačica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444EC2B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Autor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324EE35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Tag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AD3571F" w14:textId="77777777" w:rsidR="00BF4330" w:rsidRPr="00B010A8" w:rsidRDefault="00BF4330" w:rsidP="000F6B79">
            <w:pPr>
              <w:pStyle w:val="Bezproreda"/>
              <w:rPr>
                <w:noProof/>
                <w:sz w:val="18"/>
                <w:szCs w:val="18"/>
                <w:lang w:val="en-US"/>
              </w:rPr>
            </w:pPr>
            <w:r w:rsidRPr="00B010A8">
              <w:rPr>
                <w:noProof/>
                <w:lang w:val="en-US"/>
              </w:rPr>
              <w:t>Datum</w:t>
            </w: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8C2215F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Opis</w:t>
            </w:r>
          </w:p>
        </w:tc>
      </w:tr>
      <w:tr w:rsidR="00BF4330" w:rsidRPr="00B010A8" w14:paraId="3FDADD14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945CAE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0.1</w:t>
            </w: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B471C7" w14:textId="00566856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Nikola Platnjak</w:t>
            </w: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7DAEB8" w14:textId="6D55869D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TIM3G3</w:t>
            </w: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A490FF" w14:textId="06D0342C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26.03.2024.</w:t>
            </w: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5B83C4" w14:textId="5030EB9C" w:rsidR="00BF4330" w:rsidRPr="00B010A8" w:rsidRDefault="00DB7098" w:rsidP="000F6B79">
            <w:pPr>
              <w:pStyle w:val="Bezproreda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Popunjavanje dokumenta</w:t>
            </w:r>
          </w:p>
        </w:tc>
      </w:tr>
      <w:tr w:rsidR="00BF4330" w:rsidRPr="00B010A8" w14:paraId="330BE432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60312A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AFD7C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EB6719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DEF6E2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B21CE9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  <w:tr w:rsidR="00BF4330" w:rsidRPr="00B010A8" w14:paraId="42832B06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3E2BED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E281429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9A6CC5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4B8F6B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C9CB24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  <w:tr w:rsidR="00BF4330" w:rsidRPr="00B010A8" w14:paraId="7F3BA3E6" w14:textId="77777777" w:rsidTr="00DB7098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166444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114B70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87CD25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D5ECE3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EDC8C3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  <w:tr w:rsidR="00BF4330" w:rsidRPr="00B010A8" w14:paraId="29592306" w14:textId="77777777" w:rsidTr="00DB7098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0B9E33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6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EC0D6E2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00531A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280CC5D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4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2CBCF1" w14:textId="77777777" w:rsidR="00BF4330" w:rsidRPr="00B010A8" w:rsidRDefault="00BF4330" w:rsidP="000F6B79">
            <w:pPr>
              <w:pStyle w:val="Bezproreda"/>
              <w:rPr>
                <w:noProof/>
                <w:lang w:val="en-US"/>
              </w:rPr>
            </w:pPr>
          </w:p>
        </w:tc>
      </w:tr>
    </w:tbl>
    <w:p w14:paraId="5BA173DF" w14:textId="77777777" w:rsidR="00F92310" w:rsidRPr="00B010A8" w:rsidRDefault="00F92310" w:rsidP="00E94E6F">
      <w:pPr>
        <w:rPr>
          <w:noProof/>
          <w:lang w:val="en-US"/>
        </w:rPr>
      </w:pPr>
    </w:p>
    <w:p w14:paraId="5BE711EB" w14:textId="77777777" w:rsidR="00C66E0C" w:rsidRPr="00B010A8" w:rsidRDefault="0034722C" w:rsidP="00E94E6F">
      <w:pPr>
        <w:rPr>
          <w:b/>
          <w:noProof/>
          <w:sz w:val="32"/>
          <w:lang w:val="en-US"/>
        </w:rPr>
      </w:pPr>
      <w:r w:rsidRPr="00B010A8">
        <w:rPr>
          <w:b/>
          <w:noProof/>
          <w:sz w:val="32"/>
          <w:lang w:val="en-US"/>
        </w:rPr>
        <w:t>Revizori</w:t>
      </w:r>
      <w:r w:rsidR="00CC5944" w:rsidRPr="00B010A8">
        <w:rPr>
          <w:b/>
          <w:noProof/>
          <w:sz w:val="32"/>
          <w:lang w:val="en-US"/>
        </w:rPr>
        <w:t>/Nadzor</w:t>
      </w:r>
    </w:p>
    <w:tbl>
      <w:tblPr>
        <w:tblStyle w:val="4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DB7098" w14:paraId="02DC7FFC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983865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2B8336A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F99303E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Napomena</w:t>
            </w:r>
          </w:p>
        </w:tc>
      </w:tr>
      <w:tr w:rsidR="00DB7098" w14:paraId="20C87D8E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26A8A2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2030A3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Voditelj tima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F6A944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1F359E2F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8580FC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B21991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8B973B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18FDAF72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022C57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6BF972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4D5D36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5042EFF9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05F30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085CF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6A3A14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DB7098" w14:paraId="3B44CBBA" w14:textId="77777777" w:rsidTr="00EB54EE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FD1413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F7F6F8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CA484F" w14:textId="77777777" w:rsidR="00DB7098" w:rsidRDefault="00DB7098" w:rsidP="00EB5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5E4B73DE" w14:textId="77777777" w:rsidR="00A67E92" w:rsidRPr="00B010A8" w:rsidRDefault="00A67E92" w:rsidP="00E94E6F">
      <w:pPr>
        <w:rPr>
          <w:noProof/>
          <w:lang w:val="en-US"/>
        </w:rPr>
      </w:pPr>
    </w:p>
    <w:p w14:paraId="0FA8FEF7" w14:textId="77777777" w:rsidR="0034722C" w:rsidRPr="00B010A8" w:rsidRDefault="0034722C" w:rsidP="00E94E6F">
      <w:pPr>
        <w:rPr>
          <w:noProof/>
          <w:lang w:val="en-US"/>
        </w:rPr>
      </w:pPr>
    </w:p>
    <w:p w14:paraId="614A121C" w14:textId="77777777" w:rsidR="0034722C" w:rsidRPr="00B010A8" w:rsidRDefault="0034722C" w:rsidP="00E94E6F">
      <w:pPr>
        <w:rPr>
          <w:b/>
          <w:noProof/>
          <w:sz w:val="32"/>
          <w:lang w:val="en-US"/>
        </w:rPr>
      </w:pPr>
      <w:r w:rsidRPr="00B010A8">
        <w:rPr>
          <w:b/>
          <w:noProof/>
          <w:sz w:val="32"/>
          <w:lang w:val="en-US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B010A8" w14:paraId="450711F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1A5A7D7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B24E3FB" w14:textId="77777777" w:rsidR="001B7514" w:rsidRPr="00B010A8" w:rsidRDefault="001B7514" w:rsidP="001B7514">
            <w:pPr>
              <w:pStyle w:val="Bezproreda"/>
              <w:rPr>
                <w:noProof/>
                <w:szCs w:val="18"/>
                <w:lang w:val="en-US"/>
              </w:rPr>
            </w:pPr>
            <w:r w:rsidRPr="00B010A8">
              <w:rPr>
                <w:noProof/>
                <w:szCs w:val="18"/>
                <w:lang w:val="en-US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14AFE35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noProof/>
                <w:lang w:val="en-US"/>
              </w:rPr>
              <w:t>Lokacija</w:t>
            </w:r>
          </w:p>
        </w:tc>
      </w:tr>
      <w:tr w:rsidR="000953BC" w:rsidRPr="00B010A8" w14:paraId="118403B9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A15D7" w14:textId="05456D62" w:rsidR="000953BC" w:rsidRPr="00B010A8" w:rsidRDefault="000953BC" w:rsidP="000953BC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normaltextrun"/>
                <w:rFonts w:cs="Calibri"/>
                <w:noProof/>
                <w:lang w:val="en-US"/>
              </w:rPr>
              <w:t>1</w:t>
            </w: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34A768" w14:textId="6700436E" w:rsidR="000953BC" w:rsidRPr="00B010A8" w:rsidRDefault="000953BC" w:rsidP="000953BC">
            <w:pPr>
              <w:pStyle w:val="Bezproreda"/>
              <w:rPr>
                <w:noProof/>
                <w:lang w:val="en-US"/>
              </w:rPr>
            </w:pPr>
            <w:r w:rsidRPr="00B010A8">
              <w:rPr>
                <w:rStyle w:val="eop"/>
                <w:rFonts w:cs="Calibri"/>
                <w:noProof/>
                <w:lang w:val="en-US"/>
              </w:rPr>
              <w:t> </w:t>
            </w:r>
            <w:r w:rsidR="00DB7098">
              <w:rPr>
                <w:rStyle w:val="eop"/>
                <w:rFonts w:cs="Calibri"/>
                <w:noProof/>
                <w:lang w:val="en-US"/>
              </w:rP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071381" w14:textId="2FFD318E" w:rsidR="000953BC" w:rsidRPr="00B010A8" w:rsidRDefault="00DB7098" w:rsidP="000953BC">
            <w:pPr>
              <w:pStyle w:val="Bezproreda"/>
              <w:rPr>
                <w:noProof/>
                <w:lang w:val="en-US"/>
              </w:rPr>
            </w:pPr>
            <w:r>
              <w:rPr>
                <w:rStyle w:val="normaltextrun"/>
                <w:rFonts w:cs="Calibri"/>
                <w:noProof/>
                <w:lang w:val="en-US"/>
              </w:rPr>
              <w:t>Git Hub</w:t>
            </w:r>
            <w:r w:rsidR="000953BC" w:rsidRPr="00B010A8">
              <w:rPr>
                <w:rStyle w:val="eop"/>
                <w:rFonts w:cs="Calibri"/>
                <w:noProof/>
                <w:lang w:val="en-US"/>
              </w:rPr>
              <w:t> </w:t>
            </w:r>
          </w:p>
        </w:tc>
      </w:tr>
      <w:tr w:rsidR="001B7514" w:rsidRPr="00B010A8" w14:paraId="4B9B8A1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8F8B1B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D83571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871774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  <w:tr w:rsidR="001B7514" w:rsidRPr="00B010A8" w14:paraId="64E8DB2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0D831A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6B41C2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C663A0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  <w:tr w:rsidR="001B7514" w:rsidRPr="00B010A8" w14:paraId="46211B0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2C1B78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269C31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42D639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  <w:tr w:rsidR="001B7514" w:rsidRPr="00B010A8" w14:paraId="56F695F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7B376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4CABBB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64F422" w14:textId="77777777" w:rsidR="001B7514" w:rsidRPr="00B010A8" w:rsidRDefault="001B7514" w:rsidP="00B72A09">
            <w:pPr>
              <w:pStyle w:val="Bezproreda"/>
              <w:rPr>
                <w:noProof/>
                <w:lang w:val="en-US"/>
              </w:rPr>
            </w:pPr>
          </w:p>
        </w:tc>
      </w:tr>
    </w:tbl>
    <w:p w14:paraId="4CE407DC" w14:textId="77777777" w:rsidR="00560BD8" w:rsidRPr="00B010A8" w:rsidRDefault="00560BD8" w:rsidP="00E965DB">
      <w:pPr>
        <w:rPr>
          <w:noProof/>
          <w:lang w:val="en-US"/>
        </w:rPr>
      </w:pPr>
    </w:p>
    <w:p w14:paraId="630E68AC" w14:textId="77777777" w:rsidR="00560BD8" w:rsidRPr="00B010A8" w:rsidRDefault="00560BD8" w:rsidP="00E965DB">
      <w:pPr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3AD281F3" w14:textId="77777777" w:rsidR="00E965DB" w:rsidRPr="00B010A8" w:rsidRDefault="004B0B9B" w:rsidP="00560BD8">
      <w:pPr>
        <w:pStyle w:val="Naslov1"/>
        <w:rPr>
          <w:noProof/>
          <w:lang w:val="en-US"/>
        </w:rPr>
      </w:pPr>
      <w:bookmarkStart w:id="1" w:name="_Toc162305175"/>
      <w:r w:rsidRPr="00B010A8">
        <w:rPr>
          <w:noProof/>
          <w:lang w:val="en-US"/>
        </w:rPr>
        <w:lastRenderedPageBreak/>
        <w:t>Sadržaj</w:t>
      </w:r>
      <w:bookmarkEnd w:id="1"/>
    </w:p>
    <w:p w14:paraId="38D01D98" w14:textId="77777777" w:rsidR="00806C88" w:rsidRPr="00B010A8" w:rsidRDefault="00806C88" w:rsidP="004B0B9B">
      <w:pPr>
        <w:rPr>
          <w:noProof/>
          <w:lang w:val="en-US"/>
        </w:rPr>
      </w:pPr>
    </w:p>
    <w:p w14:paraId="4D5726BF" w14:textId="7184EF5D" w:rsidR="003A2B2D" w:rsidRDefault="00256B6D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r w:rsidRPr="00B010A8">
        <w:rPr>
          <w:noProof/>
          <w:lang w:val="en-US"/>
        </w:rPr>
        <w:fldChar w:fldCharType="begin"/>
      </w:r>
      <w:r w:rsidRPr="00B010A8">
        <w:rPr>
          <w:noProof/>
          <w:lang w:val="en-US"/>
        </w:rPr>
        <w:instrText xml:space="preserve"> TOC \o "1-3" \h \z \u </w:instrText>
      </w:r>
      <w:r w:rsidRPr="00B010A8">
        <w:rPr>
          <w:noProof/>
          <w:lang w:val="en-US"/>
        </w:rPr>
        <w:fldChar w:fldCharType="separate"/>
      </w:r>
      <w:hyperlink w:anchor="_Toc162305174" w:history="1">
        <w:r w:rsidR="003A2B2D" w:rsidRPr="006B69EA">
          <w:rPr>
            <w:rStyle w:val="Hiperveza"/>
            <w:noProof/>
            <w:lang w:val="en-US"/>
          </w:rPr>
          <w:t>1</w:t>
        </w:r>
        <w:r w:rsidR="003A2B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Nadzor dokumenta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_Toc162305174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2</w:t>
        </w:r>
        <w:r w:rsidR="003A2B2D">
          <w:rPr>
            <w:noProof/>
            <w:webHidden/>
          </w:rPr>
          <w:fldChar w:fldCharType="end"/>
        </w:r>
      </w:hyperlink>
    </w:p>
    <w:p w14:paraId="23764A00" w14:textId="6490C91B" w:rsidR="003A2B2D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5" w:history="1">
        <w:r w:rsidR="003A2B2D" w:rsidRPr="006B69EA">
          <w:rPr>
            <w:rStyle w:val="Hiperveza"/>
            <w:noProof/>
            <w:lang w:val="en-US"/>
          </w:rPr>
          <w:t>2</w:t>
        </w:r>
        <w:r w:rsidR="003A2B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Sadržaj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_Toc162305175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3</w:t>
        </w:r>
        <w:r w:rsidR="003A2B2D">
          <w:rPr>
            <w:noProof/>
            <w:webHidden/>
          </w:rPr>
          <w:fldChar w:fldCharType="end"/>
        </w:r>
      </w:hyperlink>
    </w:p>
    <w:p w14:paraId="0C01A8F6" w14:textId="1A4EE07F" w:rsidR="003A2B2D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6" w:history="1">
        <w:r w:rsidR="003A2B2D" w:rsidRPr="006B69EA">
          <w:rPr>
            <w:rStyle w:val="Hiperveza"/>
            <w:noProof/>
            <w:lang w:val="en-US"/>
          </w:rPr>
          <w:t>3</w:t>
        </w:r>
        <w:r w:rsidR="003A2B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Opis izvedbe GUI-a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_Toc162305176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4</w:t>
        </w:r>
        <w:r w:rsidR="003A2B2D">
          <w:rPr>
            <w:noProof/>
            <w:webHidden/>
          </w:rPr>
          <w:fldChar w:fldCharType="end"/>
        </w:r>
      </w:hyperlink>
    </w:p>
    <w:p w14:paraId="36BB995E" w14:textId="2B13B584" w:rsidR="003A2B2D" w:rsidRDefault="00000000">
      <w:pPr>
        <w:pStyle w:val="Sadraj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7" w:history="1">
        <w:r w:rsidR="003A2B2D" w:rsidRPr="006B69EA">
          <w:rPr>
            <w:rStyle w:val="Hiperveza"/>
            <w:noProof/>
            <w:lang w:val="en-US"/>
          </w:rPr>
          <w:t>4</w:t>
        </w:r>
        <w:r w:rsidR="003A2B2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Razrada i prikaz GUI-a glavnih funkcionalnosti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_Toc162305177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4</w:t>
        </w:r>
        <w:r w:rsidR="003A2B2D">
          <w:rPr>
            <w:noProof/>
            <w:webHidden/>
          </w:rPr>
          <w:fldChar w:fldCharType="end"/>
        </w:r>
      </w:hyperlink>
    </w:p>
    <w:p w14:paraId="55F7873C" w14:textId="6EBF5F02" w:rsidR="003A2B2D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8" w:history="1">
        <w:r w:rsidR="003A2B2D" w:rsidRPr="006B69EA">
          <w:rPr>
            <w:rStyle w:val="Hiperveza"/>
            <w:noProof/>
            <w:lang w:val="en-US"/>
          </w:rPr>
          <w:t>4.1</w:t>
        </w:r>
        <w:r w:rsidR="003A2B2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Početna stranica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_Toc162305178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4</w:t>
        </w:r>
        <w:r w:rsidR="003A2B2D">
          <w:rPr>
            <w:noProof/>
            <w:webHidden/>
          </w:rPr>
          <w:fldChar w:fldCharType="end"/>
        </w:r>
      </w:hyperlink>
    </w:p>
    <w:p w14:paraId="140BEBB5" w14:textId="2EF55070" w:rsidR="003A2B2D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79" w:history="1">
        <w:r w:rsidR="003A2B2D" w:rsidRPr="006B69EA">
          <w:rPr>
            <w:rStyle w:val="Hiperveza"/>
            <w:noProof/>
            <w:lang w:val="en-US"/>
          </w:rPr>
          <w:t>4.2</w:t>
        </w:r>
        <w:r w:rsidR="003A2B2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Prijava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_Toc162305179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5</w:t>
        </w:r>
        <w:r w:rsidR="003A2B2D">
          <w:rPr>
            <w:noProof/>
            <w:webHidden/>
          </w:rPr>
          <w:fldChar w:fldCharType="end"/>
        </w:r>
      </w:hyperlink>
    </w:p>
    <w:p w14:paraId="285E293D" w14:textId="17EFD154" w:rsidR="003A2B2D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0" w:history="1">
        <w:r w:rsidR="003A2B2D" w:rsidRPr="006B69EA">
          <w:rPr>
            <w:rStyle w:val="Hiperveza"/>
            <w:noProof/>
            <w:lang w:val="en-US"/>
          </w:rPr>
          <w:t>4.3</w:t>
        </w:r>
        <w:r w:rsidR="003A2B2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Registracija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_Toc162305180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6</w:t>
        </w:r>
        <w:r w:rsidR="003A2B2D">
          <w:rPr>
            <w:noProof/>
            <w:webHidden/>
          </w:rPr>
          <w:fldChar w:fldCharType="end"/>
        </w:r>
      </w:hyperlink>
    </w:p>
    <w:p w14:paraId="3F60E2A0" w14:textId="6A13DEE9" w:rsidR="003A2B2D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1" w:history="1">
        <w:r w:rsidR="003A2B2D" w:rsidRPr="006B69EA">
          <w:rPr>
            <w:rStyle w:val="Hiperveza"/>
            <w:noProof/>
            <w:lang w:val="en-US"/>
          </w:rPr>
          <w:t>4.4</w:t>
        </w:r>
        <w:r w:rsidR="003A2B2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Pretraga recepata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_Toc162305181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7</w:t>
        </w:r>
        <w:r w:rsidR="003A2B2D">
          <w:rPr>
            <w:noProof/>
            <w:webHidden/>
          </w:rPr>
          <w:fldChar w:fldCharType="end"/>
        </w:r>
      </w:hyperlink>
    </w:p>
    <w:p w14:paraId="02E2E953" w14:textId="1E24F55E" w:rsidR="003A2B2D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2" w:history="1">
        <w:r w:rsidR="003A2B2D" w:rsidRPr="006B69EA">
          <w:rPr>
            <w:rStyle w:val="Hiperveza"/>
            <w:noProof/>
            <w:lang w:val="en-US"/>
          </w:rPr>
          <w:t>4.5</w:t>
        </w:r>
        <w:r w:rsidR="003A2B2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Detaljan prikaz recepta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_Toc162305182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7</w:t>
        </w:r>
        <w:r w:rsidR="003A2B2D">
          <w:rPr>
            <w:noProof/>
            <w:webHidden/>
          </w:rPr>
          <w:fldChar w:fldCharType="end"/>
        </w:r>
      </w:hyperlink>
    </w:p>
    <w:p w14:paraId="561DB66B" w14:textId="71CC2513" w:rsidR="003A2B2D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3" w:history="1">
        <w:r w:rsidR="003A2B2D" w:rsidRPr="006B69EA">
          <w:rPr>
            <w:rStyle w:val="Hiperveza"/>
            <w:noProof/>
            <w:lang w:val="en-US"/>
          </w:rPr>
          <w:t>4.6</w:t>
        </w:r>
        <w:r w:rsidR="003A2B2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Administracija recepata - dodavanje i brisanje recepata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_Toc162305183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8</w:t>
        </w:r>
        <w:r w:rsidR="003A2B2D">
          <w:rPr>
            <w:noProof/>
            <w:webHidden/>
          </w:rPr>
          <w:fldChar w:fldCharType="end"/>
        </w:r>
      </w:hyperlink>
    </w:p>
    <w:p w14:paraId="4CEC1997" w14:textId="3ADA50C9" w:rsidR="003A2B2D" w:rsidRDefault="00000000">
      <w:pPr>
        <w:pStyle w:val="Sadraj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62305184" w:history="1">
        <w:r w:rsidR="003A2B2D" w:rsidRPr="006B69EA">
          <w:rPr>
            <w:rStyle w:val="Hiperveza"/>
            <w:noProof/>
            <w:lang w:val="en-US"/>
          </w:rPr>
          <w:t>4.7</w:t>
        </w:r>
        <w:r w:rsidR="003A2B2D"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3A2B2D" w:rsidRPr="006B69EA">
          <w:rPr>
            <w:rStyle w:val="Hiperveza"/>
            <w:noProof/>
            <w:lang w:val="en-US"/>
          </w:rPr>
          <w:t>Administracija recepata- ažuriranje recepata</w:t>
        </w:r>
        <w:r w:rsidR="003A2B2D">
          <w:rPr>
            <w:noProof/>
            <w:webHidden/>
          </w:rPr>
          <w:tab/>
        </w:r>
        <w:r w:rsidR="003A2B2D">
          <w:rPr>
            <w:noProof/>
            <w:webHidden/>
          </w:rPr>
          <w:fldChar w:fldCharType="begin"/>
        </w:r>
        <w:r w:rsidR="003A2B2D">
          <w:rPr>
            <w:noProof/>
            <w:webHidden/>
          </w:rPr>
          <w:instrText xml:space="preserve"> PAGEREF _Toc162305184 \h </w:instrText>
        </w:r>
        <w:r w:rsidR="003A2B2D">
          <w:rPr>
            <w:noProof/>
            <w:webHidden/>
          </w:rPr>
        </w:r>
        <w:r w:rsidR="003A2B2D">
          <w:rPr>
            <w:noProof/>
            <w:webHidden/>
          </w:rPr>
          <w:fldChar w:fldCharType="separate"/>
        </w:r>
        <w:r w:rsidR="003A2B2D">
          <w:rPr>
            <w:noProof/>
            <w:webHidden/>
          </w:rPr>
          <w:t>8</w:t>
        </w:r>
        <w:r w:rsidR="003A2B2D">
          <w:rPr>
            <w:noProof/>
            <w:webHidden/>
          </w:rPr>
          <w:fldChar w:fldCharType="end"/>
        </w:r>
      </w:hyperlink>
    </w:p>
    <w:p w14:paraId="23FA5D2D" w14:textId="189E83DC" w:rsidR="00560BD8" w:rsidRPr="00B010A8" w:rsidRDefault="00256B6D" w:rsidP="004B0B9B">
      <w:pPr>
        <w:rPr>
          <w:noProof/>
          <w:lang w:val="en-US"/>
        </w:rPr>
      </w:pPr>
      <w:r w:rsidRPr="00B010A8">
        <w:rPr>
          <w:noProof/>
          <w:lang w:val="en-US"/>
        </w:rPr>
        <w:fldChar w:fldCharType="end"/>
      </w:r>
    </w:p>
    <w:p w14:paraId="56D55CEA" w14:textId="77777777" w:rsidR="00E436EC" w:rsidRPr="00B010A8" w:rsidRDefault="00E436EC" w:rsidP="00E436EC">
      <w:pPr>
        <w:tabs>
          <w:tab w:val="left" w:pos="2581"/>
        </w:tabs>
        <w:rPr>
          <w:noProof/>
          <w:lang w:val="en-US"/>
        </w:rPr>
      </w:pPr>
    </w:p>
    <w:p w14:paraId="525A677B" w14:textId="77777777" w:rsidR="00ED3137" w:rsidRPr="00B010A8" w:rsidRDefault="00ED3137" w:rsidP="00E436EC">
      <w:pPr>
        <w:tabs>
          <w:tab w:val="left" w:pos="2581"/>
        </w:tabs>
        <w:rPr>
          <w:noProof/>
          <w:lang w:val="en-US"/>
        </w:rPr>
      </w:pPr>
    </w:p>
    <w:p w14:paraId="7140B7CA" w14:textId="77777777" w:rsidR="00ED3137" w:rsidRPr="00B010A8" w:rsidRDefault="00560BD8" w:rsidP="00ED3137">
      <w:pPr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5AD7C5FB" w14:textId="77777777" w:rsidR="00F84EE1" w:rsidRPr="00B010A8" w:rsidRDefault="0043241D" w:rsidP="00ED3137">
      <w:pPr>
        <w:pStyle w:val="Naslov1"/>
        <w:rPr>
          <w:noProof/>
          <w:lang w:val="en-US"/>
        </w:rPr>
      </w:pPr>
      <w:bookmarkStart w:id="2" w:name="_Toc162305176"/>
      <w:r w:rsidRPr="00B010A8">
        <w:rPr>
          <w:noProof/>
          <w:lang w:val="en-US"/>
        </w:rPr>
        <w:lastRenderedPageBreak/>
        <w:t>Opis izvedbe GUI-a</w:t>
      </w:r>
      <w:bookmarkEnd w:id="2"/>
    </w:p>
    <w:p w14:paraId="22D302EE" w14:textId="77777777" w:rsidR="00090A5D" w:rsidRPr="00B010A8" w:rsidRDefault="00090A5D" w:rsidP="002C295F">
      <w:pPr>
        <w:spacing w:after="160" w:line="259" w:lineRule="auto"/>
        <w:jc w:val="both"/>
        <w:rPr>
          <w:noProof/>
          <w:lang w:val="en-US"/>
        </w:rPr>
      </w:pPr>
    </w:p>
    <w:p w14:paraId="2EACB75B" w14:textId="29713978" w:rsidR="001B751B" w:rsidRPr="00B010A8" w:rsidRDefault="000026BA" w:rsidP="006A2CA0">
      <w:p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090A5D">
        <w:rPr>
          <w:rFonts w:ascii="Arial" w:hAnsi="Arial" w:cs="Arial"/>
          <w:sz w:val="24"/>
        </w:rPr>
        <w:t xml:space="preserve">U ovom dokumentu </w:t>
      </w:r>
      <w:r>
        <w:rPr>
          <w:rFonts w:ascii="Arial" w:hAnsi="Arial" w:cs="Arial"/>
          <w:sz w:val="24"/>
        </w:rPr>
        <w:t xml:space="preserve">opisuje se koncept realizacije GUI-a. </w:t>
      </w:r>
      <w:r w:rsidR="001B751B" w:rsidRPr="00B010A8">
        <w:rPr>
          <w:rFonts w:ascii="Arial" w:hAnsi="Arial" w:cs="Arial"/>
          <w:noProof/>
          <w:sz w:val="24"/>
          <w:szCs w:val="24"/>
          <w:lang w:val="en-US"/>
        </w:rPr>
        <w:t xml:space="preserve">Glavni elementi grafičkog sučelja aplikacije (web stranice) </w:t>
      </w:r>
      <w:r w:rsidR="008C0238" w:rsidRPr="00B010A8">
        <w:rPr>
          <w:rFonts w:ascii="Arial" w:hAnsi="Arial" w:cs="Arial"/>
          <w:noProof/>
          <w:sz w:val="24"/>
          <w:szCs w:val="24"/>
          <w:lang w:val="en-US"/>
        </w:rPr>
        <w:t>su početna stranice, zaslon prijave i registracije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r w:rsidR="008C0238" w:rsidRPr="00B010A8">
        <w:rPr>
          <w:rFonts w:ascii="Arial" w:hAnsi="Arial" w:cs="Arial"/>
          <w:noProof/>
          <w:sz w:val="24"/>
          <w:szCs w:val="24"/>
          <w:lang w:val="en-US"/>
        </w:rPr>
        <w:t>pretrag</w:t>
      </w:r>
      <w:r w:rsidR="00DB7098">
        <w:rPr>
          <w:rFonts w:ascii="Arial" w:hAnsi="Arial" w:cs="Arial"/>
          <w:noProof/>
          <w:sz w:val="24"/>
          <w:szCs w:val="24"/>
          <w:lang w:val="en-US"/>
        </w:rPr>
        <w:t>a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i detalja proizvoda.</w:t>
      </w:r>
      <w:r w:rsidR="00AD5E61" w:rsidRPr="00B010A8">
        <w:rPr>
          <w:rFonts w:ascii="Arial" w:hAnsi="Arial" w:cs="Arial"/>
          <w:noProof/>
          <w:sz w:val="24"/>
          <w:szCs w:val="24"/>
          <w:lang w:val="en-US"/>
        </w:rPr>
        <w:t xml:space="preserve"> GUI je izveden koristeći </w:t>
      </w:r>
      <w:r>
        <w:rPr>
          <w:rFonts w:ascii="Arial" w:hAnsi="Arial" w:cs="Arial"/>
          <w:noProof/>
          <w:sz w:val="24"/>
          <w:szCs w:val="24"/>
          <w:lang w:val="en-US"/>
        </w:rPr>
        <w:t>Angular</w:t>
      </w:r>
      <w:r w:rsidR="00AD5E61" w:rsidRPr="00B010A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6A2CA0" w:rsidRPr="00B010A8">
        <w:rPr>
          <w:rFonts w:ascii="Arial" w:hAnsi="Arial" w:cs="Arial"/>
          <w:noProof/>
          <w:sz w:val="24"/>
          <w:szCs w:val="24"/>
          <w:lang w:val="en-US"/>
        </w:rPr>
        <w:t>okruženje pisan u programskom jeziku TypeScript</w:t>
      </w:r>
      <w:r>
        <w:rPr>
          <w:rFonts w:ascii="Arial" w:hAnsi="Arial" w:cs="Arial"/>
          <w:noProof/>
          <w:sz w:val="24"/>
          <w:szCs w:val="24"/>
          <w:lang w:val="en-US"/>
        </w:rPr>
        <w:t>. Angular</w:t>
      </w:r>
      <w:r w:rsidR="00124A44" w:rsidRPr="00B010A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3A2B2D" w:rsidRPr="003A2B2D">
        <w:rPr>
          <w:rFonts w:ascii="Arial" w:hAnsi="Arial" w:cs="Arial"/>
          <w:noProof/>
          <w:sz w:val="24"/>
          <w:szCs w:val="24"/>
          <w:lang w:val="en-US"/>
        </w:rPr>
        <w:t>se temelji na konceptu "Model-View-Controller" (MVC) arhitekture za razvoj web aplikacija</w:t>
      </w:r>
      <w:r w:rsidR="003A2B2D">
        <w:rPr>
          <w:rFonts w:ascii="Arial" w:hAnsi="Arial" w:cs="Arial"/>
          <w:noProof/>
          <w:sz w:val="24"/>
          <w:szCs w:val="24"/>
          <w:lang w:val="en-US"/>
        </w:rPr>
        <w:t>.</w:t>
      </w:r>
      <w:r w:rsidR="00D20ED2" w:rsidRPr="00B010A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2E76CD09" w14:textId="4C561AD0" w:rsidR="00D20ED2" w:rsidRPr="00B010A8" w:rsidRDefault="00D20ED2" w:rsidP="006A2CA0">
      <w:p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010A8">
        <w:rPr>
          <w:rFonts w:ascii="Arial" w:hAnsi="Arial" w:cs="Arial"/>
          <w:noProof/>
          <w:sz w:val="24"/>
          <w:szCs w:val="24"/>
          <w:lang w:val="en-US"/>
        </w:rPr>
        <w:t>Korištene tehnologije:</w:t>
      </w:r>
    </w:p>
    <w:p w14:paraId="6B5F282C" w14:textId="7484F5D3" w:rsidR="00D20ED2" w:rsidRPr="00B010A8" w:rsidRDefault="00DB7098" w:rsidP="00D20ED2">
      <w:pPr>
        <w:pStyle w:val="Odlomakpopis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Angular</w:t>
      </w:r>
    </w:p>
    <w:p w14:paraId="1346A7B3" w14:textId="304D2C2A" w:rsidR="00D20ED2" w:rsidRPr="00B010A8" w:rsidRDefault="00D76FA5" w:rsidP="00D20ED2">
      <w:pPr>
        <w:pStyle w:val="Odlomakpopis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010A8">
        <w:rPr>
          <w:rFonts w:ascii="Arial" w:hAnsi="Arial" w:cs="Arial"/>
          <w:noProof/>
          <w:sz w:val="24"/>
          <w:szCs w:val="24"/>
          <w:lang w:val="en-US"/>
        </w:rPr>
        <w:t>HTML</w:t>
      </w:r>
    </w:p>
    <w:p w14:paraId="7E40FFAC" w14:textId="45BE2845" w:rsidR="00D76FA5" w:rsidRDefault="00D76FA5" w:rsidP="00D20ED2">
      <w:pPr>
        <w:pStyle w:val="Odlomakpopisa"/>
        <w:numPr>
          <w:ilvl w:val="0"/>
          <w:numId w:val="10"/>
        </w:numPr>
        <w:spacing w:after="160"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B010A8">
        <w:rPr>
          <w:rFonts w:ascii="Arial" w:hAnsi="Arial" w:cs="Arial"/>
          <w:noProof/>
          <w:sz w:val="24"/>
          <w:szCs w:val="24"/>
          <w:lang w:val="en-US"/>
        </w:rPr>
        <w:t>CSS</w:t>
      </w:r>
    </w:p>
    <w:p w14:paraId="7900C930" w14:textId="77777777" w:rsidR="003A2B2D" w:rsidRPr="003A2B2D" w:rsidRDefault="003A2B2D" w:rsidP="003A2B2D">
      <w:pPr>
        <w:spacing w:after="160" w:line="360" w:lineRule="auto"/>
        <w:ind w:left="360"/>
        <w:jc w:val="both"/>
        <w:rPr>
          <w:rFonts w:ascii="Arial" w:hAnsi="Arial" w:cs="Arial"/>
          <w:noProof/>
          <w:sz w:val="24"/>
          <w:szCs w:val="24"/>
          <w:lang w:val="en-US"/>
        </w:rPr>
      </w:pPr>
    </w:p>
    <w:p w14:paraId="673DC5ED" w14:textId="77777777" w:rsidR="002C295F" w:rsidRPr="00B010A8" w:rsidRDefault="0043241D" w:rsidP="002C295F">
      <w:pPr>
        <w:pStyle w:val="Naslov1"/>
        <w:rPr>
          <w:noProof/>
          <w:lang w:val="en-US"/>
        </w:rPr>
      </w:pPr>
      <w:bookmarkStart w:id="3" w:name="_Toc162305177"/>
      <w:r w:rsidRPr="00B010A8">
        <w:rPr>
          <w:noProof/>
          <w:lang w:val="en-US"/>
        </w:rPr>
        <w:t>Razrada i prikaz GUI-a glavnih funkcionalnosti</w:t>
      </w:r>
      <w:bookmarkEnd w:id="3"/>
    </w:p>
    <w:p w14:paraId="0751CFA3" w14:textId="15905193" w:rsidR="00BE5622" w:rsidRPr="00B010A8" w:rsidRDefault="00BE5622" w:rsidP="00BE5622">
      <w:pPr>
        <w:pStyle w:val="Naslov2"/>
        <w:rPr>
          <w:noProof/>
          <w:lang w:val="en-US"/>
        </w:rPr>
      </w:pPr>
      <w:bookmarkStart w:id="4" w:name="_Toc162305178"/>
      <w:r w:rsidRPr="3F80FDAD">
        <w:rPr>
          <w:noProof/>
          <w:lang w:val="en-US"/>
        </w:rPr>
        <w:t>Početna stranica</w:t>
      </w:r>
      <w:bookmarkEnd w:id="4"/>
    </w:p>
    <w:p w14:paraId="0A815203" w14:textId="010112DC" w:rsidR="00BE5622" w:rsidRPr="00B010A8" w:rsidRDefault="003A2B2D" w:rsidP="3F80FDAD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13D419D" wp14:editId="19032CD0">
            <wp:extent cx="5760720" cy="3082290"/>
            <wp:effectExtent l="0" t="0" r="0" b="3810"/>
            <wp:docPr id="828179459" name="Slika 1" descr="Slika na kojoj se prikazuje tekst, obrok, hrana, jesti grickalic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9459" name="Slika 1" descr="Slika na kojoj se prikazuje tekst, obrok, hrana, jesti grickalice&#10;&#10;Opis je automatski generira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20EE" w14:textId="4397B9F3" w:rsidR="00BE5622" w:rsidRPr="00B010A8" w:rsidRDefault="003A2B2D" w:rsidP="00BE5622">
      <w:pPr>
        <w:pStyle w:val="Naslov2"/>
        <w:rPr>
          <w:noProof/>
          <w:lang w:val="en-US"/>
        </w:rPr>
      </w:pPr>
      <w:bookmarkStart w:id="5" w:name="_Toc162305179"/>
      <w:r>
        <w:rPr>
          <w:noProof/>
          <w:lang w:val="en-US"/>
        </w:rPr>
        <w:lastRenderedPageBreak/>
        <w:t>Prijava</w:t>
      </w:r>
      <w:bookmarkEnd w:id="5"/>
    </w:p>
    <w:p w14:paraId="5A1DC30E" w14:textId="27E6F898" w:rsidR="000A32C1" w:rsidRPr="00B010A8" w:rsidRDefault="003A2B2D" w:rsidP="00B80151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2DBA32D" wp14:editId="45006994">
            <wp:extent cx="3429000" cy="3617177"/>
            <wp:effectExtent l="0" t="0" r="0" b="2540"/>
            <wp:docPr id="1824134815" name="Slika 2" descr="Slika na kojoj se prikazuje tekst, snimka zaslona, Multimedijski softver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34815" name="Slika 2" descr="Slika na kojoj se prikazuje tekst, snimka zaslona, Multimedijski softver, softver&#10;&#10;Opis je automatski generiran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1" t="13924" r="36343" b="32549"/>
                    <a:stretch/>
                  </pic:blipFill>
                  <pic:spPr bwMode="auto">
                    <a:xfrm>
                      <a:off x="0" y="0"/>
                      <a:ext cx="3437513" cy="362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09879" w14:textId="2893CE14" w:rsidR="000A32C1" w:rsidRPr="00B010A8" w:rsidRDefault="000A32C1" w:rsidP="000A32C1">
      <w:pPr>
        <w:pStyle w:val="Naslov2"/>
        <w:rPr>
          <w:noProof/>
          <w:lang w:val="en-US"/>
        </w:rPr>
      </w:pPr>
      <w:bookmarkStart w:id="6" w:name="_Toc162305180"/>
      <w:r w:rsidRPr="00B010A8">
        <w:rPr>
          <w:noProof/>
          <w:lang w:val="en-US"/>
        </w:rPr>
        <w:lastRenderedPageBreak/>
        <w:t>Registracija</w:t>
      </w:r>
      <w:bookmarkEnd w:id="6"/>
    </w:p>
    <w:p w14:paraId="7B38BB3F" w14:textId="17788502" w:rsidR="00B80151" w:rsidRPr="00B010A8" w:rsidRDefault="003A2B2D" w:rsidP="002B675B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9353E7" wp14:editId="44B78C9E">
            <wp:extent cx="2686050" cy="4114077"/>
            <wp:effectExtent l="0" t="0" r="0" b="1270"/>
            <wp:docPr id="1411017492" name="Slika 3" descr="Slika na kojoj se prikazuje tekst, snimka zaslona, Multimedijski softver, grafič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17492" name="Slika 3" descr="Slika na kojoj se prikazuje tekst, snimka zaslona, Multimedijski softver, grafički softver&#10;&#10;Opis je automatski generiran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7" t="14352" r="36839" b="10149"/>
                    <a:stretch/>
                  </pic:blipFill>
                  <pic:spPr bwMode="auto">
                    <a:xfrm>
                      <a:off x="0" y="0"/>
                      <a:ext cx="2688147" cy="4117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C97F8" w14:textId="12AED0ED" w:rsidR="00665A6F" w:rsidRPr="00B010A8" w:rsidRDefault="00665A6F">
      <w:pPr>
        <w:spacing w:after="0" w:line="240" w:lineRule="auto"/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504D8558" w14:textId="5495E5F7" w:rsidR="000A32C1" w:rsidRPr="00B010A8" w:rsidRDefault="000A32C1" w:rsidP="000A32C1">
      <w:pPr>
        <w:pStyle w:val="Naslov2"/>
        <w:rPr>
          <w:noProof/>
          <w:lang w:val="en-US"/>
        </w:rPr>
      </w:pPr>
      <w:bookmarkStart w:id="7" w:name="_Toc162305181"/>
      <w:r w:rsidRPr="00B010A8">
        <w:rPr>
          <w:noProof/>
          <w:lang w:val="en-US"/>
        </w:rPr>
        <w:lastRenderedPageBreak/>
        <w:t>Pretraga</w:t>
      </w:r>
      <w:r w:rsidR="00665A6F" w:rsidRPr="00B010A8">
        <w:rPr>
          <w:noProof/>
          <w:lang w:val="en-US"/>
        </w:rPr>
        <w:t xml:space="preserve"> </w:t>
      </w:r>
      <w:r w:rsidR="003A2B2D">
        <w:rPr>
          <w:noProof/>
          <w:lang w:val="en-US"/>
        </w:rPr>
        <w:t>recepata</w:t>
      </w:r>
      <w:bookmarkEnd w:id="7"/>
    </w:p>
    <w:p w14:paraId="16C1AAE4" w14:textId="77777777" w:rsidR="000A5928" w:rsidRPr="00B010A8" w:rsidRDefault="000A5928" w:rsidP="000A5928">
      <w:pPr>
        <w:rPr>
          <w:noProof/>
          <w:lang w:val="en-US"/>
        </w:rPr>
      </w:pPr>
    </w:p>
    <w:p w14:paraId="7F112034" w14:textId="15A4292C" w:rsidR="00665A6F" w:rsidRPr="00B010A8" w:rsidRDefault="00665A6F" w:rsidP="002B675B">
      <w:pPr>
        <w:jc w:val="center"/>
        <w:rPr>
          <w:noProof/>
          <w:lang w:val="en-US"/>
        </w:rPr>
      </w:pPr>
    </w:p>
    <w:p w14:paraId="4535AF90" w14:textId="77777777" w:rsidR="00665A6F" w:rsidRPr="00B010A8" w:rsidRDefault="00665A6F" w:rsidP="00665A6F">
      <w:pPr>
        <w:rPr>
          <w:noProof/>
          <w:lang w:val="en-US"/>
        </w:rPr>
      </w:pPr>
    </w:p>
    <w:p w14:paraId="50BB4A80" w14:textId="53167973" w:rsidR="00665A6F" w:rsidRPr="00B010A8" w:rsidRDefault="003A2B2D" w:rsidP="00665A6F">
      <w:pPr>
        <w:pStyle w:val="Naslov2"/>
        <w:rPr>
          <w:noProof/>
          <w:lang w:val="en-US"/>
        </w:rPr>
      </w:pPr>
      <w:bookmarkStart w:id="8" w:name="_Toc162305182"/>
      <w:r>
        <w:rPr>
          <w:noProof/>
          <w:lang w:val="en-US"/>
        </w:rPr>
        <w:t>Detaljan prikaz recepta</w:t>
      </w:r>
      <w:bookmarkEnd w:id="8"/>
    </w:p>
    <w:p w14:paraId="1F9AD6E3" w14:textId="77777777" w:rsidR="000A5928" w:rsidRPr="00B010A8" w:rsidRDefault="000A5928" w:rsidP="000A5928">
      <w:pPr>
        <w:rPr>
          <w:noProof/>
          <w:lang w:val="en-US"/>
        </w:rPr>
      </w:pPr>
    </w:p>
    <w:p w14:paraId="337D6E09" w14:textId="07618D82" w:rsidR="000A32C1" w:rsidRPr="00B010A8" w:rsidRDefault="003A2B2D" w:rsidP="002B675B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7E6262" wp14:editId="16C830C1">
            <wp:extent cx="5760720" cy="3078480"/>
            <wp:effectExtent l="0" t="0" r="0" b="7620"/>
            <wp:docPr id="1100002663" name="Slika 4" descr="Slika na kojoj se prikazuje tekst, desert, pečena hrana, slatkoć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02663" name="Slika 4" descr="Slika na kojoj se prikazuje tekst, desert, pečena hrana, slatkoća&#10;&#10;Opis je automatski generiran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8B91" w14:textId="69522483" w:rsidR="00D95180" w:rsidRPr="00B010A8" w:rsidRDefault="00D95180">
      <w:pPr>
        <w:spacing w:after="0" w:line="240" w:lineRule="auto"/>
        <w:rPr>
          <w:noProof/>
          <w:lang w:val="en-US"/>
        </w:rPr>
      </w:pPr>
      <w:r w:rsidRPr="00B010A8">
        <w:rPr>
          <w:noProof/>
          <w:lang w:val="en-US"/>
        </w:rPr>
        <w:br w:type="page"/>
      </w:r>
    </w:p>
    <w:p w14:paraId="1D98E729" w14:textId="21BDC4D7" w:rsidR="000A32C1" w:rsidRPr="00B010A8" w:rsidRDefault="000A32C1" w:rsidP="000A32C1">
      <w:pPr>
        <w:pStyle w:val="Naslov2"/>
        <w:rPr>
          <w:noProof/>
          <w:lang w:val="en-US"/>
        </w:rPr>
      </w:pPr>
      <w:bookmarkStart w:id="9" w:name="_Toc162305183"/>
      <w:r w:rsidRPr="00B010A8">
        <w:rPr>
          <w:noProof/>
          <w:lang w:val="en-US"/>
        </w:rPr>
        <w:lastRenderedPageBreak/>
        <w:t xml:space="preserve">Administracija </w:t>
      </w:r>
      <w:r w:rsidR="003A2B2D">
        <w:rPr>
          <w:noProof/>
          <w:lang w:val="en-US"/>
        </w:rPr>
        <w:t>recepata - dodavanje i brisanje recepata</w:t>
      </w:r>
      <w:bookmarkEnd w:id="9"/>
    </w:p>
    <w:p w14:paraId="6E4FFA2B" w14:textId="77777777" w:rsidR="000A32C1" w:rsidRPr="00B010A8" w:rsidRDefault="000A32C1" w:rsidP="000A32C1">
      <w:pPr>
        <w:rPr>
          <w:noProof/>
          <w:lang w:val="en-US"/>
        </w:rPr>
      </w:pPr>
    </w:p>
    <w:p w14:paraId="0BD9709D" w14:textId="2D29CF6A" w:rsidR="00A70E3B" w:rsidRPr="00B010A8" w:rsidRDefault="00A70E3B" w:rsidP="00B1270E">
      <w:pPr>
        <w:jc w:val="center"/>
        <w:rPr>
          <w:noProof/>
          <w:lang w:val="en-US"/>
        </w:rPr>
      </w:pPr>
    </w:p>
    <w:p w14:paraId="1712AC57" w14:textId="5CC0A40A" w:rsidR="00B1270E" w:rsidRPr="00B010A8" w:rsidRDefault="000A32C1" w:rsidP="00B1270E">
      <w:pPr>
        <w:pStyle w:val="Naslov2"/>
        <w:rPr>
          <w:noProof/>
          <w:lang w:val="en-US"/>
        </w:rPr>
      </w:pPr>
      <w:bookmarkStart w:id="10" w:name="_Toc162305184"/>
      <w:r w:rsidRPr="00B010A8">
        <w:rPr>
          <w:noProof/>
          <w:lang w:val="en-US"/>
        </w:rPr>
        <w:t xml:space="preserve">Administracija </w:t>
      </w:r>
      <w:r w:rsidR="003A2B2D">
        <w:rPr>
          <w:noProof/>
          <w:lang w:val="en-US"/>
        </w:rPr>
        <w:t>recepata- ažuriranje recepata</w:t>
      </w:r>
      <w:bookmarkEnd w:id="10"/>
    </w:p>
    <w:p w14:paraId="36BF68D4" w14:textId="77777777" w:rsidR="00B1270E" w:rsidRPr="00B010A8" w:rsidRDefault="00B1270E" w:rsidP="00B1270E">
      <w:pPr>
        <w:rPr>
          <w:noProof/>
          <w:lang w:val="en-US"/>
        </w:rPr>
      </w:pPr>
    </w:p>
    <w:p w14:paraId="77BAEE6D" w14:textId="6561F76F" w:rsidR="00B1270E" w:rsidRPr="00B010A8" w:rsidRDefault="00B1270E" w:rsidP="00B1270E">
      <w:pPr>
        <w:jc w:val="center"/>
        <w:rPr>
          <w:noProof/>
          <w:lang w:val="en-US"/>
        </w:rPr>
      </w:pPr>
    </w:p>
    <w:p w14:paraId="45517E87" w14:textId="7A5E5B6D" w:rsidR="00B1270E" w:rsidRPr="00B010A8" w:rsidRDefault="00B1270E" w:rsidP="00B1270E">
      <w:pPr>
        <w:jc w:val="center"/>
        <w:rPr>
          <w:noProof/>
          <w:lang w:val="en-US"/>
        </w:rPr>
      </w:pPr>
    </w:p>
    <w:p w14:paraId="7EC7F0C8" w14:textId="77777777" w:rsidR="000A32C1" w:rsidRPr="00B010A8" w:rsidRDefault="000A32C1" w:rsidP="000A32C1">
      <w:pPr>
        <w:rPr>
          <w:noProof/>
          <w:lang w:val="en-US"/>
        </w:rPr>
      </w:pPr>
    </w:p>
    <w:sectPr w:rsidR="000A32C1" w:rsidRPr="00B010A8" w:rsidSect="00A62EEA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337DB" w14:textId="77777777" w:rsidR="00A62EEA" w:rsidRDefault="00A62EEA" w:rsidP="00E9762A">
      <w:pPr>
        <w:spacing w:after="0" w:line="240" w:lineRule="auto"/>
      </w:pPr>
      <w:r>
        <w:separator/>
      </w:r>
    </w:p>
  </w:endnote>
  <w:endnote w:type="continuationSeparator" w:id="0">
    <w:p w14:paraId="2D742658" w14:textId="77777777" w:rsidR="00A62EEA" w:rsidRDefault="00A62EEA" w:rsidP="00E9762A">
      <w:pPr>
        <w:spacing w:after="0" w:line="240" w:lineRule="auto"/>
      </w:pPr>
      <w:r>
        <w:continuationSeparator/>
      </w:r>
    </w:p>
  </w:endnote>
  <w:endnote w:type="continuationNotice" w:id="1">
    <w:p w14:paraId="18D86D29" w14:textId="77777777" w:rsidR="00A62EEA" w:rsidRDefault="00A62E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097E8CC4" w14:textId="77777777" w:rsidTr="005F631A">
      <w:trPr>
        <w:trHeight w:val="269"/>
      </w:trPr>
      <w:tc>
        <w:tcPr>
          <w:tcW w:w="3117" w:type="dxa"/>
        </w:tcPr>
        <w:p w14:paraId="4E6A3462" w14:textId="56BA7684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1E2B795" wp14:editId="61A9AF2F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>
                <w:pict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3A2B2D">
            <w:t>26.3</w:t>
          </w:r>
          <w:r w:rsidR="006C206F">
            <w:t>.20</w:t>
          </w:r>
          <w:r w:rsidR="00F36B37">
            <w:t>2</w:t>
          </w:r>
          <w:r w:rsidR="003A2B2D">
            <w:t>4</w:t>
          </w:r>
          <w:r w:rsidR="006C206F">
            <w:t>.</w:t>
          </w:r>
        </w:p>
      </w:tc>
      <w:tc>
        <w:tcPr>
          <w:tcW w:w="3117" w:type="dxa"/>
        </w:tcPr>
        <w:p w14:paraId="5708B8AE" w14:textId="77777777" w:rsidR="0072389D" w:rsidRDefault="00F36B37" w:rsidP="00C83EE9">
          <w:pPr>
            <w:rPr>
              <w:noProof/>
            </w:rPr>
          </w:pPr>
          <w:r>
            <w:rPr>
              <w:noProof/>
            </w:rPr>
            <w:t>Dizajn_GUIja.G</w:t>
          </w:r>
          <w:r w:rsidR="003A2B2D">
            <w:rPr>
              <w:noProof/>
            </w:rPr>
            <w:t>3TIM3</w:t>
          </w:r>
        </w:p>
        <w:p w14:paraId="5B688292" w14:textId="1567F908" w:rsidR="003A2B2D" w:rsidRDefault="003A2B2D" w:rsidP="00C83EE9"/>
      </w:tc>
      <w:tc>
        <w:tcPr>
          <w:tcW w:w="3117" w:type="dxa"/>
        </w:tcPr>
        <w:p w14:paraId="5365F540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BF4330">
            <w:rPr>
              <w:noProof/>
            </w:rPr>
            <w:t>2</w:t>
          </w:r>
          <w:r>
            <w:fldChar w:fldCharType="end"/>
          </w:r>
        </w:p>
      </w:tc>
    </w:tr>
  </w:tbl>
  <w:p w14:paraId="56EAFFFC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C93BB" w14:textId="77777777" w:rsidR="00A62EEA" w:rsidRDefault="00A62EEA" w:rsidP="00E9762A">
      <w:pPr>
        <w:spacing w:after="0" w:line="240" w:lineRule="auto"/>
      </w:pPr>
      <w:r>
        <w:separator/>
      </w:r>
    </w:p>
  </w:footnote>
  <w:footnote w:type="continuationSeparator" w:id="0">
    <w:p w14:paraId="1D15BDE9" w14:textId="77777777" w:rsidR="00A62EEA" w:rsidRDefault="00A62EEA" w:rsidP="00E9762A">
      <w:pPr>
        <w:spacing w:after="0" w:line="240" w:lineRule="auto"/>
      </w:pPr>
      <w:r>
        <w:continuationSeparator/>
      </w:r>
    </w:p>
  </w:footnote>
  <w:footnote w:type="continuationNotice" w:id="1">
    <w:p w14:paraId="76E16E97" w14:textId="77777777" w:rsidR="00A62EEA" w:rsidRDefault="00A62E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6EF0D5F1" w14:textId="77777777" w:rsidTr="00872BAF">
      <w:trPr>
        <w:trHeight w:val="276"/>
      </w:trPr>
      <w:tc>
        <w:tcPr>
          <w:tcW w:w="4779" w:type="dxa"/>
          <w:vAlign w:val="center"/>
        </w:tcPr>
        <w:p w14:paraId="4A8EA654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8240" behindDoc="1" locked="0" layoutInCell="1" allowOverlap="1" wp14:anchorId="48008F79" wp14:editId="588CF012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5D8FC120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284C7F48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F63D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45B29908" wp14:editId="6FA5A484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23F28"/>
    <w:multiLevelType w:val="hybridMultilevel"/>
    <w:tmpl w:val="8B6AF53C"/>
    <w:lvl w:ilvl="0" w:tplc="6428F2AE">
      <w:start w:val="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1340131">
    <w:abstractNumId w:val="8"/>
  </w:num>
  <w:num w:numId="2" w16cid:durableId="847715128">
    <w:abstractNumId w:val="3"/>
  </w:num>
  <w:num w:numId="3" w16cid:durableId="1399015776">
    <w:abstractNumId w:val="1"/>
  </w:num>
  <w:num w:numId="4" w16cid:durableId="1338267883">
    <w:abstractNumId w:val="4"/>
  </w:num>
  <w:num w:numId="5" w16cid:durableId="295645270">
    <w:abstractNumId w:val="9"/>
  </w:num>
  <w:num w:numId="6" w16cid:durableId="2099250032">
    <w:abstractNumId w:val="0"/>
  </w:num>
  <w:num w:numId="7" w16cid:durableId="268972883">
    <w:abstractNumId w:val="2"/>
  </w:num>
  <w:num w:numId="8" w16cid:durableId="1334913710">
    <w:abstractNumId w:val="7"/>
  </w:num>
  <w:num w:numId="9" w16cid:durableId="8295186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890793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26BA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0A5D"/>
    <w:rsid w:val="00092DC6"/>
    <w:rsid w:val="00093774"/>
    <w:rsid w:val="00094DEB"/>
    <w:rsid w:val="000953BC"/>
    <w:rsid w:val="00095FA1"/>
    <w:rsid w:val="000974A0"/>
    <w:rsid w:val="000A32C1"/>
    <w:rsid w:val="000A5928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4A44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B751B"/>
    <w:rsid w:val="001C0C86"/>
    <w:rsid w:val="001C1FEE"/>
    <w:rsid w:val="001D432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94CA8"/>
    <w:rsid w:val="0029551F"/>
    <w:rsid w:val="002A0C02"/>
    <w:rsid w:val="002B5B78"/>
    <w:rsid w:val="002B675B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1003"/>
    <w:rsid w:val="00303C9D"/>
    <w:rsid w:val="0030613F"/>
    <w:rsid w:val="00306342"/>
    <w:rsid w:val="00306F61"/>
    <w:rsid w:val="00312A3E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23A4"/>
    <w:rsid w:val="0038304B"/>
    <w:rsid w:val="00385AD1"/>
    <w:rsid w:val="003A0068"/>
    <w:rsid w:val="003A218B"/>
    <w:rsid w:val="003A28BC"/>
    <w:rsid w:val="003A2B2D"/>
    <w:rsid w:val="003A325A"/>
    <w:rsid w:val="003A5AF7"/>
    <w:rsid w:val="003A5D42"/>
    <w:rsid w:val="003A5F23"/>
    <w:rsid w:val="003A69B7"/>
    <w:rsid w:val="003B0E62"/>
    <w:rsid w:val="003B2D85"/>
    <w:rsid w:val="003B3DBD"/>
    <w:rsid w:val="003B4AA4"/>
    <w:rsid w:val="003C1AF1"/>
    <w:rsid w:val="003C4077"/>
    <w:rsid w:val="003C6777"/>
    <w:rsid w:val="003D34FF"/>
    <w:rsid w:val="003D4A61"/>
    <w:rsid w:val="003D6B68"/>
    <w:rsid w:val="003E2E0F"/>
    <w:rsid w:val="003E6C38"/>
    <w:rsid w:val="0040399F"/>
    <w:rsid w:val="004043B3"/>
    <w:rsid w:val="00416C0D"/>
    <w:rsid w:val="00424636"/>
    <w:rsid w:val="0042572F"/>
    <w:rsid w:val="004274A2"/>
    <w:rsid w:val="00427BBD"/>
    <w:rsid w:val="0043241D"/>
    <w:rsid w:val="00434E9C"/>
    <w:rsid w:val="004379E9"/>
    <w:rsid w:val="00441D82"/>
    <w:rsid w:val="00452765"/>
    <w:rsid w:val="00457D27"/>
    <w:rsid w:val="00472B11"/>
    <w:rsid w:val="004757E6"/>
    <w:rsid w:val="00475FCF"/>
    <w:rsid w:val="00476E42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2875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81F16"/>
    <w:rsid w:val="00586181"/>
    <w:rsid w:val="0059511A"/>
    <w:rsid w:val="005B0AFE"/>
    <w:rsid w:val="005B11EB"/>
    <w:rsid w:val="005B4A13"/>
    <w:rsid w:val="005B501F"/>
    <w:rsid w:val="005B6C8C"/>
    <w:rsid w:val="005C29BF"/>
    <w:rsid w:val="005C373B"/>
    <w:rsid w:val="005C763D"/>
    <w:rsid w:val="005D1020"/>
    <w:rsid w:val="005D3E35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56AA7"/>
    <w:rsid w:val="00660E71"/>
    <w:rsid w:val="006611D2"/>
    <w:rsid w:val="00665A6F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2CA0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48AC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A037E"/>
    <w:rsid w:val="007A065E"/>
    <w:rsid w:val="007A1486"/>
    <w:rsid w:val="007A735C"/>
    <w:rsid w:val="007C3A1E"/>
    <w:rsid w:val="007C4239"/>
    <w:rsid w:val="007D33FE"/>
    <w:rsid w:val="007D39D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238"/>
    <w:rsid w:val="008C094C"/>
    <w:rsid w:val="008C57A9"/>
    <w:rsid w:val="008C778E"/>
    <w:rsid w:val="008E1DF5"/>
    <w:rsid w:val="008E259E"/>
    <w:rsid w:val="008E4D9B"/>
    <w:rsid w:val="008E723E"/>
    <w:rsid w:val="008F2658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0FCB"/>
    <w:rsid w:val="0093141E"/>
    <w:rsid w:val="00941D67"/>
    <w:rsid w:val="00944F54"/>
    <w:rsid w:val="00953464"/>
    <w:rsid w:val="00961EBE"/>
    <w:rsid w:val="0096420B"/>
    <w:rsid w:val="009650C4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E5692"/>
    <w:rsid w:val="00A00453"/>
    <w:rsid w:val="00A112B7"/>
    <w:rsid w:val="00A16ECF"/>
    <w:rsid w:val="00A20E56"/>
    <w:rsid w:val="00A20F32"/>
    <w:rsid w:val="00A24F60"/>
    <w:rsid w:val="00A25599"/>
    <w:rsid w:val="00A317AE"/>
    <w:rsid w:val="00A37899"/>
    <w:rsid w:val="00A44B81"/>
    <w:rsid w:val="00A4621C"/>
    <w:rsid w:val="00A500DC"/>
    <w:rsid w:val="00A52996"/>
    <w:rsid w:val="00A61F41"/>
    <w:rsid w:val="00A62EEA"/>
    <w:rsid w:val="00A64430"/>
    <w:rsid w:val="00A67E92"/>
    <w:rsid w:val="00A70E3B"/>
    <w:rsid w:val="00A72F99"/>
    <w:rsid w:val="00A76C1E"/>
    <w:rsid w:val="00A80D2F"/>
    <w:rsid w:val="00A82907"/>
    <w:rsid w:val="00A82E50"/>
    <w:rsid w:val="00A90AED"/>
    <w:rsid w:val="00A92CB8"/>
    <w:rsid w:val="00A93860"/>
    <w:rsid w:val="00A95573"/>
    <w:rsid w:val="00A97BB5"/>
    <w:rsid w:val="00AB2116"/>
    <w:rsid w:val="00AC0C9B"/>
    <w:rsid w:val="00AC38D5"/>
    <w:rsid w:val="00AD2A2D"/>
    <w:rsid w:val="00AD5E61"/>
    <w:rsid w:val="00AD7B43"/>
    <w:rsid w:val="00AE5254"/>
    <w:rsid w:val="00AF564F"/>
    <w:rsid w:val="00B010A8"/>
    <w:rsid w:val="00B0432D"/>
    <w:rsid w:val="00B1034A"/>
    <w:rsid w:val="00B11109"/>
    <w:rsid w:val="00B1270E"/>
    <w:rsid w:val="00B13DAA"/>
    <w:rsid w:val="00B20327"/>
    <w:rsid w:val="00B22E1A"/>
    <w:rsid w:val="00B252D2"/>
    <w:rsid w:val="00B357CE"/>
    <w:rsid w:val="00B502A7"/>
    <w:rsid w:val="00B55E49"/>
    <w:rsid w:val="00B56BAE"/>
    <w:rsid w:val="00B62C86"/>
    <w:rsid w:val="00B7276F"/>
    <w:rsid w:val="00B72A09"/>
    <w:rsid w:val="00B76410"/>
    <w:rsid w:val="00B80151"/>
    <w:rsid w:val="00B83172"/>
    <w:rsid w:val="00B84A63"/>
    <w:rsid w:val="00B87C0A"/>
    <w:rsid w:val="00B907A1"/>
    <w:rsid w:val="00B92432"/>
    <w:rsid w:val="00B9514E"/>
    <w:rsid w:val="00B96175"/>
    <w:rsid w:val="00BA0DE9"/>
    <w:rsid w:val="00BC020C"/>
    <w:rsid w:val="00BD41F7"/>
    <w:rsid w:val="00BD47AA"/>
    <w:rsid w:val="00BD47FD"/>
    <w:rsid w:val="00BE4948"/>
    <w:rsid w:val="00BE4D73"/>
    <w:rsid w:val="00BE5467"/>
    <w:rsid w:val="00BE5622"/>
    <w:rsid w:val="00BE7F06"/>
    <w:rsid w:val="00BF0EB3"/>
    <w:rsid w:val="00BF4297"/>
    <w:rsid w:val="00BF4330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31FE6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3F18"/>
    <w:rsid w:val="00CD6461"/>
    <w:rsid w:val="00CF196D"/>
    <w:rsid w:val="00CF627C"/>
    <w:rsid w:val="00D0295D"/>
    <w:rsid w:val="00D0323B"/>
    <w:rsid w:val="00D10712"/>
    <w:rsid w:val="00D13434"/>
    <w:rsid w:val="00D20ED2"/>
    <w:rsid w:val="00D2219A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76FA5"/>
    <w:rsid w:val="00D772C2"/>
    <w:rsid w:val="00D9417A"/>
    <w:rsid w:val="00D95180"/>
    <w:rsid w:val="00D9631C"/>
    <w:rsid w:val="00DA30E0"/>
    <w:rsid w:val="00DA564B"/>
    <w:rsid w:val="00DB206E"/>
    <w:rsid w:val="00DB7098"/>
    <w:rsid w:val="00DB7160"/>
    <w:rsid w:val="00DC1885"/>
    <w:rsid w:val="00DD6A69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3847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36B37"/>
    <w:rsid w:val="00F407FB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87F71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E5D51"/>
    <w:rsid w:val="00FF07DD"/>
    <w:rsid w:val="00FF12D8"/>
    <w:rsid w:val="3F80F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0F9E2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paragraph" w:styleId="Odlomakpopisa">
    <w:name w:val="List Paragraph"/>
    <w:basedOn w:val="Normal"/>
    <w:uiPriority w:val="34"/>
    <w:qFormat/>
    <w:rsid w:val="00B9514E"/>
    <w:pPr>
      <w:ind w:left="720"/>
      <w:contextualSpacing/>
    </w:pPr>
  </w:style>
  <w:style w:type="paragraph" w:customStyle="1" w:styleId="paragraph">
    <w:name w:val="paragraph"/>
    <w:basedOn w:val="Normal"/>
    <w:rsid w:val="00A92CB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Zadanifontodlomka"/>
    <w:rsid w:val="00A92CB8"/>
  </w:style>
  <w:style w:type="character" w:customStyle="1" w:styleId="eop">
    <w:name w:val="eop"/>
    <w:basedOn w:val="Zadanifontodlomka"/>
    <w:rsid w:val="00A92CB8"/>
  </w:style>
  <w:style w:type="table" w:customStyle="1" w:styleId="4">
    <w:name w:val="4"/>
    <w:basedOn w:val="Obinatablica"/>
    <w:rsid w:val="00DB7098"/>
    <w:pPr>
      <w:spacing w:after="200" w:line="276" w:lineRule="auto"/>
    </w:pPr>
    <w:rPr>
      <w:rFonts w:cs="Calibri"/>
      <w:sz w:val="22"/>
      <w:szCs w:val="22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fi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fi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fi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f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4CB504-48A2-4387-9521-6425964BCF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EADABD-B099-4831-BC6B-C46D260B2A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6277FF-4566-467C-8611-626FF035CBF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B76185-F532-4CC2-9597-5BD24DC84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10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Hitna pomoć grada Zagreba</vt:lpstr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4</cp:revision>
  <cp:lastPrinted>2008-05-05T13:41:00Z</cp:lastPrinted>
  <dcterms:created xsi:type="dcterms:W3CDTF">2024-03-25T23:16:00Z</dcterms:created>
  <dcterms:modified xsi:type="dcterms:W3CDTF">2024-03-25T23:32:00Z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