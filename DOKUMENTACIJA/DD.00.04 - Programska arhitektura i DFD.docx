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RPr="005B49A8" w14:paraId="318ED267" w14:textId="77777777" w:rsidTr="00E67D21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824A9B1" w14:textId="77777777" w:rsidR="00344D25" w:rsidRPr="005B49A8" w:rsidRDefault="00344D25" w:rsidP="00E67D21">
            <w:pPr>
              <w:pStyle w:val="Bezproreda"/>
              <w:snapToGrid w:val="0"/>
              <w:jc w:val="center"/>
              <w:rPr>
                <w:b/>
                <w:noProof/>
                <w:lang w:val="en-US"/>
              </w:rPr>
            </w:pPr>
          </w:p>
        </w:tc>
      </w:tr>
    </w:tbl>
    <w:p w14:paraId="4F2A90DC" w14:textId="77777777" w:rsidR="007D439B" w:rsidRPr="005B49A8" w:rsidRDefault="007D439B">
      <w:pPr>
        <w:rPr>
          <w:noProof/>
          <w:lang w:val="en-US"/>
        </w:rPr>
      </w:pPr>
    </w:p>
    <w:p w14:paraId="2F0420CA" w14:textId="77777777" w:rsidR="0081030B" w:rsidRPr="005B49A8" w:rsidRDefault="0081030B" w:rsidP="00A00453">
      <w:pPr>
        <w:rPr>
          <w:noProof/>
          <w:lang w:val="en-US"/>
        </w:rPr>
      </w:pPr>
    </w:p>
    <w:p w14:paraId="4C6AA931" w14:textId="77777777" w:rsidR="00BD41F7" w:rsidRPr="005B49A8" w:rsidRDefault="00F87F71" w:rsidP="00BD41F7">
      <w:pPr>
        <w:jc w:val="right"/>
        <w:rPr>
          <w:b/>
          <w:noProof/>
          <w:sz w:val="36"/>
          <w:lang w:val="en-US"/>
        </w:rPr>
      </w:pPr>
      <w:r w:rsidRPr="005B49A8">
        <w:rPr>
          <w:b/>
          <w:noProof/>
          <w:sz w:val="36"/>
          <w:lang w:val="en-US"/>
        </w:rPr>
        <w:t>DIZAJN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:rsidRPr="005B49A8" w14:paraId="37FE641A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32E9A567" w14:textId="77777777" w:rsidR="000157AD" w:rsidRPr="005B49A8" w:rsidRDefault="000157AD" w:rsidP="00FA1969">
            <w:pPr>
              <w:jc w:val="right"/>
              <w:rPr>
                <w:noProof/>
                <w:vanish/>
                <w:lang w:val="en-US"/>
              </w:rPr>
            </w:pPr>
          </w:p>
        </w:tc>
        <w:tc>
          <w:tcPr>
            <w:tcW w:w="5742" w:type="dxa"/>
            <w:vAlign w:val="center"/>
          </w:tcPr>
          <w:p w14:paraId="487B29C6" w14:textId="77777777" w:rsidR="008C57A9" w:rsidRPr="005B49A8" w:rsidRDefault="006B7A0A" w:rsidP="006C206F">
            <w:pPr>
              <w:jc w:val="right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Programska arhitektura cjelokupnog sustava i dijagram</w:t>
            </w:r>
            <w:r w:rsidR="009F1D4B" w:rsidRPr="005B49A8">
              <w:rPr>
                <w:noProof/>
                <w:lang w:val="en-US"/>
              </w:rPr>
              <w:t>i</w:t>
            </w:r>
            <w:r w:rsidRPr="005B49A8">
              <w:rPr>
                <w:noProof/>
                <w:lang w:val="en-US"/>
              </w:rPr>
              <w:t xml:space="preserve"> toka podataka</w:t>
            </w:r>
          </w:p>
        </w:tc>
      </w:tr>
      <w:tr w:rsidR="000157AD" w:rsidRPr="005B49A8" w14:paraId="48665767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355304C0" w14:textId="77777777" w:rsidR="000157AD" w:rsidRPr="005B49A8" w:rsidRDefault="000157AD" w:rsidP="003B0E62">
            <w:pPr>
              <w:jc w:val="right"/>
              <w:rPr>
                <w:noProof/>
                <w:vanish/>
                <w:lang w:val="en-US"/>
              </w:rPr>
            </w:pPr>
          </w:p>
        </w:tc>
        <w:tc>
          <w:tcPr>
            <w:tcW w:w="5742" w:type="dxa"/>
            <w:vAlign w:val="center"/>
          </w:tcPr>
          <w:p w14:paraId="4CEA0248" w14:textId="77777777" w:rsidR="000157AD" w:rsidRPr="005B49A8" w:rsidRDefault="00F87F71" w:rsidP="00F87F71">
            <w:pPr>
              <w:jc w:val="right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D</w:t>
            </w:r>
            <w:r w:rsidR="001F00A5" w:rsidRPr="005B49A8">
              <w:rPr>
                <w:noProof/>
                <w:lang w:val="en-US"/>
              </w:rPr>
              <w:t>D</w:t>
            </w:r>
            <w:r w:rsidR="00816EA8" w:rsidRPr="005B49A8">
              <w:rPr>
                <w:noProof/>
                <w:lang w:val="en-US"/>
              </w:rPr>
              <w:t>.00.0</w:t>
            </w:r>
            <w:r w:rsidR="006B7A0A" w:rsidRPr="005B49A8">
              <w:rPr>
                <w:noProof/>
                <w:lang w:val="en-US"/>
              </w:rPr>
              <w:t>4</w:t>
            </w:r>
          </w:p>
        </w:tc>
      </w:tr>
    </w:tbl>
    <w:p w14:paraId="1933DCB1" w14:textId="77777777" w:rsidR="00BD41F7" w:rsidRPr="005B49A8" w:rsidRDefault="00BD41F7" w:rsidP="00BD41F7">
      <w:pPr>
        <w:jc w:val="right"/>
        <w:rPr>
          <w:noProof/>
          <w:lang w:val="en-US"/>
        </w:rPr>
      </w:pPr>
    </w:p>
    <w:p w14:paraId="4F13977F" w14:textId="67B6D53B" w:rsidR="7E6BB6FA" w:rsidRPr="005B49A8" w:rsidRDefault="7E6BB6FA" w:rsidP="7E6BB6FA">
      <w:pPr>
        <w:spacing w:line="300" w:lineRule="auto"/>
        <w:jc w:val="right"/>
        <w:rPr>
          <w:rFonts w:cs="Calibri"/>
          <w:noProof/>
          <w:color w:val="000000" w:themeColor="text1"/>
          <w:sz w:val="72"/>
          <w:szCs w:val="72"/>
          <w:lang w:val="en-US"/>
        </w:rPr>
      </w:pPr>
      <w:r w:rsidRPr="005B49A8">
        <w:rPr>
          <w:rFonts w:cs="Calibri"/>
          <w:b/>
          <w:bCs/>
          <w:noProof/>
          <w:color w:val="000000" w:themeColor="text1"/>
          <w:sz w:val="72"/>
          <w:szCs w:val="72"/>
          <w:lang w:val="en-US"/>
        </w:rPr>
        <w:t xml:space="preserve">WEB APLIKACIJA ZA </w:t>
      </w:r>
    </w:p>
    <w:p w14:paraId="2F48F3E0" w14:textId="76FDEAA2" w:rsidR="7E6BB6FA" w:rsidRPr="005B49A8" w:rsidRDefault="001401C7" w:rsidP="7E6BB6FA">
      <w:pPr>
        <w:spacing w:line="300" w:lineRule="auto"/>
        <w:jc w:val="right"/>
        <w:rPr>
          <w:rFonts w:cs="Calibri"/>
          <w:noProof/>
          <w:color w:val="000000" w:themeColor="text1"/>
          <w:sz w:val="72"/>
          <w:szCs w:val="72"/>
          <w:lang w:val="en-US"/>
        </w:rPr>
      </w:pPr>
      <w:r>
        <w:rPr>
          <w:rFonts w:cs="Calibri"/>
          <w:b/>
          <w:bCs/>
          <w:noProof/>
          <w:color w:val="000000" w:themeColor="text1"/>
          <w:sz w:val="72"/>
          <w:szCs w:val="72"/>
          <w:lang w:val="en-US"/>
        </w:rPr>
        <w:t>PREGLED REECEPATA</w:t>
      </w:r>
    </w:p>
    <w:p w14:paraId="4BCE9C69" w14:textId="77777777" w:rsidR="00F30DFE" w:rsidRPr="005B49A8" w:rsidRDefault="00F30DFE" w:rsidP="00A00453">
      <w:pPr>
        <w:rPr>
          <w:noProof/>
          <w:sz w:val="24"/>
          <w:lang w:val="en-US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5B49A8" w14:paraId="6A742317" w14:textId="77777777" w:rsidTr="00772981">
        <w:tc>
          <w:tcPr>
            <w:tcW w:w="4111" w:type="dxa"/>
          </w:tcPr>
          <w:p w14:paraId="50533E50" w14:textId="77777777" w:rsidR="00F14554" w:rsidRPr="005B49A8" w:rsidRDefault="00F14554" w:rsidP="00772981">
            <w:pPr>
              <w:jc w:val="right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Oznaka projekta</w:t>
            </w:r>
          </w:p>
        </w:tc>
        <w:tc>
          <w:tcPr>
            <w:tcW w:w="5103" w:type="dxa"/>
          </w:tcPr>
          <w:p w14:paraId="248A588F" w14:textId="77777777" w:rsidR="00F14554" w:rsidRPr="005B49A8" w:rsidRDefault="00F14554" w:rsidP="007F07FF">
            <w:pPr>
              <w:pStyle w:val="ATableText"/>
              <w:jc w:val="right"/>
              <w:rPr>
                <w:b/>
                <w:noProof/>
                <w:sz w:val="28"/>
              </w:rPr>
            </w:pPr>
            <w:r w:rsidRPr="005B49A8">
              <w:rPr>
                <w:b/>
                <w:noProof/>
                <w:sz w:val="28"/>
              </w:rPr>
              <w:t>PROJEKT</w:t>
            </w:r>
            <w:r w:rsidR="007F07FF" w:rsidRPr="005B49A8">
              <w:rPr>
                <w:b/>
                <w:noProof/>
                <w:sz w:val="28"/>
              </w:rPr>
              <w:t xml:space="preserve"> </w:t>
            </w:r>
            <w:r w:rsidR="00A21BE5" w:rsidRPr="005B49A8">
              <w:rPr>
                <w:b/>
                <w:noProof/>
                <w:sz w:val="28"/>
              </w:rPr>
              <w:t>PIS</w:t>
            </w:r>
            <w:r w:rsidR="007F07FF" w:rsidRPr="005B49A8">
              <w:rPr>
                <w:b/>
                <w:noProof/>
                <w:sz w:val="28"/>
              </w:rPr>
              <w:t>01</w:t>
            </w:r>
          </w:p>
        </w:tc>
      </w:tr>
      <w:tr w:rsidR="00F14554" w:rsidRPr="005B49A8" w14:paraId="589A4CE2" w14:textId="77777777" w:rsidTr="00772981">
        <w:tc>
          <w:tcPr>
            <w:tcW w:w="4111" w:type="dxa"/>
          </w:tcPr>
          <w:p w14:paraId="04730B97" w14:textId="77777777" w:rsidR="00F14554" w:rsidRPr="005B49A8" w:rsidRDefault="00F14554" w:rsidP="00772981">
            <w:pPr>
              <w:jc w:val="right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 xml:space="preserve"> Nositelj projekta</w:t>
            </w:r>
          </w:p>
        </w:tc>
        <w:tc>
          <w:tcPr>
            <w:tcW w:w="5103" w:type="dxa"/>
          </w:tcPr>
          <w:p w14:paraId="4C90585A" w14:textId="77777777" w:rsidR="00F14554" w:rsidRPr="005B49A8" w:rsidRDefault="000974A0" w:rsidP="00772981">
            <w:pPr>
              <w:pStyle w:val="ATableText"/>
              <w:jc w:val="right"/>
              <w:rPr>
                <w:b/>
                <w:noProof/>
                <w:sz w:val="28"/>
              </w:rPr>
            </w:pPr>
            <w:r w:rsidRPr="005B49A8">
              <w:rPr>
                <w:b/>
                <w:noProof/>
                <w:sz w:val="28"/>
              </w:rPr>
              <w:t>TVZ</w:t>
            </w:r>
          </w:p>
        </w:tc>
      </w:tr>
      <w:tr w:rsidR="00816EA8" w:rsidRPr="005B49A8" w14:paraId="7CE7E7D0" w14:textId="77777777" w:rsidTr="00772981">
        <w:tc>
          <w:tcPr>
            <w:tcW w:w="4111" w:type="dxa"/>
          </w:tcPr>
          <w:p w14:paraId="3284724A" w14:textId="77777777" w:rsidR="00816EA8" w:rsidRPr="005B49A8" w:rsidRDefault="00816EA8" w:rsidP="00772981">
            <w:pPr>
              <w:jc w:val="right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Suradnici</w:t>
            </w:r>
          </w:p>
        </w:tc>
        <w:tc>
          <w:tcPr>
            <w:tcW w:w="5103" w:type="dxa"/>
          </w:tcPr>
          <w:p w14:paraId="1E2141D9" w14:textId="63AD6E75" w:rsidR="00816EA8" w:rsidRPr="005B49A8" w:rsidRDefault="006C206F" w:rsidP="00772981">
            <w:pPr>
              <w:pStyle w:val="ATableText"/>
              <w:jc w:val="right"/>
              <w:rPr>
                <w:b/>
                <w:noProof/>
                <w:sz w:val="28"/>
                <w:szCs w:val="28"/>
              </w:rPr>
            </w:pPr>
            <w:r w:rsidRPr="005B49A8">
              <w:rPr>
                <w:b/>
                <w:noProof/>
                <w:sz w:val="28"/>
                <w:szCs w:val="28"/>
              </w:rPr>
              <w:t>studenti</w:t>
            </w:r>
          </w:p>
        </w:tc>
      </w:tr>
      <w:tr w:rsidR="00F14554" w:rsidRPr="005B49A8" w14:paraId="181B601A" w14:textId="77777777" w:rsidTr="00772981">
        <w:tc>
          <w:tcPr>
            <w:tcW w:w="4111" w:type="dxa"/>
          </w:tcPr>
          <w:p w14:paraId="67B5096D" w14:textId="77777777" w:rsidR="00F14554" w:rsidRPr="005B49A8" w:rsidRDefault="00F14554" w:rsidP="00772981">
            <w:pPr>
              <w:jc w:val="right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 xml:space="preserve"> Korisnik projekta</w:t>
            </w:r>
          </w:p>
        </w:tc>
        <w:tc>
          <w:tcPr>
            <w:tcW w:w="5103" w:type="dxa"/>
          </w:tcPr>
          <w:p w14:paraId="273785F9" w14:textId="62C9BE0F" w:rsidR="00F14554" w:rsidRPr="005B49A8" w:rsidRDefault="001401C7" w:rsidP="007F07FF">
            <w:pPr>
              <w:pStyle w:val="ATableText"/>
              <w:jc w:val="right"/>
              <w:rPr>
                <w:b/>
                <w:noProof/>
                <w:sz w:val="28"/>
              </w:rPr>
            </w:pPr>
            <w:r>
              <w:rPr>
                <w:rStyle w:val="normaltextrun"/>
                <w:rFonts w:cs="Arial"/>
                <w:b/>
                <w:bCs/>
                <w:noProof/>
                <w:color w:val="000000"/>
                <w:sz w:val="28"/>
                <w:szCs w:val="28"/>
                <w:shd w:val="clear" w:color="auto" w:fill="FFFFFF"/>
              </w:rPr>
              <w:t>Svi kuhari/ce</w:t>
            </w:r>
            <w:r w:rsidR="004545C7" w:rsidRPr="005B49A8">
              <w:rPr>
                <w:rStyle w:val="eop"/>
                <w:rFonts w:cs="Arial"/>
                <w:noProof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F14554" w:rsidRPr="005B49A8" w14:paraId="49784AA1" w14:textId="77777777" w:rsidTr="00772981">
        <w:tc>
          <w:tcPr>
            <w:tcW w:w="4111" w:type="dxa"/>
          </w:tcPr>
          <w:p w14:paraId="6D427339" w14:textId="77777777" w:rsidR="00F14554" w:rsidRPr="005B49A8" w:rsidRDefault="00F14554" w:rsidP="00772981">
            <w:pPr>
              <w:jc w:val="right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Datum dokumenta</w:t>
            </w:r>
          </w:p>
        </w:tc>
        <w:tc>
          <w:tcPr>
            <w:tcW w:w="5103" w:type="dxa"/>
          </w:tcPr>
          <w:p w14:paraId="294B513D" w14:textId="253219F5" w:rsidR="00F14554" w:rsidRPr="005B49A8" w:rsidRDefault="001401C7" w:rsidP="006C206F">
            <w:pPr>
              <w:pStyle w:val="ATableText"/>
              <w:jc w:val="right"/>
              <w:rPr>
                <w:b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26.0</w:t>
            </w:r>
            <w:r w:rsidR="00D42BA9">
              <w:rPr>
                <w:b/>
                <w:bCs/>
                <w:noProof/>
                <w:sz w:val="28"/>
                <w:szCs w:val="28"/>
              </w:rPr>
              <w:t>3</w:t>
            </w:r>
            <w:r>
              <w:rPr>
                <w:b/>
                <w:bCs/>
                <w:noProof/>
                <w:sz w:val="28"/>
                <w:szCs w:val="28"/>
              </w:rPr>
              <w:t>.2024</w:t>
            </w:r>
            <w:r w:rsidR="000974A0" w:rsidRPr="005B49A8">
              <w:rPr>
                <w:b/>
                <w:bCs/>
                <w:noProof/>
                <w:sz w:val="28"/>
                <w:szCs w:val="28"/>
              </w:rPr>
              <w:t>.</w:t>
            </w:r>
          </w:p>
        </w:tc>
      </w:tr>
      <w:tr w:rsidR="00F14554" w:rsidRPr="005B49A8" w14:paraId="7957FB00" w14:textId="77777777" w:rsidTr="00772981">
        <w:tc>
          <w:tcPr>
            <w:tcW w:w="4111" w:type="dxa"/>
          </w:tcPr>
          <w:p w14:paraId="26D3E88B" w14:textId="77777777" w:rsidR="00F14554" w:rsidRPr="005B49A8" w:rsidRDefault="00F14554" w:rsidP="00772981">
            <w:pPr>
              <w:jc w:val="right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Tekuća inačica</w:t>
            </w:r>
          </w:p>
        </w:tc>
        <w:tc>
          <w:tcPr>
            <w:tcW w:w="5103" w:type="dxa"/>
          </w:tcPr>
          <w:p w14:paraId="2A8CDF1C" w14:textId="26CA7968" w:rsidR="00F14554" w:rsidRPr="005B49A8" w:rsidRDefault="00F14554" w:rsidP="00772981">
            <w:pPr>
              <w:pStyle w:val="ATableText"/>
              <w:jc w:val="right"/>
              <w:rPr>
                <w:b/>
                <w:noProof/>
                <w:sz w:val="28"/>
                <w:szCs w:val="28"/>
              </w:rPr>
            </w:pPr>
            <w:r w:rsidRPr="005B49A8">
              <w:rPr>
                <w:b/>
                <w:noProof/>
                <w:sz w:val="28"/>
                <w:szCs w:val="28"/>
              </w:rPr>
              <w:t>1</w:t>
            </w:r>
          </w:p>
        </w:tc>
      </w:tr>
    </w:tbl>
    <w:p w14:paraId="3F453A4B" w14:textId="77777777" w:rsidR="00F14554" w:rsidRPr="005B49A8" w:rsidRDefault="00F14554" w:rsidP="00F14554">
      <w:pPr>
        <w:rPr>
          <w:b/>
          <w:noProof/>
          <w:sz w:val="24"/>
          <w:lang w:val="en-US"/>
        </w:rPr>
      </w:pPr>
    </w:p>
    <w:p w14:paraId="5DDA1C7F" w14:textId="77777777" w:rsidR="00F14554" w:rsidRPr="005B49A8" w:rsidRDefault="00F14554" w:rsidP="00F14554">
      <w:pPr>
        <w:rPr>
          <w:b/>
          <w:noProof/>
          <w:sz w:val="24"/>
          <w:lang w:val="en-US"/>
        </w:rPr>
      </w:pPr>
    </w:p>
    <w:p w14:paraId="13841865" w14:textId="77777777" w:rsidR="007118E9" w:rsidRPr="005B49A8" w:rsidRDefault="00F14554" w:rsidP="00F14554">
      <w:pPr>
        <w:rPr>
          <w:b/>
          <w:noProof/>
          <w:sz w:val="24"/>
          <w:lang w:val="en-US"/>
        </w:rPr>
      </w:pPr>
      <w:r w:rsidRPr="005B49A8">
        <w:rPr>
          <w:b/>
          <w:noProof/>
          <w:sz w:val="24"/>
          <w:lang w:val="en-US"/>
        </w:rPr>
        <w:br w:type="page"/>
      </w:r>
    </w:p>
    <w:p w14:paraId="4DA88F84" w14:textId="77777777" w:rsidR="0022368D" w:rsidRPr="005B49A8" w:rsidRDefault="00E94E6F" w:rsidP="0019431F">
      <w:pPr>
        <w:pStyle w:val="Naslov1"/>
        <w:rPr>
          <w:noProof/>
          <w:lang w:val="en-US"/>
        </w:rPr>
      </w:pPr>
      <w:bookmarkStart w:id="0" w:name="_Toc99569251"/>
      <w:r w:rsidRPr="005B49A8">
        <w:rPr>
          <w:noProof/>
          <w:lang w:val="en-US"/>
        </w:rPr>
        <w:lastRenderedPageBreak/>
        <w:t>Nadzor dokumenta</w:t>
      </w:r>
      <w:bookmarkEnd w:id="0"/>
    </w:p>
    <w:p w14:paraId="569696F7" w14:textId="77777777" w:rsidR="0022368D" w:rsidRPr="005B49A8" w:rsidRDefault="0022368D" w:rsidP="000713DC">
      <w:pPr>
        <w:rPr>
          <w:noProof/>
          <w:lang w:val="en-US"/>
        </w:rPr>
      </w:pPr>
    </w:p>
    <w:p w14:paraId="6A2A5DAA" w14:textId="77777777" w:rsidR="0019431F" w:rsidRPr="005B49A8" w:rsidRDefault="0022368D" w:rsidP="0019431F">
      <w:pPr>
        <w:rPr>
          <w:b/>
          <w:noProof/>
          <w:lang w:val="en-US"/>
        </w:rPr>
      </w:pPr>
      <w:r w:rsidRPr="005B49A8">
        <w:rPr>
          <w:b/>
          <w:noProof/>
          <w:sz w:val="32"/>
          <w:lang w:val="en-US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672"/>
        <w:gridCol w:w="1142"/>
        <w:gridCol w:w="1378"/>
        <w:gridCol w:w="4374"/>
      </w:tblGrid>
      <w:tr w:rsidR="00F428A0" w:rsidRPr="00B010A8" w14:paraId="715D0FC3" w14:textId="77777777" w:rsidTr="004B2607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802A75B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Inačica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8DAFBB1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Autor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3F68087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Tag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2ADA2F7" w14:textId="77777777" w:rsidR="00F428A0" w:rsidRPr="00B010A8" w:rsidRDefault="00F428A0" w:rsidP="004B2607">
            <w:pPr>
              <w:pStyle w:val="Bezproreda"/>
              <w:rPr>
                <w:noProof/>
                <w:sz w:val="18"/>
                <w:szCs w:val="18"/>
                <w:lang w:val="en-US"/>
              </w:rPr>
            </w:pPr>
            <w:r w:rsidRPr="00B010A8">
              <w:rPr>
                <w:noProof/>
                <w:lang w:val="en-US"/>
              </w:rPr>
              <w:t>Datum</w:t>
            </w: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A51DB76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Opis</w:t>
            </w:r>
          </w:p>
        </w:tc>
      </w:tr>
      <w:tr w:rsidR="00F428A0" w:rsidRPr="00B010A8" w14:paraId="77A1B86B" w14:textId="77777777" w:rsidTr="004B2607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329A23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0.1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4FF294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Nikola Platnjak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19E4A4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TIM3G3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654F5B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26.03.2024.</w:t>
            </w: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A21F90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Popunjavanje dokumenta</w:t>
            </w:r>
          </w:p>
        </w:tc>
      </w:tr>
      <w:tr w:rsidR="00F428A0" w:rsidRPr="00B010A8" w14:paraId="014DAB69" w14:textId="77777777" w:rsidTr="004B2607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2CCA4C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598EF6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CE6CE7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34A539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B3443D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</w:tr>
      <w:tr w:rsidR="00F428A0" w:rsidRPr="00B010A8" w14:paraId="522973D1" w14:textId="77777777" w:rsidTr="004B2607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B5870E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0AE880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862F43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CFD45F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133D74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</w:tr>
      <w:tr w:rsidR="00F428A0" w:rsidRPr="00B010A8" w14:paraId="5CEA471F" w14:textId="77777777" w:rsidTr="004B2607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4CE940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9D0B4C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C754A6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074FD4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8E4498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</w:tr>
      <w:tr w:rsidR="00F428A0" w:rsidRPr="00B010A8" w14:paraId="3815BDC3" w14:textId="77777777" w:rsidTr="004B2607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B74A2E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A578FC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1F572E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604E77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AEDB08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</w:tr>
    </w:tbl>
    <w:p w14:paraId="61FBC445" w14:textId="77777777" w:rsidR="00F92310" w:rsidRPr="005B49A8" w:rsidRDefault="00F92310" w:rsidP="00E94E6F">
      <w:pPr>
        <w:rPr>
          <w:noProof/>
          <w:lang w:val="en-US"/>
        </w:rPr>
      </w:pPr>
    </w:p>
    <w:p w14:paraId="12A58308" w14:textId="77777777" w:rsidR="00C66E0C" w:rsidRPr="005B49A8" w:rsidRDefault="0034722C" w:rsidP="00E94E6F">
      <w:pPr>
        <w:rPr>
          <w:b/>
          <w:noProof/>
          <w:sz w:val="32"/>
          <w:lang w:val="en-US"/>
        </w:rPr>
      </w:pPr>
      <w:r w:rsidRPr="005B49A8">
        <w:rPr>
          <w:b/>
          <w:noProof/>
          <w:sz w:val="32"/>
          <w:lang w:val="en-US"/>
        </w:rPr>
        <w:t>Revizori</w:t>
      </w:r>
      <w:r w:rsidR="00CC5944" w:rsidRPr="005B49A8">
        <w:rPr>
          <w:b/>
          <w:noProof/>
          <w:sz w:val="32"/>
          <w:lang w:val="en-US"/>
        </w:rPr>
        <w:t>/Nadzor</w:t>
      </w:r>
    </w:p>
    <w:tbl>
      <w:tblPr>
        <w:tblStyle w:val="4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F428A0" w14:paraId="72C8EB96" w14:textId="77777777" w:rsidTr="004B260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523BB68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6D95E06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BF8CC77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Napomena</w:t>
            </w:r>
          </w:p>
        </w:tc>
      </w:tr>
      <w:tr w:rsidR="00F428A0" w14:paraId="77E37489" w14:textId="77777777" w:rsidTr="004B260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02CB16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Nikola Platnjak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35CC8F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Voditelj tima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F53AF4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F428A0" w14:paraId="0136B704" w14:textId="77777777" w:rsidTr="004B260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FAB111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Dorian Hajnić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67B86A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1A68E4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F428A0" w14:paraId="23704DDA" w14:textId="77777777" w:rsidTr="004B260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17D32B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0CF3BC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EF53D8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F428A0" w14:paraId="3666E238" w14:textId="77777777" w:rsidTr="004B260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676982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Nina Šalković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475460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7CD0E7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F428A0" w14:paraId="0F0B3638" w14:textId="77777777" w:rsidTr="004B260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014FF1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64A2F8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CCFCCD" w14:textId="77777777" w:rsidR="00F428A0" w:rsidRDefault="00F428A0" w:rsidP="004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2C43AF1" w14:textId="77777777" w:rsidR="00A67E92" w:rsidRPr="005B49A8" w:rsidRDefault="00A67E92" w:rsidP="00E94E6F">
      <w:pPr>
        <w:rPr>
          <w:noProof/>
          <w:lang w:val="en-US"/>
        </w:rPr>
      </w:pPr>
    </w:p>
    <w:p w14:paraId="0D15F71C" w14:textId="77777777" w:rsidR="0034722C" w:rsidRPr="005B49A8" w:rsidRDefault="0034722C" w:rsidP="00E94E6F">
      <w:pPr>
        <w:rPr>
          <w:noProof/>
          <w:lang w:val="en-US"/>
        </w:rPr>
      </w:pPr>
    </w:p>
    <w:p w14:paraId="1EB5B28F" w14:textId="77777777" w:rsidR="0034722C" w:rsidRPr="005B49A8" w:rsidRDefault="0034722C" w:rsidP="00E94E6F">
      <w:pPr>
        <w:rPr>
          <w:b/>
          <w:noProof/>
          <w:sz w:val="32"/>
          <w:lang w:val="en-US"/>
        </w:rPr>
      </w:pPr>
      <w:r w:rsidRPr="005B49A8">
        <w:rPr>
          <w:b/>
          <w:noProof/>
          <w:sz w:val="32"/>
          <w:lang w:val="en-US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F428A0" w:rsidRPr="00B010A8" w14:paraId="3BBD2A74" w14:textId="77777777" w:rsidTr="004B260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4BED942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8A18FBE" w14:textId="77777777" w:rsidR="00F428A0" w:rsidRPr="00B010A8" w:rsidRDefault="00F428A0" w:rsidP="004B2607">
            <w:pPr>
              <w:pStyle w:val="Bezproreda"/>
              <w:rPr>
                <w:noProof/>
                <w:szCs w:val="18"/>
                <w:lang w:val="en-US"/>
              </w:rPr>
            </w:pPr>
            <w:r w:rsidRPr="00B010A8">
              <w:rPr>
                <w:noProof/>
                <w:szCs w:val="18"/>
                <w:lang w:val="en-US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91452E7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Lokacija</w:t>
            </w:r>
          </w:p>
        </w:tc>
      </w:tr>
      <w:tr w:rsidR="00F428A0" w:rsidRPr="00B010A8" w14:paraId="47266853" w14:textId="77777777" w:rsidTr="004B260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12895E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rStyle w:val="normaltextrun"/>
                <w:rFonts w:cs="Calibri"/>
                <w:noProof/>
                <w:lang w:val="en-US"/>
              </w:rPr>
              <w:t>1</w:t>
            </w:r>
            <w:r w:rsidRPr="00B010A8">
              <w:rPr>
                <w:rStyle w:val="eop"/>
                <w:rFonts w:cs="Calibri"/>
                <w:noProof/>
                <w:lang w:val="en-US"/>
              </w:rPr>
              <w:t> 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2CC432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rStyle w:val="eop"/>
                <w:rFonts w:cs="Calibri"/>
                <w:noProof/>
                <w:lang w:val="en-US"/>
              </w:rPr>
              <w:t> </w:t>
            </w:r>
            <w:r>
              <w:rPr>
                <w:rStyle w:val="eop"/>
                <w:rFonts w:cs="Calibri"/>
                <w:noProof/>
                <w:lang w:val="en-US"/>
              </w:rPr>
              <w:t>Nikola Platnjak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6FA555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  <w:r>
              <w:rPr>
                <w:rStyle w:val="normaltextrun"/>
                <w:rFonts w:cs="Calibri"/>
                <w:noProof/>
                <w:lang w:val="en-US"/>
              </w:rPr>
              <w:t>Git Hub</w:t>
            </w:r>
            <w:r w:rsidRPr="00B010A8">
              <w:rPr>
                <w:rStyle w:val="eop"/>
                <w:rFonts w:cs="Calibri"/>
                <w:noProof/>
                <w:lang w:val="en-US"/>
              </w:rPr>
              <w:t> </w:t>
            </w:r>
          </w:p>
        </w:tc>
      </w:tr>
      <w:tr w:rsidR="00F428A0" w:rsidRPr="00B010A8" w14:paraId="7123A44F" w14:textId="77777777" w:rsidTr="004B260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7D05B4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50A429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B65D3C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</w:tr>
      <w:tr w:rsidR="00F428A0" w:rsidRPr="00B010A8" w14:paraId="17C923C2" w14:textId="77777777" w:rsidTr="004B260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634F8D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EFC0F2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C9CCF8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</w:tr>
      <w:tr w:rsidR="00F428A0" w:rsidRPr="00B010A8" w14:paraId="26CB71B7" w14:textId="77777777" w:rsidTr="004B260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6D7EE7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AA2AF2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3E8D9D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</w:tr>
      <w:tr w:rsidR="00F428A0" w:rsidRPr="00B010A8" w14:paraId="02B320CC" w14:textId="77777777" w:rsidTr="004B260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D63D5D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D085A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36504C" w14:textId="77777777" w:rsidR="00F428A0" w:rsidRPr="00B010A8" w:rsidRDefault="00F428A0" w:rsidP="004B2607">
            <w:pPr>
              <w:pStyle w:val="Bezproreda"/>
              <w:rPr>
                <w:noProof/>
                <w:lang w:val="en-US"/>
              </w:rPr>
            </w:pPr>
          </w:p>
        </w:tc>
      </w:tr>
    </w:tbl>
    <w:p w14:paraId="6B059D5E" w14:textId="77777777" w:rsidR="00560BD8" w:rsidRPr="005B49A8" w:rsidRDefault="00560BD8" w:rsidP="00E965DB">
      <w:pPr>
        <w:rPr>
          <w:noProof/>
          <w:lang w:val="en-US"/>
        </w:rPr>
      </w:pPr>
    </w:p>
    <w:p w14:paraId="51731DB4" w14:textId="77777777" w:rsidR="00560BD8" w:rsidRPr="005B49A8" w:rsidRDefault="00560BD8" w:rsidP="00E965DB">
      <w:pPr>
        <w:rPr>
          <w:noProof/>
          <w:lang w:val="en-US"/>
        </w:rPr>
      </w:pPr>
      <w:r w:rsidRPr="005B49A8">
        <w:rPr>
          <w:noProof/>
          <w:lang w:val="en-US"/>
        </w:rPr>
        <w:br w:type="page"/>
      </w:r>
    </w:p>
    <w:p w14:paraId="48475449" w14:textId="77777777" w:rsidR="00E965DB" w:rsidRPr="005B49A8" w:rsidRDefault="004B0B9B" w:rsidP="00560BD8">
      <w:pPr>
        <w:pStyle w:val="Naslov1"/>
        <w:rPr>
          <w:noProof/>
          <w:lang w:val="en-US"/>
        </w:rPr>
      </w:pPr>
      <w:bookmarkStart w:id="1" w:name="_Toc99569252"/>
      <w:r w:rsidRPr="005B49A8">
        <w:rPr>
          <w:noProof/>
          <w:lang w:val="en-US"/>
        </w:rPr>
        <w:lastRenderedPageBreak/>
        <w:t>Sadržaj</w:t>
      </w:r>
      <w:bookmarkEnd w:id="1"/>
    </w:p>
    <w:p w14:paraId="737962D0" w14:textId="77777777" w:rsidR="00806C88" w:rsidRPr="005B49A8" w:rsidRDefault="00806C88" w:rsidP="004B0B9B">
      <w:pPr>
        <w:rPr>
          <w:noProof/>
          <w:lang w:val="en-US"/>
        </w:rPr>
      </w:pPr>
    </w:p>
    <w:p w14:paraId="549A3E19" w14:textId="0ED90FAB" w:rsidR="0064097F" w:rsidRPr="005B49A8" w:rsidRDefault="00256B6D">
      <w:pPr>
        <w:pStyle w:val="Sadraj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5B49A8">
        <w:rPr>
          <w:noProof/>
          <w:lang w:val="en-US"/>
        </w:rPr>
        <w:fldChar w:fldCharType="begin"/>
      </w:r>
      <w:r w:rsidRPr="005B49A8">
        <w:rPr>
          <w:noProof/>
          <w:lang w:val="en-US"/>
        </w:rPr>
        <w:instrText xml:space="preserve"> TOC \o "1-3" \h \z \u </w:instrText>
      </w:r>
      <w:r w:rsidRPr="005B49A8">
        <w:rPr>
          <w:noProof/>
          <w:lang w:val="en-US"/>
        </w:rPr>
        <w:fldChar w:fldCharType="separate"/>
      </w:r>
      <w:hyperlink w:anchor="_Toc99569251" w:history="1">
        <w:r w:rsidR="0064097F" w:rsidRPr="005B49A8">
          <w:rPr>
            <w:rStyle w:val="Hiperveza"/>
            <w:noProof/>
            <w:lang w:val="en-US"/>
          </w:rPr>
          <w:t>1</w:t>
        </w:r>
        <w:r w:rsidR="0064097F" w:rsidRPr="005B49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4097F" w:rsidRPr="005B49A8">
          <w:rPr>
            <w:rStyle w:val="Hiperveza"/>
            <w:noProof/>
            <w:lang w:val="en-US"/>
          </w:rPr>
          <w:t>Nadzor dokumenta</w:t>
        </w:r>
        <w:r w:rsidR="0064097F" w:rsidRPr="005B49A8">
          <w:rPr>
            <w:noProof/>
            <w:webHidden/>
            <w:lang w:val="en-US"/>
          </w:rPr>
          <w:tab/>
        </w:r>
        <w:r w:rsidR="0064097F" w:rsidRPr="005B49A8">
          <w:rPr>
            <w:noProof/>
            <w:webHidden/>
            <w:lang w:val="en-US"/>
          </w:rPr>
          <w:fldChar w:fldCharType="begin"/>
        </w:r>
        <w:r w:rsidR="0064097F" w:rsidRPr="005B49A8">
          <w:rPr>
            <w:noProof/>
            <w:webHidden/>
            <w:lang w:val="en-US"/>
          </w:rPr>
          <w:instrText xml:space="preserve"> PAGEREF _Toc99569251 \h </w:instrText>
        </w:r>
        <w:r w:rsidR="0064097F" w:rsidRPr="005B49A8">
          <w:rPr>
            <w:noProof/>
            <w:webHidden/>
            <w:lang w:val="en-US"/>
          </w:rPr>
        </w:r>
        <w:r w:rsidR="0064097F" w:rsidRPr="005B49A8">
          <w:rPr>
            <w:noProof/>
            <w:webHidden/>
            <w:lang w:val="en-US"/>
          </w:rPr>
          <w:fldChar w:fldCharType="separate"/>
        </w:r>
        <w:r w:rsidR="0064097F" w:rsidRPr="005B49A8">
          <w:rPr>
            <w:noProof/>
            <w:webHidden/>
            <w:lang w:val="en-US"/>
          </w:rPr>
          <w:t>2</w:t>
        </w:r>
        <w:r w:rsidR="0064097F" w:rsidRPr="005B49A8">
          <w:rPr>
            <w:noProof/>
            <w:webHidden/>
            <w:lang w:val="en-US"/>
          </w:rPr>
          <w:fldChar w:fldCharType="end"/>
        </w:r>
      </w:hyperlink>
    </w:p>
    <w:p w14:paraId="3C4D2571" w14:textId="4C4AAA9E" w:rsidR="0064097F" w:rsidRPr="005B49A8" w:rsidRDefault="00000000">
      <w:pPr>
        <w:pStyle w:val="Sadraj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569252" w:history="1">
        <w:r w:rsidR="0064097F" w:rsidRPr="005B49A8">
          <w:rPr>
            <w:rStyle w:val="Hiperveza"/>
            <w:noProof/>
            <w:lang w:val="en-US"/>
          </w:rPr>
          <w:t>2</w:t>
        </w:r>
        <w:r w:rsidR="0064097F" w:rsidRPr="005B49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4097F" w:rsidRPr="005B49A8">
          <w:rPr>
            <w:rStyle w:val="Hiperveza"/>
            <w:noProof/>
            <w:lang w:val="en-US"/>
          </w:rPr>
          <w:t>Sadržaj</w:t>
        </w:r>
        <w:r w:rsidR="0064097F" w:rsidRPr="005B49A8">
          <w:rPr>
            <w:noProof/>
            <w:webHidden/>
            <w:lang w:val="en-US"/>
          </w:rPr>
          <w:tab/>
        </w:r>
        <w:r w:rsidR="0064097F" w:rsidRPr="005B49A8">
          <w:rPr>
            <w:noProof/>
            <w:webHidden/>
            <w:lang w:val="en-US"/>
          </w:rPr>
          <w:fldChar w:fldCharType="begin"/>
        </w:r>
        <w:r w:rsidR="0064097F" w:rsidRPr="005B49A8">
          <w:rPr>
            <w:noProof/>
            <w:webHidden/>
            <w:lang w:val="en-US"/>
          </w:rPr>
          <w:instrText xml:space="preserve"> PAGEREF _Toc99569252 \h </w:instrText>
        </w:r>
        <w:r w:rsidR="0064097F" w:rsidRPr="005B49A8">
          <w:rPr>
            <w:noProof/>
            <w:webHidden/>
            <w:lang w:val="en-US"/>
          </w:rPr>
        </w:r>
        <w:r w:rsidR="0064097F" w:rsidRPr="005B49A8">
          <w:rPr>
            <w:noProof/>
            <w:webHidden/>
            <w:lang w:val="en-US"/>
          </w:rPr>
          <w:fldChar w:fldCharType="separate"/>
        </w:r>
        <w:r w:rsidR="0064097F" w:rsidRPr="005B49A8">
          <w:rPr>
            <w:noProof/>
            <w:webHidden/>
            <w:lang w:val="en-US"/>
          </w:rPr>
          <w:t>3</w:t>
        </w:r>
        <w:r w:rsidR="0064097F" w:rsidRPr="005B49A8">
          <w:rPr>
            <w:noProof/>
            <w:webHidden/>
            <w:lang w:val="en-US"/>
          </w:rPr>
          <w:fldChar w:fldCharType="end"/>
        </w:r>
      </w:hyperlink>
    </w:p>
    <w:p w14:paraId="76A22A27" w14:textId="0CD0F584" w:rsidR="0064097F" w:rsidRPr="005B49A8" w:rsidRDefault="00000000">
      <w:pPr>
        <w:pStyle w:val="Sadraj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569253" w:history="1">
        <w:r w:rsidR="0064097F" w:rsidRPr="005B49A8">
          <w:rPr>
            <w:rStyle w:val="Hiperveza"/>
            <w:noProof/>
            <w:lang w:val="en-US"/>
          </w:rPr>
          <w:t>3</w:t>
        </w:r>
        <w:r w:rsidR="0064097F" w:rsidRPr="005B49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4097F" w:rsidRPr="005B49A8">
          <w:rPr>
            <w:rStyle w:val="Hiperveza"/>
            <w:noProof/>
            <w:lang w:val="en-US"/>
          </w:rPr>
          <w:t>Prikaz softverske arhitekture</w:t>
        </w:r>
        <w:r w:rsidR="0064097F" w:rsidRPr="005B49A8">
          <w:rPr>
            <w:noProof/>
            <w:webHidden/>
            <w:lang w:val="en-US"/>
          </w:rPr>
          <w:tab/>
        </w:r>
        <w:r w:rsidR="0064097F" w:rsidRPr="005B49A8">
          <w:rPr>
            <w:noProof/>
            <w:webHidden/>
            <w:lang w:val="en-US"/>
          </w:rPr>
          <w:fldChar w:fldCharType="begin"/>
        </w:r>
        <w:r w:rsidR="0064097F" w:rsidRPr="005B49A8">
          <w:rPr>
            <w:noProof/>
            <w:webHidden/>
            <w:lang w:val="en-US"/>
          </w:rPr>
          <w:instrText xml:space="preserve"> PAGEREF _Toc99569253 \h </w:instrText>
        </w:r>
        <w:r w:rsidR="0064097F" w:rsidRPr="005B49A8">
          <w:rPr>
            <w:noProof/>
            <w:webHidden/>
            <w:lang w:val="en-US"/>
          </w:rPr>
        </w:r>
        <w:r w:rsidR="0064097F" w:rsidRPr="005B49A8">
          <w:rPr>
            <w:noProof/>
            <w:webHidden/>
            <w:lang w:val="en-US"/>
          </w:rPr>
          <w:fldChar w:fldCharType="separate"/>
        </w:r>
        <w:r w:rsidR="0064097F" w:rsidRPr="005B49A8">
          <w:rPr>
            <w:noProof/>
            <w:webHidden/>
            <w:lang w:val="en-US"/>
          </w:rPr>
          <w:t>4</w:t>
        </w:r>
        <w:r w:rsidR="0064097F" w:rsidRPr="005B49A8">
          <w:rPr>
            <w:noProof/>
            <w:webHidden/>
            <w:lang w:val="en-US"/>
          </w:rPr>
          <w:fldChar w:fldCharType="end"/>
        </w:r>
      </w:hyperlink>
    </w:p>
    <w:p w14:paraId="46380CA9" w14:textId="7E12F32A" w:rsidR="0064097F" w:rsidRPr="005B49A8" w:rsidRDefault="00000000">
      <w:pPr>
        <w:pStyle w:val="Sadraj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569254" w:history="1">
        <w:r w:rsidR="0064097F" w:rsidRPr="005B49A8">
          <w:rPr>
            <w:rStyle w:val="Hiperveza"/>
            <w:noProof/>
            <w:lang w:val="en-US"/>
          </w:rPr>
          <w:t>4</w:t>
        </w:r>
        <w:r w:rsidR="0064097F" w:rsidRPr="005B49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4097F" w:rsidRPr="005B49A8">
          <w:rPr>
            <w:rStyle w:val="Hiperveza"/>
            <w:noProof/>
            <w:lang w:val="en-US"/>
          </w:rPr>
          <w:t>Dijagrami toka podataka (DFD)</w:t>
        </w:r>
        <w:r w:rsidR="0064097F" w:rsidRPr="005B49A8">
          <w:rPr>
            <w:noProof/>
            <w:webHidden/>
            <w:lang w:val="en-US"/>
          </w:rPr>
          <w:tab/>
        </w:r>
        <w:r w:rsidR="0064097F" w:rsidRPr="005B49A8">
          <w:rPr>
            <w:noProof/>
            <w:webHidden/>
            <w:lang w:val="en-US"/>
          </w:rPr>
          <w:fldChar w:fldCharType="begin"/>
        </w:r>
        <w:r w:rsidR="0064097F" w:rsidRPr="005B49A8">
          <w:rPr>
            <w:noProof/>
            <w:webHidden/>
            <w:lang w:val="en-US"/>
          </w:rPr>
          <w:instrText xml:space="preserve"> PAGEREF _Toc99569254 \h </w:instrText>
        </w:r>
        <w:r w:rsidR="0064097F" w:rsidRPr="005B49A8">
          <w:rPr>
            <w:noProof/>
            <w:webHidden/>
            <w:lang w:val="en-US"/>
          </w:rPr>
        </w:r>
        <w:r w:rsidR="0064097F" w:rsidRPr="005B49A8">
          <w:rPr>
            <w:noProof/>
            <w:webHidden/>
            <w:lang w:val="en-US"/>
          </w:rPr>
          <w:fldChar w:fldCharType="separate"/>
        </w:r>
        <w:r w:rsidR="0064097F" w:rsidRPr="005B49A8">
          <w:rPr>
            <w:noProof/>
            <w:webHidden/>
            <w:lang w:val="en-US"/>
          </w:rPr>
          <w:t>6</w:t>
        </w:r>
        <w:r w:rsidR="0064097F" w:rsidRPr="005B49A8">
          <w:rPr>
            <w:noProof/>
            <w:webHidden/>
            <w:lang w:val="en-US"/>
          </w:rPr>
          <w:fldChar w:fldCharType="end"/>
        </w:r>
      </w:hyperlink>
    </w:p>
    <w:p w14:paraId="3116B9D7" w14:textId="6F4A77D9" w:rsidR="00560BD8" w:rsidRPr="005B49A8" w:rsidRDefault="00256B6D" w:rsidP="004B0B9B">
      <w:pPr>
        <w:rPr>
          <w:noProof/>
          <w:lang w:val="en-US"/>
        </w:rPr>
      </w:pPr>
      <w:r w:rsidRPr="005B49A8">
        <w:rPr>
          <w:noProof/>
          <w:lang w:val="en-US"/>
        </w:rPr>
        <w:fldChar w:fldCharType="end"/>
      </w:r>
    </w:p>
    <w:p w14:paraId="4FE430C4" w14:textId="77777777" w:rsidR="00E436EC" w:rsidRPr="005B49A8" w:rsidRDefault="00E436EC" w:rsidP="00E436EC">
      <w:pPr>
        <w:tabs>
          <w:tab w:val="left" w:pos="2581"/>
        </w:tabs>
        <w:rPr>
          <w:noProof/>
          <w:lang w:val="en-US"/>
        </w:rPr>
      </w:pPr>
    </w:p>
    <w:p w14:paraId="002FA9DF" w14:textId="77777777" w:rsidR="00ED3137" w:rsidRPr="005B49A8" w:rsidRDefault="00ED3137" w:rsidP="00E436EC">
      <w:pPr>
        <w:tabs>
          <w:tab w:val="left" w:pos="2581"/>
        </w:tabs>
        <w:rPr>
          <w:noProof/>
          <w:lang w:val="en-US"/>
        </w:rPr>
      </w:pPr>
    </w:p>
    <w:p w14:paraId="3F947B3F" w14:textId="77777777" w:rsidR="00ED3137" w:rsidRPr="005B49A8" w:rsidRDefault="00560BD8" w:rsidP="00ED3137">
      <w:pPr>
        <w:rPr>
          <w:noProof/>
          <w:lang w:val="en-US"/>
        </w:rPr>
      </w:pPr>
      <w:r w:rsidRPr="005B49A8">
        <w:rPr>
          <w:noProof/>
          <w:lang w:val="en-US"/>
        </w:rPr>
        <w:br w:type="page"/>
      </w:r>
    </w:p>
    <w:p w14:paraId="3E48F24F" w14:textId="77777777" w:rsidR="00F84EE1" w:rsidRPr="005B49A8" w:rsidRDefault="009F1D4B" w:rsidP="00ED3137">
      <w:pPr>
        <w:pStyle w:val="Naslov1"/>
        <w:rPr>
          <w:noProof/>
          <w:lang w:val="en-US"/>
        </w:rPr>
      </w:pPr>
      <w:bookmarkStart w:id="2" w:name="_Toc99569253"/>
      <w:r w:rsidRPr="005B49A8">
        <w:rPr>
          <w:noProof/>
          <w:lang w:val="en-US"/>
        </w:rPr>
        <w:lastRenderedPageBreak/>
        <w:t>Prikaz softverske arhitekture</w:t>
      </w:r>
      <w:bookmarkEnd w:id="2"/>
    </w:p>
    <w:p w14:paraId="027A04D6" w14:textId="7F88F8EA" w:rsidR="00757FD6" w:rsidRPr="005B49A8" w:rsidRDefault="00757FD6" w:rsidP="006C327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noProof/>
        </w:rPr>
      </w:pPr>
      <w:r w:rsidRPr="005B49A8">
        <w:rPr>
          <w:rStyle w:val="normaltextrun"/>
          <w:rFonts w:ascii="Calibri" w:hAnsi="Calibri" w:cs="Calibri"/>
          <w:noProof/>
        </w:rPr>
        <w:t xml:space="preserve">Upravljački dio aplikacije, back-end razvijen </w:t>
      </w:r>
      <w:r w:rsidR="00114360" w:rsidRPr="005B49A8">
        <w:rPr>
          <w:rStyle w:val="normaltextrun"/>
          <w:rFonts w:ascii="Calibri" w:hAnsi="Calibri" w:cs="Calibri"/>
          <w:noProof/>
        </w:rPr>
        <w:t xml:space="preserve">je u ASP.NET 6.0 </w:t>
      </w:r>
      <w:r w:rsidR="00114360" w:rsidRPr="005B49A8">
        <w:rPr>
          <w:rStyle w:val="normaltextrun"/>
          <w:rFonts w:ascii="Calibri" w:hAnsi="Calibri" w:cs="Calibri"/>
          <w:i/>
          <w:iCs/>
          <w:noProof/>
        </w:rPr>
        <w:t>frameworku</w:t>
      </w:r>
      <w:r w:rsidR="00114360" w:rsidRPr="005B49A8">
        <w:rPr>
          <w:rStyle w:val="normaltextrun"/>
          <w:rFonts w:ascii="Calibri" w:hAnsi="Calibri" w:cs="Calibri"/>
          <w:noProof/>
        </w:rPr>
        <w:t xml:space="preserve"> kao MVC aplikacija. MVC aplikacija sastoji se od modela, kontrolera i prikaza.</w:t>
      </w:r>
      <w:r w:rsidR="00211730" w:rsidRPr="005B49A8">
        <w:rPr>
          <w:rStyle w:val="normaltextrun"/>
          <w:rFonts w:ascii="Calibri" w:hAnsi="Calibri" w:cs="Calibri"/>
          <w:noProof/>
        </w:rPr>
        <w:t xml:space="preserve"> Naša struktura aplikacije omogućuje nam korištenje </w:t>
      </w:r>
      <w:r w:rsidR="00931719" w:rsidRPr="005B49A8">
        <w:rPr>
          <w:rStyle w:val="normaltextrun"/>
          <w:rFonts w:ascii="Calibri" w:hAnsi="Calibri" w:cs="Calibri"/>
          <w:noProof/>
        </w:rPr>
        <w:t>komponente pregleda kao zasebnu komponentu razvijenu u React-u (T</w:t>
      </w:r>
      <w:r w:rsidR="00C67834" w:rsidRPr="005B49A8">
        <w:rPr>
          <w:rStyle w:val="normaltextrun"/>
          <w:rFonts w:ascii="Calibri" w:hAnsi="Calibri" w:cs="Calibri"/>
          <w:noProof/>
        </w:rPr>
        <w:t>ypeScript verzija).</w:t>
      </w:r>
      <w:r w:rsidR="00A41B9A" w:rsidRPr="005B49A8">
        <w:rPr>
          <w:rStyle w:val="normaltextrun"/>
          <w:rFonts w:ascii="Calibri" w:hAnsi="Calibri" w:cs="Calibri"/>
          <w:noProof/>
        </w:rPr>
        <w:t xml:space="preserve"> React sa kontrolerom komunicira sa implementiranim Swagger API-jem. Koristeći REST API omogućen je tok podataka između same baze kojom upravlja model odnosno kontroler i</w:t>
      </w:r>
      <w:r w:rsidR="00130E54" w:rsidRPr="005B49A8">
        <w:rPr>
          <w:rStyle w:val="normaltextrun"/>
          <w:rFonts w:ascii="Calibri" w:hAnsi="Calibri" w:cs="Calibri"/>
          <w:noProof/>
        </w:rPr>
        <w:t xml:space="preserve"> grafičkog prikaza koji se prikazuje i korisniku aplikacije. Model </w:t>
      </w:r>
      <w:r w:rsidR="00130E54" w:rsidRPr="005B49A8">
        <w:rPr>
          <w:rStyle w:val="normaltextrun"/>
          <w:rFonts w:ascii="Calibri" w:hAnsi="Calibri" w:cs="Calibri"/>
          <w:i/>
          <w:iCs/>
          <w:noProof/>
        </w:rPr>
        <w:t>back-enda</w:t>
      </w:r>
      <w:r w:rsidR="00130E54" w:rsidRPr="005B49A8">
        <w:rPr>
          <w:rStyle w:val="normaltextrun"/>
          <w:rFonts w:ascii="Calibri" w:hAnsi="Calibri" w:cs="Calibri"/>
          <w:noProof/>
        </w:rPr>
        <w:t xml:space="preserve"> </w:t>
      </w:r>
      <w:r w:rsidR="001214DF" w:rsidRPr="005B49A8">
        <w:rPr>
          <w:rStyle w:val="normaltextrun"/>
          <w:rFonts w:ascii="Calibri" w:hAnsi="Calibri" w:cs="Calibri"/>
          <w:noProof/>
        </w:rPr>
        <w:t>sistematično je izveden da odgovara postojećim tablicama unutar SQLite baze podataka</w:t>
      </w:r>
      <w:r w:rsidR="00D805BB" w:rsidRPr="005B49A8">
        <w:rPr>
          <w:rStyle w:val="normaltextrun"/>
          <w:rFonts w:ascii="Calibri" w:hAnsi="Calibri" w:cs="Calibri"/>
          <w:noProof/>
        </w:rPr>
        <w:t xml:space="preserve">. Kako svaka tablica ima polje id koje </w:t>
      </w:r>
      <w:r w:rsidR="006C66AD" w:rsidRPr="005B49A8">
        <w:rPr>
          <w:rStyle w:val="normaltextrun"/>
          <w:rFonts w:ascii="Calibri" w:hAnsi="Calibri" w:cs="Calibri"/>
          <w:noProof/>
        </w:rPr>
        <w:t>opisuje model, korišten je tip podataka GUID kako ne bi došlo do poklapanja id-ja između tablica. Odnosno, id ostaje unikata</w:t>
      </w:r>
      <w:r w:rsidR="00607EC8" w:rsidRPr="005B49A8">
        <w:rPr>
          <w:rStyle w:val="normaltextrun"/>
          <w:rFonts w:ascii="Calibri" w:hAnsi="Calibri" w:cs="Calibri"/>
          <w:noProof/>
        </w:rPr>
        <w:t>n s obzirom na sve tablice i unose u njima. U nastavku se nalazi prikaz relacija komponenti softverske arhitekture.</w:t>
      </w:r>
    </w:p>
    <w:p w14:paraId="3D9B8FC9" w14:textId="77777777" w:rsidR="00607EC8" w:rsidRPr="005B49A8" w:rsidRDefault="00607EC8" w:rsidP="006C327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noProof/>
        </w:rPr>
      </w:pPr>
    </w:p>
    <w:p w14:paraId="404AEB62" w14:textId="77777777" w:rsidR="00607EC8" w:rsidRPr="005B49A8" w:rsidRDefault="00607EC8" w:rsidP="006C327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noProof/>
        </w:rPr>
      </w:pPr>
    </w:p>
    <w:p w14:paraId="2277B51D" w14:textId="55FD21B9" w:rsidR="00CF363C" w:rsidRPr="005B49A8" w:rsidRDefault="00114360" w:rsidP="00011CBF">
      <w:pPr>
        <w:spacing w:after="160" w:line="259" w:lineRule="auto"/>
        <w:jc w:val="center"/>
        <w:rPr>
          <w:noProof/>
          <w:lang w:val="en-US"/>
        </w:rPr>
      </w:pPr>
      <w:r w:rsidRPr="005B49A8">
        <w:rPr>
          <w:noProof/>
          <w:lang w:val="en-US"/>
        </w:rPr>
        <w:t xml:space="preserve"> </w:t>
      </w:r>
      <w:r w:rsidR="00841C5D" w:rsidRPr="005B49A8"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59781081" wp14:editId="6EEA3C8A">
            <wp:extent cx="4762831" cy="2487992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713" cy="24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F8C1" w14:textId="51250243" w:rsidR="00BE0C64" w:rsidRPr="005B49A8" w:rsidRDefault="00BE0C64" w:rsidP="00BE0C64">
      <w:pPr>
        <w:pStyle w:val="Opisslike"/>
        <w:jc w:val="center"/>
        <w:rPr>
          <w:noProof/>
          <w:lang w:val="en-US"/>
        </w:rPr>
      </w:pPr>
      <w:r w:rsidRPr="005B49A8">
        <w:rPr>
          <w:noProof/>
          <w:lang w:val="en-US"/>
        </w:rPr>
        <w:t xml:space="preserve">Slika </w:t>
      </w:r>
      <w:r w:rsidRPr="005B49A8">
        <w:rPr>
          <w:noProof/>
          <w:lang w:val="en-US"/>
        </w:rPr>
        <w:fldChar w:fldCharType="begin"/>
      </w:r>
      <w:r w:rsidRPr="005B49A8">
        <w:rPr>
          <w:noProof/>
          <w:lang w:val="en-US"/>
        </w:rPr>
        <w:instrText xml:space="preserve"> SEQ Slika \* ARABIC </w:instrText>
      </w:r>
      <w:r w:rsidRPr="005B49A8">
        <w:rPr>
          <w:noProof/>
          <w:lang w:val="en-US"/>
        </w:rPr>
        <w:fldChar w:fldCharType="separate"/>
      </w:r>
      <w:r w:rsidRPr="005B49A8">
        <w:rPr>
          <w:noProof/>
          <w:lang w:val="en-US"/>
        </w:rPr>
        <w:t>1</w:t>
      </w:r>
      <w:r w:rsidRPr="005B49A8">
        <w:rPr>
          <w:noProof/>
          <w:lang w:val="en-US"/>
        </w:rPr>
        <w:fldChar w:fldCharType="end"/>
      </w:r>
      <w:r w:rsidRPr="005B49A8">
        <w:rPr>
          <w:noProof/>
          <w:lang w:val="en-US"/>
        </w:rPr>
        <w:t xml:space="preserve"> Prikaz softverske arhitekture</w:t>
      </w:r>
    </w:p>
    <w:p w14:paraId="78730668" w14:textId="4A03DF26" w:rsidR="00CF363C" w:rsidRPr="005B49A8" w:rsidRDefault="00CF363C" w:rsidP="00011CBF">
      <w:pPr>
        <w:spacing w:after="160" w:line="259" w:lineRule="auto"/>
        <w:jc w:val="center"/>
        <w:rPr>
          <w:noProof/>
          <w:lang w:val="en-US"/>
        </w:rPr>
      </w:pPr>
    </w:p>
    <w:p w14:paraId="1199E72F" w14:textId="707EBC3F" w:rsidR="00607EC8" w:rsidRPr="005B49A8" w:rsidRDefault="00607EC8" w:rsidP="00011CBF">
      <w:pPr>
        <w:spacing w:after="160" w:line="259" w:lineRule="auto"/>
        <w:jc w:val="center"/>
        <w:rPr>
          <w:noProof/>
          <w:lang w:val="en-US"/>
        </w:rPr>
      </w:pPr>
    </w:p>
    <w:p w14:paraId="35152020" w14:textId="77777777" w:rsidR="00DA5EB6" w:rsidRPr="005B49A8" w:rsidRDefault="00DA5EB6" w:rsidP="002C295F">
      <w:pPr>
        <w:spacing w:after="160" w:line="259" w:lineRule="auto"/>
        <w:jc w:val="both"/>
        <w:rPr>
          <w:noProof/>
          <w:lang w:val="en-US"/>
        </w:rPr>
      </w:pPr>
    </w:p>
    <w:p w14:paraId="44BC34B9" w14:textId="20A1DE15" w:rsidR="006C327C" w:rsidRPr="005B49A8" w:rsidRDefault="006C327C" w:rsidP="006C327C">
      <w:pPr>
        <w:spacing w:after="0" w:line="240" w:lineRule="auto"/>
        <w:jc w:val="center"/>
        <w:rPr>
          <w:rFonts w:ascii="Arial" w:hAnsi="Arial" w:cs="Arial"/>
          <w:noProof/>
          <w:sz w:val="24"/>
          <w:lang w:val="en-US"/>
        </w:rPr>
      </w:pPr>
    </w:p>
    <w:p w14:paraId="6BC7EBA3" w14:textId="0343945E" w:rsidR="00607EC8" w:rsidRPr="005B49A8" w:rsidRDefault="00607EC8">
      <w:pPr>
        <w:spacing w:after="0" w:line="240" w:lineRule="auto"/>
        <w:rPr>
          <w:noProof/>
          <w:lang w:val="en-US"/>
        </w:rPr>
      </w:pPr>
      <w:r w:rsidRPr="005B49A8">
        <w:rPr>
          <w:noProof/>
          <w:lang w:val="en-US"/>
        </w:rPr>
        <w:br w:type="page"/>
      </w:r>
    </w:p>
    <w:p w14:paraId="529F81C9" w14:textId="22D0A4B0" w:rsidR="00607EC8" w:rsidRPr="005B49A8" w:rsidRDefault="00607EC8" w:rsidP="007B426E">
      <w:pPr>
        <w:spacing w:after="0" w:line="240" w:lineRule="auto"/>
        <w:jc w:val="both"/>
        <w:rPr>
          <w:noProof/>
          <w:lang w:val="en-US"/>
        </w:rPr>
      </w:pPr>
      <w:r w:rsidRPr="005B49A8">
        <w:rPr>
          <w:noProof/>
          <w:lang w:val="en-US"/>
        </w:rPr>
        <w:lastRenderedPageBreak/>
        <w:t>React</w:t>
      </w:r>
      <w:r w:rsidR="00B14033" w:rsidRPr="005B49A8">
        <w:rPr>
          <w:noProof/>
          <w:lang w:val="en-US"/>
        </w:rPr>
        <w:t xml:space="preserve"> je </w:t>
      </w:r>
      <w:r w:rsidR="00D944E6" w:rsidRPr="005B49A8">
        <w:rPr>
          <w:noProof/>
          <w:lang w:val="en-US"/>
        </w:rPr>
        <w:t>Single Page Aplikacija (SPA)</w:t>
      </w:r>
      <w:r w:rsidR="00D3478D" w:rsidRPr="005B49A8">
        <w:rPr>
          <w:noProof/>
          <w:lang w:val="en-US"/>
        </w:rPr>
        <w:t>, te kako bi se olakšala implementacija korišten je</w:t>
      </w:r>
      <w:r w:rsidR="00B14033" w:rsidRPr="005B49A8">
        <w:rPr>
          <w:noProof/>
          <w:lang w:val="en-US"/>
        </w:rPr>
        <w:t xml:space="preserve"> dodat</w:t>
      </w:r>
      <w:r w:rsidR="00D3478D" w:rsidRPr="005B49A8">
        <w:rPr>
          <w:noProof/>
          <w:lang w:val="en-US"/>
        </w:rPr>
        <w:t xml:space="preserve">ak </w:t>
      </w:r>
      <w:r w:rsidR="00B14033" w:rsidRPr="005B49A8">
        <w:rPr>
          <w:noProof/>
          <w:lang w:val="en-US"/>
        </w:rPr>
        <w:t xml:space="preserve">(plugin) </w:t>
      </w:r>
      <w:r w:rsidR="00D3478D" w:rsidRPr="005B49A8">
        <w:rPr>
          <w:noProof/>
          <w:lang w:val="en-US"/>
        </w:rPr>
        <w:t xml:space="preserve">Axios Page Router. To je komponenta koja </w:t>
      </w:r>
      <w:r w:rsidR="009C046F" w:rsidRPr="005B49A8">
        <w:rPr>
          <w:noProof/>
          <w:lang w:val="en-US"/>
        </w:rPr>
        <w:t xml:space="preserve">olakšava promjenu stranica </w:t>
      </w:r>
      <w:r w:rsidR="00AE5F92" w:rsidRPr="005B49A8">
        <w:rPr>
          <w:noProof/>
          <w:lang w:val="en-US"/>
        </w:rPr>
        <w:t xml:space="preserve">na React web-u. Surađuje sa </w:t>
      </w:r>
      <w:r w:rsidR="00AE5F92" w:rsidRPr="005B49A8">
        <w:rPr>
          <w:i/>
          <w:iCs/>
          <w:noProof/>
          <w:lang w:val="en-US"/>
        </w:rPr>
        <w:t>back-endom</w:t>
      </w:r>
      <w:r w:rsidR="00AE5F92" w:rsidRPr="005B49A8">
        <w:rPr>
          <w:noProof/>
          <w:lang w:val="en-US"/>
        </w:rPr>
        <w:t xml:space="preserve"> preko API-ja i tako osigurava dinamičku izmjenu sadržaja na prikazu. Uz Page Router koristi se komponent</w:t>
      </w:r>
      <w:r w:rsidR="009E7635" w:rsidRPr="005B49A8">
        <w:rPr>
          <w:noProof/>
          <w:lang w:val="en-US"/>
        </w:rPr>
        <w:t>a Redux</w:t>
      </w:r>
      <w:r w:rsidR="008D4DEF" w:rsidRPr="005B49A8">
        <w:rPr>
          <w:noProof/>
          <w:lang w:val="en-US"/>
        </w:rPr>
        <w:t xml:space="preserve"> radi mogućnosti korištenja akcija i varijabli globalno, unutar cijele aplikacije. </w:t>
      </w:r>
      <w:r w:rsidR="0013562F" w:rsidRPr="005B49A8">
        <w:rPr>
          <w:noProof/>
          <w:lang w:val="en-US"/>
        </w:rPr>
        <w:t>Arhitektura Reduxa može se prikazati prikazom u nastavku.</w:t>
      </w:r>
    </w:p>
    <w:p w14:paraId="744A42A3" w14:textId="77777777" w:rsidR="0013562F" w:rsidRPr="005B49A8" w:rsidRDefault="0013562F" w:rsidP="00E10C76">
      <w:pPr>
        <w:spacing w:after="0" w:line="240" w:lineRule="auto"/>
        <w:jc w:val="center"/>
        <w:rPr>
          <w:noProof/>
          <w:lang w:val="en-US"/>
        </w:rPr>
      </w:pPr>
    </w:p>
    <w:p w14:paraId="037AB75A" w14:textId="77777777" w:rsidR="007B426E" w:rsidRPr="005B49A8" w:rsidRDefault="007B426E" w:rsidP="00E10C76">
      <w:pPr>
        <w:spacing w:after="0" w:line="240" w:lineRule="auto"/>
        <w:jc w:val="center"/>
        <w:rPr>
          <w:noProof/>
          <w:lang w:val="en-US"/>
        </w:rPr>
      </w:pPr>
    </w:p>
    <w:p w14:paraId="5C4A80B0" w14:textId="77777777" w:rsidR="00BE0C64" w:rsidRPr="005B49A8" w:rsidRDefault="00607EC8" w:rsidP="00E10C76">
      <w:pPr>
        <w:spacing w:after="0" w:line="240" w:lineRule="auto"/>
        <w:jc w:val="center"/>
        <w:rPr>
          <w:rFonts w:ascii="Arial" w:hAnsi="Arial" w:cs="Arial"/>
          <w:noProof/>
          <w:sz w:val="24"/>
          <w:lang w:val="en-US"/>
        </w:rPr>
      </w:pPr>
      <w:r w:rsidRPr="005B49A8">
        <w:rPr>
          <w:noProof/>
          <w:lang w:val="en-US"/>
        </w:rPr>
        <w:drawing>
          <wp:inline distT="0" distB="0" distL="0" distR="0" wp14:anchorId="2070E22D" wp14:editId="1546BD35">
            <wp:extent cx="3681454" cy="2931528"/>
            <wp:effectExtent l="0" t="0" r="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481" cy="29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E5E7" w14:textId="0AD36CAD" w:rsidR="00DA5EB6" w:rsidRPr="005B49A8" w:rsidRDefault="00BE0C64" w:rsidP="00BE0C64">
      <w:pPr>
        <w:pStyle w:val="Opisslike"/>
        <w:jc w:val="center"/>
        <w:rPr>
          <w:rFonts w:ascii="Arial" w:hAnsi="Arial" w:cs="Arial"/>
          <w:noProof/>
          <w:sz w:val="24"/>
          <w:lang w:val="en-US"/>
        </w:rPr>
      </w:pPr>
      <w:r w:rsidRPr="005B49A8">
        <w:rPr>
          <w:noProof/>
          <w:lang w:val="en-US"/>
        </w:rPr>
        <w:t xml:space="preserve">Slika </w:t>
      </w:r>
      <w:r w:rsidRPr="005B49A8">
        <w:rPr>
          <w:noProof/>
          <w:lang w:val="en-US"/>
        </w:rPr>
        <w:fldChar w:fldCharType="begin"/>
      </w:r>
      <w:r w:rsidRPr="005B49A8">
        <w:rPr>
          <w:noProof/>
          <w:lang w:val="en-US"/>
        </w:rPr>
        <w:instrText xml:space="preserve"> SEQ Slika \* ARABIC </w:instrText>
      </w:r>
      <w:r w:rsidRPr="005B49A8">
        <w:rPr>
          <w:noProof/>
          <w:lang w:val="en-US"/>
        </w:rPr>
        <w:fldChar w:fldCharType="separate"/>
      </w:r>
      <w:r w:rsidRPr="005B49A8">
        <w:rPr>
          <w:noProof/>
          <w:lang w:val="en-US"/>
        </w:rPr>
        <w:t>2</w:t>
      </w:r>
      <w:r w:rsidRPr="005B49A8">
        <w:rPr>
          <w:noProof/>
          <w:lang w:val="en-US"/>
        </w:rPr>
        <w:fldChar w:fldCharType="end"/>
      </w:r>
      <w:r w:rsidRPr="005B49A8">
        <w:rPr>
          <w:noProof/>
          <w:lang w:val="en-US"/>
        </w:rPr>
        <w:t xml:space="preserve"> Arhitektura React-a</w:t>
      </w:r>
      <w:r w:rsidR="00DA5EB6" w:rsidRPr="005B49A8">
        <w:rPr>
          <w:rFonts w:ascii="Arial" w:hAnsi="Arial" w:cs="Arial"/>
          <w:noProof/>
          <w:sz w:val="24"/>
          <w:lang w:val="en-US"/>
        </w:rPr>
        <w:br w:type="page"/>
      </w:r>
    </w:p>
    <w:p w14:paraId="0B4DD32C" w14:textId="77777777" w:rsidR="002C295F" w:rsidRPr="005B49A8" w:rsidRDefault="009F1D4B" w:rsidP="002C295F">
      <w:pPr>
        <w:pStyle w:val="Naslov1"/>
        <w:rPr>
          <w:noProof/>
          <w:lang w:val="en-US"/>
        </w:rPr>
      </w:pPr>
      <w:bookmarkStart w:id="3" w:name="_Toc99569254"/>
      <w:r w:rsidRPr="005B49A8">
        <w:rPr>
          <w:noProof/>
          <w:lang w:val="en-US"/>
        </w:rPr>
        <w:lastRenderedPageBreak/>
        <w:t>Dijagrami toka podataka (DFD)</w:t>
      </w:r>
      <w:bookmarkEnd w:id="3"/>
    </w:p>
    <w:p w14:paraId="6A95A572" w14:textId="70A6E888" w:rsidR="007D0F4B" w:rsidRPr="005B49A8" w:rsidRDefault="007D0F4B" w:rsidP="007D0F4B">
      <w:pPr>
        <w:rPr>
          <w:noProof/>
          <w:lang w:val="en-US"/>
        </w:rPr>
      </w:pPr>
    </w:p>
    <w:p w14:paraId="43AAE306" w14:textId="70A6E888" w:rsidR="002C295F" w:rsidRPr="005B49A8" w:rsidRDefault="00BE0C64" w:rsidP="00F9043E">
      <w:pPr>
        <w:rPr>
          <w:noProof/>
          <w:lang w:val="en-US"/>
        </w:rPr>
      </w:pPr>
      <w:r w:rsidRPr="005B49A8">
        <w:rPr>
          <w:noProof/>
          <w:lang w:val="en-US"/>
        </w:rPr>
        <w:drawing>
          <wp:inline distT="0" distB="0" distL="0" distR="0" wp14:anchorId="4E33A94F" wp14:editId="12CC9AC6">
            <wp:extent cx="5760720" cy="56140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E501" w14:textId="08F398EE" w:rsidR="00BE0C64" w:rsidRPr="005B49A8" w:rsidRDefault="00BE0C64" w:rsidP="00BE0C64">
      <w:pPr>
        <w:pStyle w:val="Opisslike"/>
        <w:jc w:val="center"/>
        <w:rPr>
          <w:noProof/>
          <w:lang w:val="en-US"/>
        </w:rPr>
      </w:pPr>
      <w:r w:rsidRPr="005B49A8">
        <w:rPr>
          <w:noProof/>
          <w:lang w:val="en-US"/>
        </w:rPr>
        <w:t xml:space="preserve">Slika </w:t>
      </w:r>
      <w:r w:rsidRPr="005B49A8">
        <w:rPr>
          <w:noProof/>
          <w:lang w:val="en-US"/>
        </w:rPr>
        <w:fldChar w:fldCharType="begin"/>
      </w:r>
      <w:r w:rsidRPr="005B49A8">
        <w:rPr>
          <w:noProof/>
          <w:lang w:val="en-US"/>
        </w:rPr>
        <w:instrText xml:space="preserve"> SEQ Slika \* ARABIC </w:instrText>
      </w:r>
      <w:r w:rsidRPr="005B49A8">
        <w:rPr>
          <w:noProof/>
          <w:lang w:val="en-US"/>
        </w:rPr>
        <w:fldChar w:fldCharType="separate"/>
      </w:r>
      <w:r w:rsidRPr="005B49A8">
        <w:rPr>
          <w:noProof/>
          <w:lang w:val="en-US"/>
        </w:rPr>
        <w:t>3</w:t>
      </w:r>
      <w:r w:rsidRPr="005B49A8">
        <w:rPr>
          <w:noProof/>
          <w:lang w:val="en-US"/>
        </w:rPr>
        <w:fldChar w:fldCharType="end"/>
      </w:r>
      <w:r w:rsidRPr="005B49A8">
        <w:rPr>
          <w:noProof/>
          <w:lang w:val="en-US"/>
        </w:rPr>
        <w:t xml:space="preserve"> Dijagram stanja cijele aplikacije</w:t>
      </w:r>
    </w:p>
    <w:p w14:paraId="572EE1CA" w14:textId="77777777" w:rsidR="00BE0C64" w:rsidRPr="005B49A8" w:rsidRDefault="00BE0C64">
      <w:pPr>
        <w:spacing w:after="0" w:line="240" w:lineRule="auto"/>
        <w:rPr>
          <w:i/>
          <w:iCs/>
          <w:noProof/>
          <w:color w:val="44546A" w:themeColor="text2"/>
          <w:sz w:val="18"/>
          <w:szCs w:val="18"/>
          <w:lang w:val="en-US"/>
        </w:rPr>
      </w:pPr>
      <w:r w:rsidRPr="005B49A8">
        <w:rPr>
          <w:noProof/>
          <w:lang w:val="en-US"/>
        </w:rPr>
        <w:br w:type="page"/>
      </w:r>
    </w:p>
    <w:p w14:paraId="1523C371" w14:textId="56865287" w:rsidR="00BE0C64" w:rsidRPr="005B49A8" w:rsidRDefault="00BE0C64" w:rsidP="00BE0C64">
      <w:pPr>
        <w:rPr>
          <w:noProof/>
          <w:lang w:val="en-US"/>
        </w:rPr>
      </w:pPr>
      <w:r w:rsidRPr="005B49A8">
        <w:rPr>
          <w:noProof/>
          <w:lang w:val="en-US"/>
        </w:rPr>
        <w:lastRenderedPageBreak/>
        <w:drawing>
          <wp:inline distT="0" distB="0" distL="0" distR="0" wp14:anchorId="7A18DD15" wp14:editId="46B45EA0">
            <wp:extent cx="5760720" cy="15684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EF17" w14:textId="2FDED1E1" w:rsidR="00BE0C64" w:rsidRPr="005B49A8" w:rsidRDefault="00BE0C64" w:rsidP="00BE0C64">
      <w:pPr>
        <w:pStyle w:val="Opisslike"/>
        <w:jc w:val="center"/>
        <w:rPr>
          <w:noProof/>
          <w:lang w:val="en-US"/>
        </w:rPr>
      </w:pPr>
      <w:r w:rsidRPr="005B49A8">
        <w:rPr>
          <w:noProof/>
          <w:lang w:val="en-US"/>
        </w:rPr>
        <w:t xml:space="preserve">Slika </w:t>
      </w:r>
      <w:r w:rsidRPr="005B49A8">
        <w:rPr>
          <w:noProof/>
          <w:lang w:val="en-US"/>
        </w:rPr>
        <w:fldChar w:fldCharType="begin"/>
      </w:r>
      <w:r w:rsidRPr="005B49A8">
        <w:rPr>
          <w:noProof/>
          <w:lang w:val="en-US"/>
        </w:rPr>
        <w:instrText xml:space="preserve"> SEQ Slika \* ARABIC </w:instrText>
      </w:r>
      <w:r w:rsidRPr="005B49A8">
        <w:rPr>
          <w:noProof/>
          <w:lang w:val="en-US"/>
        </w:rPr>
        <w:fldChar w:fldCharType="separate"/>
      </w:r>
      <w:r w:rsidRPr="005B49A8">
        <w:rPr>
          <w:noProof/>
          <w:lang w:val="en-US"/>
        </w:rPr>
        <w:t>4</w:t>
      </w:r>
      <w:r w:rsidRPr="005B49A8">
        <w:rPr>
          <w:noProof/>
          <w:lang w:val="en-US"/>
        </w:rPr>
        <w:fldChar w:fldCharType="end"/>
      </w:r>
      <w:r w:rsidRPr="005B49A8">
        <w:rPr>
          <w:noProof/>
          <w:lang w:val="en-US"/>
        </w:rPr>
        <w:t xml:space="preserve"> Dijagram stanja prijave i registracije</w:t>
      </w:r>
    </w:p>
    <w:p w14:paraId="7C83D774" w14:textId="77777777" w:rsidR="00BE0C64" w:rsidRPr="005B49A8" w:rsidRDefault="00BE0C64" w:rsidP="00BE0C64">
      <w:pPr>
        <w:rPr>
          <w:noProof/>
          <w:lang w:val="en-US"/>
        </w:rPr>
      </w:pPr>
    </w:p>
    <w:p w14:paraId="7A0E095D" w14:textId="5D19B47B" w:rsidR="00BE0C64" w:rsidRPr="005B49A8" w:rsidRDefault="00BE0C64" w:rsidP="00BE0C64">
      <w:pPr>
        <w:jc w:val="center"/>
        <w:rPr>
          <w:noProof/>
          <w:lang w:val="en-US"/>
        </w:rPr>
      </w:pPr>
      <w:r w:rsidRPr="005B49A8">
        <w:rPr>
          <w:noProof/>
          <w:lang w:val="en-US"/>
        </w:rPr>
        <w:drawing>
          <wp:inline distT="0" distB="0" distL="0" distR="0" wp14:anchorId="3E2DACBF" wp14:editId="72F2322E">
            <wp:extent cx="4981874" cy="5353099"/>
            <wp:effectExtent l="0" t="0" r="952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398" cy="536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2147" w14:textId="428AC03C" w:rsidR="00BE0C64" w:rsidRPr="005B49A8" w:rsidRDefault="00BE0C64" w:rsidP="00BE0C64">
      <w:pPr>
        <w:pStyle w:val="Opisslike"/>
        <w:jc w:val="center"/>
        <w:rPr>
          <w:noProof/>
          <w:lang w:val="en-US"/>
        </w:rPr>
      </w:pPr>
      <w:r w:rsidRPr="005B49A8">
        <w:rPr>
          <w:noProof/>
          <w:lang w:val="en-US"/>
        </w:rPr>
        <w:t xml:space="preserve">Slika </w:t>
      </w:r>
      <w:r w:rsidRPr="005B49A8">
        <w:rPr>
          <w:noProof/>
          <w:lang w:val="en-US"/>
        </w:rPr>
        <w:fldChar w:fldCharType="begin"/>
      </w:r>
      <w:r w:rsidRPr="005B49A8">
        <w:rPr>
          <w:noProof/>
          <w:lang w:val="en-US"/>
        </w:rPr>
        <w:instrText xml:space="preserve"> SEQ Slika \* ARABIC </w:instrText>
      </w:r>
      <w:r w:rsidRPr="005B49A8">
        <w:rPr>
          <w:noProof/>
          <w:lang w:val="en-US"/>
        </w:rPr>
        <w:fldChar w:fldCharType="separate"/>
      </w:r>
      <w:r w:rsidRPr="005B49A8">
        <w:rPr>
          <w:noProof/>
          <w:lang w:val="en-US"/>
        </w:rPr>
        <w:t>5</w:t>
      </w:r>
      <w:r w:rsidRPr="005B49A8">
        <w:rPr>
          <w:noProof/>
          <w:lang w:val="en-US"/>
        </w:rPr>
        <w:fldChar w:fldCharType="end"/>
      </w:r>
      <w:r w:rsidRPr="005B49A8">
        <w:rPr>
          <w:noProof/>
          <w:lang w:val="en-US"/>
        </w:rPr>
        <w:t xml:space="preserve"> Dijagram stanja CRUD administracije karti</w:t>
      </w:r>
    </w:p>
    <w:p w14:paraId="6F41EF13" w14:textId="77777777" w:rsidR="00E14865" w:rsidRPr="005B49A8" w:rsidRDefault="00E14865" w:rsidP="00E14865">
      <w:pPr>
        <w:rPr>
          <w:noProof/>
          <w:lang w:val="en-US"/>
        </w:rPr>
      </w:pPr>
    </w:p>
    <w:p w14:paraId="240C7073" w14:textId="0C42BB0E" w:rsidR="00E14865" w:rsidRPr="005B49A8" w:rsidRDefault="00E14865" w:rsidP="00E14865">
      <w:pPr>
        <w:tabs>
          <w:tab w:val="left" w:pos="3478"/>
        </w:tabs>
        <w:rPr>
          <w:noProof/>
          <w:lang w:val="en-US"/>
        </w:rPr>
      </w:pPr>
      <w:r w:rsidRPr="005B49A8">
        <w:rPr>
          <w:noProof/>
          <w:lang w:val="en-US"/>
        </w:rPr>
        <w:tab/>
      </w:r>
    </w:p>
    <w:sectPr w:rsidR="00E14865" w:rsidRPr="005B49A8" w:rsidSect="00BA3D4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F22E2" w14:textId="77777777" w:rsidR="00BA3D4D" w:rsidRDefault="00BA3D4D" w:rsidP="00E9762A">
      <w:pPr>
        <w:spacing w:after="0" w:line="240" w:lineRule="auto"/>
      </w:pPr>
      <w:r>
        <w:separator/>
      </w:r>
    </w:p>
  </w:endnote>
  <w:endnote w:type="continuationSeparator" w:id="0">
    <w:p w14:paraId="54BAEE79" w14:textId="77777777" w:rsidR="00BA3D4D" w:rsidRDefault="00BA3D4D" w:rsidP="00E9762A">
      <w:pPr>
        <w:spacing w:after="0" w:line="240" w:lineRule="auto"/>
      </w:pPr>
      <w:r>
        <w:continuationSeparator/>
      </w:r>
    </w:p>
  </w:endnote>
  <w:endnote w:type="continuationNotice" w:id="1">
    <w:p w14:paraId="2AEF9C59" w14:textId="77777777" w:rsidR="00BA3D4D" w:rsidRDefault="00BA3D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DE7B" w14:textId="77777777" w:rsidR="00F428A0" w:rsidRDefault="00F428A0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262"/>
      <w:gridCol w:w="2972"/>
    </w:tblGrid>
    <w:tr w:rsidR="0072389D" w14:paraId="75AC3A3E" w14:textId="77777777" w:rsidTr="00E14865">
      <w:trPr>
        <w:trHeight w:val="269"/>
      </w:trPr>
      <w:tc>
        <w:tcPr>
          <w:tcW w:w="3117" w:type="dxa"/>
        </w:tcPr>
        <w:p w14:paraId="50749EB0" w14:textId="10999E62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ABBFBE3" wp14:editId="28BB1326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a="http://schemas.openxmlformats.org/drawingml/2006/main">
                <w:pict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F428A0">
            <w:t>26.03</w:t>
          </w:r>
          <w:r w:rsidR="006C206F">
            <w:t>.20</w:t>
          </w:r>
          <w:r w:rsidR="00E14865">
            <w:t>2</w:t>
          </w:r>
          <w:r w:rsidR="00F428A0">
            <w:t>4</w:t>
          </w:r>
        </w:p>
      </w:tc>
      <w:tc>
        <w:tcPr>
          <w:tcW w:w="3262" w:type="dxa"/>
        </w:tcPr>
        <w:p w14:paraId="24F8A061" w14:textId="329866A7" w:rsidR="0072389D" w:rsidRDefault="00E14865" w:rsidP="00C83EE9">
          <w:r>
            <w:rPr>
              <w:noProof/>
            </w:rPr>
            <w:t>Programska_arhitektura.</w:t>
          </w:r>
          <w:r w:rsidR="00F428A0">
            <w:rPr>
              <w:noProof/>
            </w:rPr>
            <w:t>G</w:t>
          </w:r>
          <w:r w:rsidR="00F428A0">
            <w:t>3-TIM3</w:t>
          </w:r>
        </w:p>
      </w:tc>
      <w:tc>
        <w:tcPr>
          <w:tcW w:w="2972" w:type="dxa"/>
        </w:tcPr>
        <w:p w14:paraId="712D65ED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00216C">
            <w:rPr>
              <w:noProof/>
            </w:rPr>
            <w:t>4</w:t>
          </w:r>
          <w:r>
            <w:fldChar w:fldCharType="end"/>
          </w:r>
        </w:p>
      </w:tc>
    </w:tr>
  </w:tbl>
  <w:p w14:paraId="6B43542E" w14:textId="77777777" w:rsidR="0072389D" w:rsidRDefault="0072389D" w:rsidP="00CD6461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8E21" w14:textId="77777777" w:rsidR="00F428A0" w:rsidRDefault="00F428A0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E80D7" w14:textId="77777777" w:rsidR="00BA3D4D" w:rsidRDefault="00BA3D4D" w:rsidP="00E9762A">
      <w:pPr>
        <w:spacing w:after="0" w:line="240" w:lineRule="auto"/>
      </w:pPr>
      <w:r>
        <w:separator/>
      </w:r>
    </w:p>
  </w:footnote>
  <w:footnote w:type="continuationSeparator" w:id="0">
    <w:p w14:paraId="46BA8284" w14:textId="77777777" w:rsidR="00BA3D4D" w:rsidRDefault="00BA3D4D" w:rsidP="00E9762A">
      <w:pPr>
        <w:spacing w:after="0" w:line="240" w:lineRule="auto"/>
      </w:pPr>
      <w:r>
        <w:continuationSeparator/>
      </w:r>
    </w:p>
  </w:footnote>
  <w:footnote w:type="continuationNotice" w:id="1">
    <w:p w14:paraId="05B1F3CB" w14:textId="77777777" w:rsidR="00BA3D4D" w:rsidRDefault="00BA3D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C5832" w14:textId="77777777" w:rsidR="00F428A0" w:rsidRDefault="00F428A0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6AC46D05" w14:textId="77777777" w:rsidTr="00872BAF">
      <w:trPr>
        <w:trHeight w:val="276"/>
      </w:trPr>
      <w:tc>
        <w:tcPr>
          <w:tcW w:w="4779" w:type="dxa"/>
          <w:vAlign w:val="center"/>
        </w:tcPr>
        <w:p w14:paraId="236ED40C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8240" behindDoc="1" locked="0" layoutInCell="1" allowOverlap="1" wp14:anchorId="69A3FD07" wp14:editId="532EF00D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6DC99E22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0C973D99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6552" w14:textId="77777777" w:rsidR="00344D25" w:rsidRPr="008F2EF3" w:rsidRDefault="00805655" w:rsidP="00805655">
    <w:pPr>
      <w:pStyle w:val="Zaglavlje"/>
      <w:jc w:val="center"/>
    </w:pPr>
    <w:r>
      <w:rPr>
        <w:noProof/>
        <w:lang w:eastAsia="hr-HR"/>
      </w:rPr>
      <w:drawing>
        <wp:inline distT="0" distB="0" distL="0" distR="0" wp14:anchorId="2BDA70EC" wp14:editId="762AD896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7D6417"/>
    <w:multiLevelType w:val="multilevel"/>
    <w:tmpl w:val="24A40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9075115">
    <w:abstractNumId w:val="7"/>
  </w:num>
  <w:num w:numId="2" w16cid:durableId="1997604553">
    <w:abstractNumId w:val="3"/>
  </w:num>
  <w:num w:numId="3" w16cid:durableId="1670132585">
    <w:abstractNumId w:val="1"/>
  </w:num>
  <w:num w:numId="4" w16cid:durableId="1981303417">
    <w:abstractNumId w:val="4"/>
  </w:num>
  <w:num w:numId="5" w16cid:durableId="851803206">
    <w:abstractNumId w:val="8"/>
  </w:num>
  <w:num w:numId="6" w16cid:durableId="246421883">
    <w:abstractNumId w:val="0"/>
  </w:num>
  <w:num w:numId="7" w16cid:durableId="1700426969">
    <w:abstractNumId w:val="2"/>
  </w:num>
  <w:num w:numId="8" w16cid:durableId="1650397540">
    <w:abstractNumId w:val="6"/>
  </w:num>
  <w:num w:numId="9" w16cid:durableId="12512307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216C"/>
    <w:rsid w:val="000037D0"/>
    <w:rsid w:val="00011CBF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0A5D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60"/>
    <w:rsid w:val="001143B8"/>
    <w:rsid w:val="00117DEB"/>
    <w:rsid w:val="001214DF"/>
    <w:rsid w:val="00123950"/>
    <w:rsid w:val="00125F32"/>
    <w:rsid w:val="00130BA4"/>
    <w:rsid w:val="00130E54"/>
    <w:rsid w:val="0013562F"/>
    <w:rsid w:val="00135AF7"/>
    <w:rsid w:val="001401C7"/>
    <w:rsid w:val="00141875"/>
    <w:rsid w:val="00142232"/>
    <w:rsid w:val="00150302"/>
    <w:rsid w:val="001537BA"/>
    <w:rsid w:val="00155A04"/>
    <w:rsid w:val="00172419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00A5"/>
    <w:rsid w:val="001F23B3"/>
    <w:rsid w:val="00205DA9"/>
    <w:rsid w:val="0020714F"/>
    <w:rsid w:val="00211383"/>
    <w:rsid w:val="00211730"/>
    <w:rsid w:val="00212719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B5B78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1003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3F1C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3E6C38"/>
    <w:rsid w:val="0040399F"/>
    <w:rsid w:val="004043B3"/>
    <w:rsid w:val="00416C0D"/>
    <w:rsid w:val="00424636"/>
    <w:rsid w:val="0042572F"/>
    <w:rsid w:val="004274A2"/>
    <w:rsid w:val="00427BBD"/>
    <w:rsid w:val="00434E9C"/>
    <w:rsid w:val="00435694"/>
    <w:rsid w:val="004379E9"/>
    <w:rsid w:val="00441D82"/>
    <w:rsid w:val="00452765"/>
    <w:rsid w:val="004545C7"/>
    <w:rsid w:val="00457D27"/>
    <w:rsid w:val="00472B11"/>
    <w:rsid w:val="004757E6"/>
    <w:rsid w:val="00475FCF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1F16"/>
    <w:rsid w:val="00586181"/>
    <w:rsid w:val="0059511A"/>
    <w:rsid w:val="005B0AFE"/>
    <w:rsid w:val="005B11EB"/>
    <w:rsid w:val="005B49A8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07EC8"/>
    <w:rsid w:val="00611F5E"/>
    <w:rsid w:val="00614A92"/>
    <w:rsid w:val="006246F9"/>
    <w:rsid w:val="006251E0"/>
    <w:rsid w:val="00626284"/>
    <w:rsid w:val="0063018F"/>
    <w:rsid w:val="006326EE"/>
    <w:rsid w:val="006370EB"/>
    <w:rsid w:val="0064097F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B7A0A"/>
    <w:rsid w:val="006C206F"/>
    <w:rsid w:val="006C327C"/>
    <w:rsid w:val="006C3BCF"/>
    <w:rsid w:val="006C66AD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3595"/>
    <w:rsid w:val="00757FD6"/>
    <w:rsid w:val="00760BD3"/>
    <w:rsid w:val="00770A4B"/>
    <w:rsid w:val="00771FA5"/>
    <w:rsid w:val="00772981"/>
    <w:rsid w:val="00773191"/>
    <w:rsid w:val="0078508D"/>
    <w:rsid w:val="00790932"/>
    <w:rsid w:val="00790E2D"/>
    <w:rsid w:val="00791E3C"/>
    <w:rsid w:val="007A037E"/>
    <w:rsid w:val="007A065E"/>
    <w:rsid w:val="007A1486"/>
    <w:rsid w:val="007A735C"/>
    <w:rsid w:val="007B426E"/>
    <w:rsid w:val="007B4753"/>
    <w:rsid w:val="007C3A1E"/>
    <w:rsid w:val="007C4239"/>
    <w:rsid w:val="007D0F4B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2759B"/>
    <w:rsid w:val="008356AF"/>
    <w:rsid w:val="00840F6D"/>
    <w:rsid w:val="00841C5D"/>
    <w:rsid w:val="00844ED0"/>
    <w:rsid w:val="00847EA3"/>
    <w:rsid w:val="00850F96"/>
    <w:rsid w:val="008638C2"/>
    <w:rsid w:val="00866F70"/>
    <w:rsid w:val="00870C08"/>
    <w:rsid w:val="00872BAF"/>
    <w:rsid w:val="00873F54"/>
    <w:rsid w:val="00875142"/>
    <w:rsid w:val="008762A7"/>
    <w:rsid w:val="00881CE5"/>
    <w:rsid w:val="00882D4A"/>
    <w:rsid w:val="00887E78"/>
    <w:rsid w:val="0089103B"/>
    <w:rsid w:val="00896E64"/>
    <w:rsid w:val="008A0C4F"/>
    <w:rsid w:val="008B6DA0"/>
    <w:rsid w:val="008C094C"/>
    <w:rsid w:val="008C57A9"/>
    <w:rsid w:val="008C778E"/>
    <w:rsid w:val="008D4DEF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25253"/>
    <w:rsid w:val="00930886"/>
    <w:rsid w:val="0093141E"/>
    <w:rsid w:val="00931719"/>
    <w:rsid w:val="00936914"/>
    <w:rsid w:val="00941D67"/>
    <w:rsid w:val="00944F54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A6B2B"/>
    <w:rsid w:val="009B2A55"/>
    <w:rsid w:val="009C046F"/>
    <w:rsid w:val="009C2E8B"/>
    <w:rsid w:val="009D0352"/>
    <w:rsid w:val="009D0829"/>
    <w:rsid w:val="009D141F"/>
    <w:rsid w:val="009E13CC"/>
    <w:rsid w:val="009E1C71"/>
    <w:rsid w:val="009E7635"/>
    <w:rsid w:val="009F1D4B"/>
    <w:rsid w:val="00A00453"/>
    <w:rsid w:val="00A112B7"/>
    <w:rsid w:val="00A12DE5"/>
    <w:rsid w:val="00A16ECF"/>
    <w:rsid w:val="00A20E56"/>
    <w:rsid w:val="00A20F32"/>
    <w:rsid w:val="00A21BE5"/>
    <w:rsid w:val="00A24F60"/>
    <w:rsid w:val="00A25599"/>
    <w:rsid w:val="00A317AE"/>
    <w:rsid w:val="00A37899"/>
    <w:rsid w:val="00A41B9A"/>
    <w:rsid w:val="00A44B81"/>
    <w:rsid w:val="00A4621C"/>
    <w:rsid w:val="00A500DC"/>
    <w:rsid w:val="00A52996"/>
    <w:rsid w:val="00A64430"/>
    <w:rsid w:val="00A67E92"/>
    <w:rsid w:val="00A72F99"/>
    <w:rsid w:val="00A76C1E"/>
    <w:rsid w:val="00A80D2F"/>
    <w:rsid w:val="00A82907"/>
    <w:rsid w:val="00A90AED"/>
    <w:rsid w:val="00A9334E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E5F92"/>
    <w:rsid w:val="00AF564F"/>
    <w:rsid w:val="00B1034A"/>
    <w:rsid w:val="00B11109"/>
    <w:rsid w:val="00B13DAA"/>
    <w:rsid w:val="00B14033"/>
    <w:rsid w:val="00B20327"/>
    <w:rsid w:val="00B22E1A"/>
    <w:rsid w:val="00B252D2"/>
    <w:rsid w:val="00B357CE"/>
    <w:rsid w:val="00B502A7"/>
    <w:rsid w:val="00B541D2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A3D4D"/>
    <w:rsid w:val="00BD41F7"/>
    <w:rsid w:val="00BD47AA"/>
    <w:rsid w:val="00BD47FD"/>
    <w:rsid w:val="00BE0C64"/>
    <w:rsid w:val="00BE4948"/>
    <w:rsid w:val="00BE4D73"/>
    <w:rsid w:val="00BE5467"/>
    <w:rsid w:val="00BE7F06"/>
    <w:rsid w:val="00BF0EB3"/>
    <w:rsid w:val="00BF4297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41FC0"/>
    <w:rsid w:val="00C51367"/>
    <w:rsid w:val="00C6035D"/>
    <w:rsid w:val="00C60EC9"/>
    <w:rsid w:val="00C610C1"/>
    <w:rsid w:val="00C66E0C"/>
    <w:rsid w:val="00C67834"/>
    <w:rsid w:val="00C72B9B"/>
    <w:rsid w:val="00C72C3A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363C"/>
    <w:rsid w:val="00CF627C"/>
    <w:rsid w:val="00D000F8"/>
    <w:rsid w:val="00D0295D"/>
    <w:rsid w:val="00D0323B"/>
    <w:rsid w:val="00D10712"/>
    <w:rsid w:val="00D225C9"/>
    <w:rsid w:val="00D26F49"/>
    <w:rsid w:val="00D2730A"/>
    <w:rsid w:val="00D310E4"/>
    <w:rsid w:val="00D3478D"/>
    <w:rsid w:val="00D34B30"/>
    <w:rsid w:val="00D35ECD"/>
    <w:rsid w:val="00D42BA9"/>
    <w:rsid w:val="00D45736"/>
    <w:rsid w:val="00D47102"/>
    <w:rsid w:val="00D47BA2"/>
    <w:rsid w:val="00D511D9"/>
    <w:rsid w:val="00D550B3"/>
    <w:rsid w:val="00D5645C"/>
    <w:rsid w:val="00D665FD"/>
    <w:rsid w:val="00D7414D"/>
    <w:rsid w:val="00D805BB"/>
    <w:rsid w:val="00D9417A"/>
    <w:rsid w:val="00D944E6"/>
    <w:rsid w:val="00D9631C"/>
    <w:rsid w:val="00DA279F"/>
    <w:rsid w:val="00DA564B"/>
    <w:rsid w:val="00DA5EB6"/>
    <w:rsid w:val="00DB206E"/>
    <w:rsid w:val="00DB7160"/>
    <w:rsid w:val="00DC1885"/>
    <w:rsid w:val="00DC3DE0"/>
    <w:rsid w:val="00DD6837"/>
    <w:rsid w:val="00DD6A69"/>
    <w:rsid w:val="00DD7B8B"/>
    <w:rsid w:val="00DE5F30"/>
    <w:rsid w:val="00DE7EFC"/>
    <w:rsid w:val="00E0078A"/>
    <w:rsid w:val="00E00EF0"/>
    <w:rsid w:val="00E10C76"/>
    <w:rsid w:val="00E14865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67D21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030B"/>
    <w:rsid w:val="00EE4791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28A0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87F71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  <w:rsid w:val="1604D3E9"/>
    <w:rsid w:val="1C450036"/>
    <w:rsid w:val="7E6BB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3BB05"/>
  <w15:chartTrackingRefBased/>
  <w15:docId w15:val="{06897235-F8C0-4AB8-8C36-5511A785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301003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paragraph" w:styleId="Tijeloteksta">
    <w:name w:val="Body Text"/>
    <w:basedOn w:val="Normal"/>
    <w:link w:val="TijelotekstaChar"/>
    <w:rsid w:val="00090A5D"/>
    <w:pPr>
      <w:spacing w:before="120" w:after="120" w:line="240" w:lineRule="auto"/>
      <w:ind w:left="2520"/>
    </w:pPr>
    <w:rPr>
      <w:rFonts w:ascii="Book Antiqua" w:eastAsia="Times New Roman" w:hAnsi="Book Antiqua"/>
      <w:sz w:val="20"/>
      <w:szCs w:val="20"/>
      <w:lang w:val="en-US" w:eastAsia="hr-HR"/>
    </w:rPr>
  </w:style>
  <w:style w:type="character" w:customStyle="1" w:styleId="TijelotekstaChar">
    <w:name w:val="Tijelo teksta Char"/>
    <w:basedOn w:val="Zadanifontodlomka"/>
    <w:link w:val="Tijeloteksta"/>
    <w:rsid w:val="00090A5D"/>
    <w:rPr>
      <w:rFonts w:ascii="Book Antiqua" w:eastAsia="Times New Roman" w:hAnsi="Book Antiqua"/>
      <w:lang w:val="en-US"/>
    </w:rPr>
  </w:style>
  <w:style w:type="character" w:customStyle="1" w:styleId="normaltextrun">
    <w:name w:val="normaltextrun"/>
    <w:basedOn w:val="Zadanifontodlomka"/>
    <w:rsid w:val="00172419"/>
  </w:style>
  <w:style w:type="character" w:customStyle="1" w:styleId="eop">
    <w:name w:val="eop"/>
    <w:basedOn w:val="Zadanifontodlomka"/>
    <w:rsid w:val="00172419"/>
  </w:style>
  <w:style w:type="paragraph" w:customStyle="1" w:styleId="paragraph">
    <w:name w:val="paragraph"/>
    <w:basedOn w:val="Normal"/>
    <w:rsid w:val="00EE03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Opisslike">
    <w:name w:val="caption"/>
    <w:basedOn w:val="Normal"/>
    <w:next w:val="Normal"/>
    <w:uiPriority w:val="35"/>
    <w:unhideWhenUsed/>
    <w:qFormat/>
    <w:rsid w:val="00BE0C64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4">
    <w:name w:val="4"/>
    <w:basedOn w:val="Obinatablica"/>
    <w:rsid w:val="00F428A0"/>
    <w:pPr>
      <w:spacing w:after="200" w:line="276" w:lineRule="auto"/>
    </w:pPr>
    <w:rPr>
      <w:rFonts w:cs="Calibri"/>
      <w:sz w:val="22"/>
      <w:szCs w:val="22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7" ma:contentTypeDescription="Create a new document." ma:contentTypeScope="" ma:versionID="8ea80d19165e022379b3bbdc1ee7f9ec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75dfefab5db341d106b1a2a46fabff2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6404B-2761-45B0-BD97-05F81D2CF8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A20835-322D-4999-A777-D2F6D4DA92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4D83A-1ED4-46CE-9653-433CBAAA6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54049D-6C66-49CC-8510-A7A1B3475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3</TotalTime>
  <Pages>7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Links>
    <vt:vector size="24" baseType="variant"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_Toc99569254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_Toc99569253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_Toc99569252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_Toc99569251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Nikola Platnjak (nplatnjak)</cp:lastModifiedBy>
  <cp:revision>5</cp:revision>
  <cp:lastPrinted>2008-05-05T13:41:00Z</cp:lastPrinted>
  <dcterms:created xsi:type="dcterms:W3CDTF">2024-03-25T23:31:00Z</dcterms:created>
  <dcterms:modified xsi:type="dcterms:W3CDTF">2024-03-25T23:33:00Z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